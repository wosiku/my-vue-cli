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7F6" w:rsidRDefault="009655BA" w:rsidP="009655BA">
      <w:pPr>
        <w:pStyle w:val="1"/>
      </w:pPr>
      <w:r>
        <w:rPr>
          <w:rFonts w:hint="eastAsia"/>
        </w:rPr>
        <w:t>面试类</w:t>
      </w:r>
    </w:p>
    <w:p w:rsidR="009655BA" w:rsidRDefault="009655BA" w:rsidP="009655BA">
      <w:pPr>
        <w:pStyle w:val="2"/>
      </w:pPr>
      <w:r w:rsidRPr="009655BA">
        <w:rPr>
          <w:rFonts w:hint="eastAsia"/>
        </w:rPr>
        <w:t>技术框架演变</w:t>
      </w:r>
    </w:p>
    <w:p w:rsidR="009655BA" w:rsidRDefault="009655BA" w:rsidP="009655BA">
      <w:pPr>
        <w:pStyle w:val="2"/>
      </w:pPr>
      <w:r w:rsidRPr="009655BA">
        <w:rPr>
          <w:rFonts w:hint="eastAsia"/>
        </w:rPr>
        <w:t>最难解决问题</w:t>
      </w:r>
    </w:p>
    <w:p w:rsidR="009655BA" w:rsidRDefault="009655BA" w:rsidP="009655BA">
      <w:pPr>
        <w:pStyle w:val="2"/>
      </w:pPr>
      <w:r w:rsidRPr="009655BA">
        <w:rPr>
          <w:rFonts w:hint="eastAsia"/>
        </w:rPr>
        <w:t>长列表页优化性能</w:t>
      </w:r>
    </w:p>
    <w:p w:rsidR="009655BA" w:rsidRDefault="009655BA" w:rsidP="009655BA">
      <w:pPr>
        <w:pStyle w:val="2"/>
      </w:pPr>
      <w:r w:rsidRPr="009655BA">
        <w:rPr>
          <w:rFonts w:hint="eastAsia"/>
        </w:rPr>
        <w:t>前端是什么</w:t>
      </w:r>
    </w:p>
    <w:p w:rsidR="009655BA" w:rsidRDefault="009655BA" w:rsidP="009655BA">
      <w:pPr>
        <w:pStyle w:val="2"/>
      </w:pPr>
      <w:r w:rsidRPr="009655BA">
        <w:rPr>
          <w:rFonts w:hint="eastAsia"/>
        </w:rPr>
        <w:t>前端会之后发展</w:t>
      </w:r>
    </w:p>
    <w:p w:rsidR="009655BA" w:rsidRDefault="009655BA" w:rsidP="009655BA">
      <w:pPr>
        <w:pStyle w:val="2"/>
      </w:pPr>
      <w:r w:rsidRPr="009655BA">
        <w:rPr>
          <w:rFonts w:hint="eastAsia"/>
        </w:rPr>
        <w:t>后端服务会不会消失</w:t>
      </w:r>
    </w:p>
    <w:p w:rsidR="009655BA" w:rsidRDefault="009655BA" w:rsidP="009655BA">
      <w:pPr>
        <w:pStyle w:val="2"/>
      </w:pPr>
      <w:r w:rsidRPr="009655BA">
        <w:rPr>
          <w:rFonts w:hint="eastAsia"/>
        </w:rPr>
        <w:t>浏览器工作原理</w:t>
      </w:r>
      <w:r w:rsidRPr="009655BA">
        <w:rPr>
          <w:rFonts w:hint="eastAsia"/>
        </w:rPr>
        <w:t xml:space="preserve"> </w:t>
      </w:r>
      <w:proofErr w:type="spellStart"/>
      <w:r w:rsidRPr="009655BA">
        <w:rPr>
          <w:rFonts w:hint="eastAsia"/>
        </w:rPr>
        <w:t>url</w:t>
      </w:r>
      <w:proofErr w:type="spellEnd"/>
    </w:p>
    <w:p w:rsidR="009655BA" w:rsidRDefault="009655BA" w:rsidP="009655BA">
      <w:pPr>
        <w:pStyle w:val="2"/>
      </w:pPr>
      <w:r w:rsidRPr="009655BA">
        <w:rPr>
          <w:rFonts w:hint="eastAsia"/>
        </w:rPr>
        <w:t>缓存分类</w:t>
      </w:r>
    </w:p>
    <w:p w:rsidR="009655BA" w:rsidRDefault="009655BA" w:rsidP="009655BA">
      <w:pPr>
        <w:pStyle w:val="2"/>
      </w:pPr>
      <w:r w:rsidRPr="009655BA">
        <w:rPr>
          <w:rFonts w:hint="eastAsia"/>
        </w:rPr>
        <w:t>http</w:t>
      </w:r>
      <w:r w:rsidRPr="009655BA">
        <w:rPr>
          <w:rFonts w:hint="eastAsia"/>
        </w:rPr>
        <w:t>缓存分类</w:t>
      </w:r>
    </w:p>
    <w:p w:rsidR="009655BA" w:rsidRDefault="009655BA" w:rsidP="009655BA">
      <w:pPr>
        <w:pStyle w:val="2"/>
      </w:pPr>
      <w:r w:rsidRPr="009655BA">
        <w:rPr>
          <w:rFonts w:hint="eastAsia"/>
        </w:rPr>
        <w:t>前端性能优化</w:t>
      </w:r>
    </w:p>
    <w:p w:rsidR="009655BA" w:rsidRDefault="009655BA" w:rsidP="009655BA">
      <w:pPr>
        <w:pStyle w:val="2"/>
      </w:pPr>
      <w:proofErr w:type="spellStart"/>
      <w:r w:rsidRPr="009655BA">
        <w:rPr>
          <w:rFonts w:hint="eastAsia"/>
        </w:rPr>
        <w:t>js</w:t>
      </w:r>
      <w:proofErr w:type="spellEnd"/>
      <w:r w:rsidRPr="009655BA">
        <w:rPr>
          <w:rFonts w:hint="eastAsia"/>
        </w:rPr>
        <w:t>加载方式（</w:t>
      </w:r>
      <w:proofErr w:type="spellStart"/>
      <w:r w:rsidRPr="009655BA">
        <w:rPr>
          <w:rFonts w:hint="eastAsia"/>
        </w:rPr>
        <w:t>js</w:t>
      </w:r>
      <w:proofErr w:type="spellEnd"/>
      <w:r w:rsidRPr="009655BA">
        <w:rPr>
          <w:rFonts w:hint="eastAsia"/>
        </w:rPr>
        <w:t>的循环机制）</w:t>
      </w:r>
    </w:p>
    <w:p w:rsidR="009655BA" w:rsidRDefault="009655BA" w:rsidP="009655BA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加载分为同步和异步</w:t>
      </w:r>
    </w:p>
    <w:p w:rsidR="009655BA" w:rsidRDefault="009655BA" w:rsidP="009655BA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是单线程程序，一般情况下代码会一步一步执行，如果遇到错误，</w:t>
      </w:r>
      <w:r>
        <w:rPr>
          <w:rFonts w:hint="eastAsia"/>
        </w:rPr>
        <w:t>write</w:t>
      </w:r>
      <w:r>
        <w:rPr>
          <w:rFonts w:hint="eastAsia"/>
        </w:rPr>
        <w:t>，</w:t>
      </w:r>
      <w:r>
        <w:rPr>
          <w:rFonts w:hint="eastAsia"/>
        </w:rPr>
        <w:t>alert</w:t>
      </w:r>
      <w:r>
        <w:rPr>
          <w:rFonts w:hint="eastAsia"/>
        </w:rPr>
        <w:t>则会阻塞运行。</w:t>
      </w:r>
    </w:p>
    <w:p w:rsidR="009655BA" w:rsidRDefault="009655BA" w:rsidP="009655BA">
      <w:r>
        <w:rPr>
          <w:rFonts w:hint="eastAsia"/>
        </w:rPr>
        <w:t xml:space="preserve">  </w:t>
      </w:r>
      <w:r>
        <w:rPr>
          <w:rFonts w:hint="eastAsia"/>
        </w:rPr>
        <w:t>异步情况其实是把一部分代码放入任务队列中，让它延后执行，</w:t>
      </w:r>
      <w:proofErr w:type="gramStart"/>
      <w:r>
        <w:rPr>
          <w:rFonts w:hint="eastAsia"/>
        </w:rPr>
        <w:t>执行完主线程</w:t>
      </w:r>
      <w:proofErr w:type="gramEnd"/>
      <w:r>
        <w:rPr>
          <w:rFonts w:hint="eastAsia"/>
        </w:rPr>
        <w:t>，任务队列的任务添加</w:t>
      </w:r>
      <w:r>
        <w:rPr>
          <w:rFonts w:hint="eastAsia"/>
        </w:rPr>
        <w:t xml:space="preserve">  </w:t>
      </w:r>
      <w:r>
        <w:rPr>
          <w:rFonts w:hint="eastAsia"/>
        </w:rPr>
        <w:t>到主线程加载执行，往复循环，这也是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的循环机制</w:t>
      </w:r>
    </w:p>
    <w:p w:rsidR="009655BA" w:rsidRDefault="009655BA" w:rsidP="009655BA">
      <w:r>
        <w:rPr>
          <w:rFonts w:hint="eastAsia"/>
        </w:rPr>
        <w:t xml:space="preserve">  </w:t>
      </w:r>
      <w:r>
        <w:rPr>
          <w:rFonts w:hint="eastAsia"/>
        </w:rPr>
        <w:t>异步执行顺序：</w:t>
      </w:r>
      <w:r>
        <w:rPr>
          <w:rFonts w:hint="eastAsia"/>
        </w:rPr>
        <w:t xml:space="preserve"> </w:t>
      </w:r>
      <w:r>
        <w:rPr>
          <w:rFonts w:hint="eastAsia"/>
        </w:rPr>
        <w:t>微任务：</w:t>
      </w:r>
      <w:proofErr w:type="spellStart"/>
      <w:r>
        <w:rPr>
          <w:rFonts w:hint="eastAsia"/>
        </w:rPr>
        <w:t>promist</w:t>
      </w:r>
      <w:proofErr w:type="spellEnd"/>
      <w:r>
        <w:rPr>
          <w:rFonts w:hint="eastAsia"/>
        </w:rPr>
        <w:t>、宏任务：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settimeout</w:t>
      </w:r>
      <w:proofErr w:type="spellEnd"/>
    </w:p>
    <w:p w:rsidR="009655BA" w:rsidRDefault="009655BA" w:rsidP="009655BA">
      <w:pPr>
        <w:pStyle w:val="2"/>
      </w:pPr>
      <w:r w:rsidRPr="009655BA">
        <w:rPr>
          <w:rFonts w:hint="eastAsia"/>
        </w:rPr>
        <w:t>node</w:t>
      </w:r>
      <w:r w:rsidRPr="009655BA">
        <w:rPr>
          <w:rFonts w:hint="eastAsia"/>
        </w:rPr>
        <w:t>的异步回调</w:t>
      </w:r>
    </w:p>
    <w:p w:rsidR="009655BA" w:rsidRDefault="006B6E3F" w:rsidP="009655BA">
      <w:pPr>
        <w:pStyle w:val="2"/>
      </w:pPr>
      <w:r>
        <w:rPr>
          <w:rFonts w:hint="eastAsia"/>
        </w:rPr>
        <w:t>项目中遇到的坑</w:t>
      </w:r>
    </w:p>
    <w:p w:rsidR="009655BA" w:rsidRDefault="009655BA" w:rsidP="009E56B1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v-</w:t>
      </w:r>
      <w:proofErr w:type="spellStart"/>
      <w:r>
        <w:rPr>
          <w:rFonts w:hint="eastAsia"/>
        </w:rPr>
        <w:t>model.trim</w:t>
      </w:r>
      <w:proofErr w:type="spellEnd"/>
      <w:r>
        <w:rPr>
          <w:rFonts w:hint="eastAsia"/>
        </w:rPr>
        <w:t>写在文本域中，按回车不会换行，因为</w:t>
      </w:r>
      <w:r>
        <w:rPr>
          <w:rFonts w:hint="eastAsia"/>
        </w:rPr>
        <w:t>trim</w:t>
      </w:r>
      <w:r>
        <w:rPr>
          <w:rFonts w:hint="eastAsia"/>
        </w:rPr>
        <w:t>把换行当成了空格</w:t>
      </w:r>
    </w:p>
    <w:p w:rsidR="009655BA" w:rsidRDefault="009655BA" w:rsidP="009655BA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form</w:t>
      </w:r>
      <w:r>
        <w:rPr>
          <w:rFonts w:hint="eastAsia"/>
        </w:rPr>
        <w:t>表单时，遇到多个</w:t>
      </w:r>
      <w:r>
        <w:rPr>
          <w:rFonts w:hint="eastAsia"/>
        </w:rPr>
        <w:t>form</w:t>
      </w:r>
      <w:r>
        <w:rPr>
          <w:rFonts w:hint="eastAsia"/>
        </w:rPr>
        <w:t>，</w:t>
      </w:r>
      <w:r>
        <w:rPr>
          <w:rFonts w:hint="eastAsia"/>
        </w:rPr>
        <w:t>form</w:t>
      </w:r>
      <w:r>
        <w:rPr>
          <w:rFonts w:hint="eastAsia"/>
        </w:rPr>
        <w:t>里</w:t>
      </w:r>
      <w:r>
        <w:rPr>
          <w:rFonts w:hint="eastAsia"/>
        </w:rPr>
        <w:t>input</w:t>
      </w:r>
      <w:r>
        <w:rPr>
          <w:rFonts w:hint="eastAsia"/>
        </w:rPr>
        <w:t>按回车会触发表单提交。从而使页面会刷新</w:t>
      </w:r>
    </w:p>
    <w:p w:rsidR="009E56B1" w:rsidRDefault="009E56B1" w:rsidP="009E56B1">
      <w:pPr>
        <w:pStyle w:val="af1"/>
        <w:numPr>
          <w:ilvl w:val="0"/>
          <w:numId w:val="27"/>
        </w:numPr>
        <w:ind w:firstLineChars="0"/>
      </w:pPr>
      <w:r w:rsidRPr="009E56B1">
        <w:rPr>
          <w:rFonts w:hint="eastAsia"/>
        </w:rPr>
        <w:t xml:space="preserve">element </w:t>
      </w:r>
      <w:proofErr w:type="spellStart"/>
      <w:r w:rsidRPr="009E56B1">
        <w:rPr>
          <w:rFonts w:hint="eastAsia"/>
        </w:rPr>
        <w:t>ui</w:t>
      </w:r>
      <w:proofErr w:type="spellEnd"/>
      <w:r w:rsidRPr="009E56B1">
        <w:rPr>
          <w:rFonts w:hint="eastAsia"/>
        </w:rPr>
        <w:t xml:space="preserve"> upload</w:t>
      </w:r>
      <w:r w:rsidRPr="009E56B1">
        <w:rPr>
          <w:rFonts w:hint="eastAsia"/>
        </w:rPr>
        <w:t>终止上传</w:t>
      </w:r>
      <w:r w:rsidRPr="009E56B1">
        <w:rPr>
          <w:rFonts w:hint="eastAsia"/>
        </w:rPr>
        <w:t xml:space="preserve">  return false</w:t>
      </w:r>
    </w:p>
    <w:p w:rsidR="009E56B1" w:rsidRDefault="009E56B1" w:rsidP="009E56B1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 xml:space="preserve">element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下拉框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随着页面滚动而移动问题</w:t>
      </w:r>
      <w:r>
        <w:rPr>
          <w:rFonts w:hint="eastAsia"/>
        </w:rPr>
        <w:t xml:space="preserve">popper-append-to-body = "false" </w:t>
      </w:r>
      <w:r>
        <w:rPr>
          <w:rFonts w:hint="eastAsia"/>
        </w:rPr>
        <w:t>加这个属性，加了下拉框就不会随页面滚动而滚动了。要改其样式就不能加</w:t>
      </w:r>
      <w:r>
        <w:rPr>
          <w:rFonts w:hint="eastAsia"/>
        </w:rPr>
        <w:t>scoped</w:t>
      </w:r>
      <w:r>
        <w:rPr>
          <w:rFonts w:hint="eastAsia"/>
        </w:rPr>
        <w:t>了</w:t>
      </w:r>
    </w:p>
    <w:p w:rsidR="009E56B1" w:rsidRDefault="009E56B1" w:rsidP="009E56B1">
      <w:pPr>
        <w:pStyle w:val="af1"/>
        <w:numPr>
          <w:ilvl w:val="0"/>
          <w:numId w:val="27"/>
        </w:numPr>
        <w:ind w:firstLineChars="0"/>
      </w:pPr>
      <w:r>
        <w:rPr>
          <w:rFonts w:hint="eastAsia"/>
        </w:rPr>
        <w:t>IE</w:t>
      </w:r>
      <w:r>
        <w:rPr>
          <w:rFonts w:hint="eastAsia"/>
        </w:rPr>
        <w:t>兼容问题：</w:t>
      </w:r>
    </w:p>
    <w:p w:rsidR="009E56B1" w:rsidRDefault="009E56B1" w:rsidP="009E56B1">
      <w:pPr>
        <w:pStyle w:val="af1"/>
        <w:ind w:left="560" w:firstLineChars="0" w:firstLine="0"/>
      </w:pPr>
      <w:r>
        <w:rPr>
          <w:rFonts w:hint="eastAsia"/>
        </w:rPr>
        <w:t>1. new Date(</w:t>
      </w:r>
      <w:r>
        <w:rPr>
          <w:rFonts w:hint="eastAsia"/>
        </w:rPr>
        <w:t>“</w:t>
      </w:r>
      <w:r>
        <w:rPr>
          <w:rFonts w:hint="eastAsia"/>
        </w:rPr>
        <w:t>2019-02-22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转换失败，需要换成斜杠格式的日期，如：</w:t>
      </w:r>
      <w:proofErr w:type="spellStart"/>
      <w:proofErr w:type="gramStart"/>
      <w:r>
        <w:t>var</w:t>
      </w:r>
      <w:proofErr w:type="spellEnd"/>
      <w:proofErr w:type="gramEnd"/>
      <w:r>
        <w:t xml:space="preserve"> t = new Date   (“2019/02/22”)</w:t>
      </w:r>
    </w:p>
    <w:p w:rsidR="009E56B1" w:rsidRDefault="009E56B1" w:rsidP="009E56B1">
      <w:pPr>
        <w:pStyle w:val="af1"/>
        <w:ind w:left="560" w:firstLineChars="0" w:firstLine="0"/>
      </w:pPr>
      <w:r>
        <w:rPr>
          <w:rFonts w:hint="eastAsia"/>
        </w:rPr>
        <w:t>2. this</w:t>
      </w:r>
      <w:proofErr w:type="gramStart"/>
      <w:r>
        <w:rPr>
          <w:rFonts w:hint="eastAsia"/>
        </w:rPr>
        <w:t>.$</w:t>
      </w:r>
      <w:proofErr w:type="spellStart"/>
      <w:proofErr w:type="gramEnd"/>
      <w:r>
        <w:rPr>
          <w:rFonts w:hint="eastAsia"/>
        </w:rPr>
        <w:t>route.query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如果参数太长，会导致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页面奔溃，样式全部坍塌</w:t>
      </w:r>
    </w:p>
    <w:p w:rsidR="00B96761" w:rsidRDefault="00B96761" w:rsidP="009655BA"/>
    <w:p w:rsidR="009655BA" w:rsidRDefault="009655BA" w:rsidP="009655BA">
      <w:pPr>
        <w:pStyle w:val="2"/>
      </w:pPr>
      <w:proofErr w:type="spellStart"/>
      <w:r w:rsidRPr="009655BA">
        <w:rPr>
          <w:rFonts w:hint="eastAsia"/>
        </w:rPr>
        <w:t>webpack</w:t>
      </w:r>
      <w:proofErr w:type="spellEnd"/>
      <w:r w:rsidRPr="009655BA">
        <w:rPr>
          <w:rFonts w:hint="eastAsia"/>
        </w:rPr>
        <w:t>优化</w:t>
      </w:r>
    </w:p>
    <w:p w:rsidR="009655BA" w:rsidRDefault="009655BA" w:rsidP="008F6FB0">
      <w:pPr>
        <w:pStyle w:val="af1"/>
        <w:numPr>
          <w:ilvl w:val="0"/>
          <w:numId w:val="26"/>
        </w:numPr>
        <w:ind w:firstLineChars="0"/>
      </w:pPr>
      <w:proofErr w:type="spellStart"/>
      <w:r w:rsidRPr="009655BA">
        <w:rPr>
          <w:rFonts w:hint="eastAsia"/>
        </w:rPr>
        <w:t>devtool</w:t>
      </w:r>
      <w:proofErr w:type="spellEnd"/>
      <w:r w:rsidRPr="009655BA">
        <w:rPr>
          <w:rFonts w:hint="eastAsia"/>
        </w:rPr>
        <w:t>：</w:t>
      </w:r>
      <w:proofErr w:type="spellStart"/>
      <w:r w:rsidRPr="009655BA">
        <w:rPr>
          <w:rFonts w:hint="eastAsia"/>
        </w:rPr>
        <w:t>eval</w:t>
      </w:r>
      <w:proofErr w:type="spellEnd"/>
      <w:r w:rsidRPr="009655BA">
        <w:rPr>
          <w:rFonts w:hint="eastAsia"/>
        </w:rPr>
        <w:t xml:space="preserve"> </w:t>
      </w:r>
      <w:r w:rsidRPr="009655BA">
        <w:rPr>
          <w:rFonts w:hint="eastAsia"/>
        </w:rPr>
        <w:t>速度更快，缺点是不能正确显示</w:t>
      </w:r>
      <w:r w:rsidRPr="009655BA">
        <w:rPr>
          <w:rFonts w:hint="eastAsia"/>
        </w:rPr>
        <w:t>console.log</w:t>
      </w:r>
      <w:r w:rsidRPr="009655BA">
        <w:rPr>
          <w:rFonts w:hint="eastAsia"/>
        </w:rPr>
        <w:t>的打印行数</w:t>
      </w:r>
    </w:p>
    <w:p w:rsidR="001F364F" w:rsidRDefault="00C75C06" w:rsidP="001F364F">
      <w:pPr>
        <w:pStyle w:val="af1"/>
        <w:numPr>
          <w:ilvl w:val="0"/>
          <w:numId w:val="26"/>
        </w:numPr>
        <w:ind w:firstLineChars="0"/>
      </w:pPr>
      <w:proofErr w:type="spellStart"/>
      <w:r>
        <w:t>DllPlugin</w:t>
      </w:r>
      <w:proofErr w:type="spellEnd"/>
      <w:r w:rsidR="001F364F" w:rsidRPr="001F364F">
        <w:t xml:space="preserve">, </w:t>
      </w:r>
      <w:proofErr w:type="spellStart"/>
      <w:r w:rsidR="001F364F" w:rsidRPr="001F364F">
        <w:t>HappyPack</w:t>
      </w:r>
      <w:proofErr w:type="spellEnd"/>
    </w:p>
    <w:p w:rsidR="00F51824" w:rsidRDefault="00F51824" w:rsidP="00F51824">
      <w:pPr>
        <w:pStyle w:val="2"/>
      </w:pPr>
      <w:r w:rsidRPr="00F51824">
        <w:rPr>
          <w:rFonts w:hint="eastAsia"/>
        </w:rPr>
        <w:t>如何劫持</w:t>
      </w:r>
      <w:r w:rsidRPr="00F51824">
        <w:rPr>
          <w:rFonts w:hint="eastAsia"/>
        </w:rPr>
        <w:t xml:space="preserve"> </w:t>
      </w:r>
      <w:proofErr w:type="spellStart"/>
      <w:r w:rsidRPr="00F51824">
        <w:rPr>
          <w:rFonts w:hint="eastAsia"/>
        </w:rPr>
        <w:t>XMLHttpRequest</w:t>
      </w:r>
      <w:proofErr w:type="spellEnd"/>
      <w:r w:rsidRPr="00F51824">
        <w:rPr>
          <w:rFonts w:hint="eastAsia"/>
        </w:rPr>
        <w:t xml:space="preserve"> </w:t>
      </w:r>
      <w:r w:rsidRPr="00F51824">
        <w:rPr>
          <w:rFonts w:hint="eastAsia"/>
        </w:rPr>
        <w:t>的</w:t>
      </w:r>
      <w:r w:rsidRPr="00F51824">
        <w:rPr>
          <w:rFonts w:hint="eastAsia"/>
        </w:rPr>
        <w:t xml:space="preserve"> send() </w:t>
      </w:r>
      <w:r w:rsidRPr="00F51824">
        <w:rPr>
          <w:rFonts w:hint="eastAsia"/>
        </w:rPr>
        <w:t>方法，调用他的时候，把参数输出到控制台</w:t>
      </w:r>
    </w:p>
    <w:p w:rsidR="00711B36" w:rsidRPr="00711B36" w:rsidRDefault="00711B36" w:rsidP="00711B36">
      <w:pPr>
        <w:ind w:leftChars="100" w:left="200"/>
      </w:pPr>
      <w:proofErr w:type="spellStart"/>
      <w:r w:rsidRPr="00711B36">
        <w:t>xhr.onreadystatechange</w:t>
      </w:r>
      <w:proofErr w:type="spellEnd"/>
      <w:r w:rsidRPr="00711B36">
        <w:t xml:space="preserve"> = </w:t>
      </w:r>
      <w:proofErr w:type="gramStart"/>
      <w:r w:rsidRPr="00711B36">
        <w:t>function(</w:t>
      </w:r>
      <w:proofErr w:type="gramEnd"/>
      <w:r w:rsidRPr="00711B36">
        <w:t xml:space="preserve">){ </w:t>
      </w:r>
    </w:p>
    <w:p w:rsidR="00711B36" w:rsidRPr="00711B36" w:rsidRDefault="00711B36" w:rsidP="00711B36">
      <w:pPr>
        <w:ind w:leftChars="100" w:left="200"/>
      </w:pPr>
      <w:proofErr w:type="gramStart"/>
      <w:r w:rsidRPr="00711B36">
        <w:t>if(</w:t>
      </w:r>
      <w:proofErr w:type="spellStart"/>
      <w:proofErr w:type="gramEnd"/>
      <w:r w:rsidRPr="00711B36">
        <w:t>xhr.status</w:t>
      </w:r>
      <w:proofErr w:type="spellEnd"/>
      <w:r w:rsidRPr="00711B36">
        <w:t xml:space="preserve"> == 200 &amp;&amp; </w:t>
      </w:r>
      <w:proofErr w:type="spellStart"/>
      <w:r w:rsidRPr="00711B36">
        <w:t>xhr.readyState</w:t>
      </w:r>
      <w:proofErr w:type="spellEnd"/>
      <w:r w:rsidRPr="00711B36">
        <w:t xml:space="preserve"> == 4){ </w:t>
      </w:r>
    </w:p>
    <w:p w:rsidR="00711B36" w:rsidRPr="00711B36" w:rsidRDefault="00711B36" w:rsidP="00711B36">
      <w:pPr>
        <w:ind w:leftChars="100" w:left="200"/>
      </w:pPr>
      <w:r w:rsidRPr="00711B36">
        <w:t xml:space="preserve"> </w:t>
      </w:r>
      <w:proofErr w:type="gramStart"/>
      <w:r w:rsidRPr="00711B36">
        <w:t>console.log(</w:t>
      </w:r>
      <w:proofErr w:type="spellStart"/>
      <w:proofErr w:type="gramEnd"/>
      <w:r w:rsidRPr="00711B36">
        <w:t>xhr.responseText</w:t>
      </w:r>
      <w:proofErr w:type="spellEnd"/>
      <w:r w:rsidRPr="00711B36">
        <w:t>);</w:t>
      </w:r>
    </w:p>
    <w:p w:rsidR="00711B36" w:rsidRPr="00711B36" w:rsidRDefault="00711B36" w:rsidP="00711B36">
      <w:pPr>
        <w:ind w:leftChars="100" w:left="200"/>
      </w:pPr>
      <w:r w:rsidRPr="00711B36">
        <w:t xml:space="preserve"> }</w:t>
      </w:r>
    </w:p>
    <w:p w:rsidR="00B83EB4" w:rsidRPr="00B83EB4" w:rsidRDefault="00B83EB4" w:rsidP="00B83EB4">
      <w:pPr>
        <w:pStyle w:val="2"/>
      </w:pPr>
      <w:proofErr w:type="spellStart"/>
      <w:r>
        <w:rPr>
          <w:rFonts w:ascii="微软雅黑" w:eastAsia="微软雅黑" w:hAnsi="微软雅黑" w:hint="eastAsia"/>
          <w:color w:val="314659"/>
          <w:sz w:val="21"/>
          <w:szCs w:val="21"/>
          <w:shd w:val="clear" w:color="auto" w:fill="FFFFFF"/>
        </w:rPr>
        <w:lastRenderedPageBreak/>
        <w:t>xss</w:t>
      </w:r>
      <w:proofErr w:type="spellEnd"/>
      <w:r>
        <w:rPr>
          <w:rFonts w:ascii="微软雅黑" w:eastAsia="微软雅黑" w:hAnsi="微软雅黑" w:hint="eastAsia"/>
          <w:color w:val="314659"/>
          <w:sz w:val="21"/>
          <w:szCs w:val="21"/>
          <w:shd w:val="clear" w:color="auto" w:fill="FFFFFF"/>
        </w:rPr>
        <w:t xml:space="preserve"> 攻击的原理和预防</w:t>
      </w:r>
    </w:p>
    <w:p w:rsidR="00B83EB4" w:rsidRDefault="00B83EB4" w:rsidP="00B83EB4">
      <w:pPr>
        <w:pStyle w:val="2"/>
      </w:pPr>
    </w:p>
    <w:p w:rsidR="008F6FB0" w:rsidRDefault="008F6FB0" w:rsidP="008F6FB0">
      <w:pPr>
        <w:pStyle w:val="1"/>
      </w:pPr>
      <w:r>
        <w:rPr>
          <w:rFonts w:hint="eastAsia"/>
        </w:rPr>
        <w:t>类似苹果高斯模糊遮罩效果</w:t>
      </w:r>
    </w:p>
    <w:p w:rsidR="008F6FB0" w:rsidRDefault="008F6FB0" w:rsidP="008F6FB0">
      <w:pPr>
        <w:ind w:firstLineChars="200" w:firstLine="400"/>
      </w:pPr>
      <w:r>
        <w:rPr>
          <w:rFonts w:hint="eastAsia"/>
        </w:rPr>
        <w:t xml:space="preserve">outline: 9999px solid 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 xml:space="preserve">(0,0,0,.5); </w:t>
      </w:r>
      <w:r>
        <w:rPr>
          <w:rFonts w:hint="eastAsia"/>
        </w:rPr>
        <w:t>设置这个盒子外的遮罩范围</w:t>
      </w:r>
    </w:p>
    <w:p w:rsidR="008F6FB0" w:rsidRDefault="008F6FB0" w:rsidP="008F6FB0">
      <w:r>
        <w:rPr>
          <w:rFonts w:hint="eastAsia"/>
        </w:rPr>
        <w:tab/>
        <w:t xml:space="preserve">backdrop-filter: blur(5px) </w:t>
      </w:r>
      <w:r>
        <w:rPr>
          <w:rFonts w:hint="eastAsia"/>
        </w:rPr>
        <w:t>高斯模糊</w:t>
      </w:r>
    </w:p>
    <w:p w:rsidR="008F6FB0" w:rsidRDefault="008F6FB0" w:rsidP="008F6FB0">
      <w:pPr>
        <w:pStyle w:val="1"/>
      </w:pPr>
      <w:r w:rsidRPr="008F6FB0">
        <w:rPr>
          <w:rFonts w:hint="eastAsia"/>
        </w:rPr>
        <w:t>判断复杂数据类型</w:t>
      </w:r>
    </w:p>
    <w:p w:rsidR="008F6FB0" w:rsidRDefault="008F6FB0" w:rsidP="008F6FB0">
      <w:pPr>
        <w:ind w:firstLineChars="200" w:firstLine="400"/>
      </w:pPr>
      <w:proofErr w:type="spellStart"/>
      <w:proofErr w:type="gramStart"/>
      <w:r w:rsidRPr="008F6FB0">
        <w:t>Object.prototype.toString.call</w:t>
      </w:r>
      <w:proofErr w:type="spellEnd"/>
      <w:r w:rsidRPr="008F6FB0">
        <w:t>(</w:t>
      </w:r>
      <w:proofErr w:type="gramEnd"/>
      <w:r w:rsidRPr="008F6FB0">
        <w:t>{}) // "[object Object]"</w:t>
      </w:r>
    </w:p>
    <w:p w:rsidR="008F6FB0" w:rsidRDefault="008F6FB0" w:rsidP="008F6FB0">
      <w:pPr>
        <w:pStyle w:val="1"/>
      </w:pPr>
      <w:proofErr w:type="spellStart"/>
      <w:r w:rsidRPr="008F6FB0">
        <w:rPr>
          <w:rFonts w:hint="eastAsia"/>
        </w:rPr>
        <w:t>vue</w:t>
      </w:r>
      <w:proofErr w:type="spellEnd"/>
      <w:r w:rsidRPr="008F6FB0">
        <w:rPr>
          <w:rFonts w:hint="eastAsia"/>
        </w:rPr>
        <w:t xml:space="preserve"> $refs </w:t>
      </w:r>
      <w:r w:rsidRPr="008F6FB0">
        <w:rPr>
          <w:rFonts w:hint="eastAsia"/>
        </w:rPr>
        <w:t>获取元素距离顶部的距离</w:t>
      </w:r>
    </w:p>
    <w:p w:rsidR="008F6FB0" w:rsidRDefault="008F6FB0" w:rsidP="008F6FB0">
      <w:pPr>
        <w:ind w:firstLine="420"/>
      </w:pPr>
      <w:r w:rsidRPr="008F6FB0">
        <w:t>this</w:t>
      </w:r>
      <w:proofErr w:type="gramStart"/>
      <w:r w:rsidRPr="008F6FB0">
        <w:t>.$</w:t>
      </w:r>
      <w:proofErr w:type="spellStart"/>
      <w:proofErr w:type="gramEnd"/>
      <w:r w:rsidRPr="008F6FB0">
        <w:t>refs.divRef.getBoundingClientRect</w:t>
      </w:r>
      <w:proofErr w:type="spellEnd"/>
      <w:r w:rsidRPr="008F6FB0">
        <w:t>().top</w:t>
      </w:r>
    </w:p>
    <w:p w:rsidR="008F6FB0" w:rsidRDefault="008F6FB0" w:rsidP="008F6FB0">
      <w:pPr>
        <w:pStyle w:val="1"/>
      </w:pPr>
      <w:r w:rsidRPr="008F6FB0">
        <w:rPr>
          <w:rFonts w:hint="eastAsia"/>
        </w:rPr>
        <w:t xml:space="preserve">element </w:t>
      </w:r>
      <w:proofErr w:type="spellStart"/>
      <w:r w:rsidRPr="008F6FB0">
        <w:rPr>
          <w:rFonts w:hint="eastAsia"/>
        </w:rPr>
        <w:t>ui</w:t>
      </w:r>
      <w:proofErr w:type="spellEnd"/>
      <w:r w:rsidRPr="008F6FB0">
        <w:rPr>
          <w:rFonts w:hint="eastAsia"/>
        </w:rPr>
        <w:t xml:space="preserve"> </w:t>
      </w:r>
      <w:r w:rsidRPr="008F6FB0">
        <w:rPr>
          <w:rFonts w:hint="eastAsia"/>
        </w:rPr>
        <w:t>表单重置</w:t>
      </w:r>
    </w:p>
    <w:p w:rsidR="008F6FB0" w:rsidRDefault="008F6FB0" w:rsidP="008F6FB0">
      <w:pPr>
        <w:ind w:leftChars="200" w:left="400"/>
      </w:pPr>
      <w:r>
        <w:t>this</w:t>
      </w:r>
      <w:proofErr w:type="gramStart"/>
      <w:r>
        <w:t>.$</w:t>
      </w:r>
      <w:proofErr w:type="spellStart"/>
      <w:proofErr w:type="gramEnd"/>
      <w:r>
        <w:t>refs.form.resetFields</w:t>
      </w:r>
      <w:proofErr w:type="spellEnd"/>
      <w:r>
        <w:t xml:space="preserve">(); </w:t>
      </w:r>
    </w:p>
    <w:p w:rsidR="008F6FB0" w:rsidRDefault="008F6FB0" w:rsidP="008F6FB0">
      <w:pPr>
        <w:ind w:leftChars="200" w:left="400"/>
      </w:pPr>
      <w:r>
        <w:rPr>
          <w:rFonts w:hint="eastAsia"/>
        </w:rPr>
        <w:t xml:space="preserve">// </w:t>
      </w:r>
      <w:r>
        <w:rPr>
          <w:rFonts w:hint="eastAsia"/>
        </w:rPr>
        <w:t>单独验证某一个</w:t>
      </w:r>
      <w:r>
        <w:rPr>
          <w:rFonts w:hint="eastAsia"/>
        </w:rPr>
        <w:t>form-item</w:t>
      </w:r>
    </w:p>
    <w:p w:rsidR="008F6FB0" w:rsidRDefault="008F6FB0" w:rsidP="008F6FB0">
      <w:pPr>
        <w:ind w:leftChars="200" w:left="400"/>
      </w:pPr>
      <w:r>
        <w:t>this</w:t>
      </w:r>
      <w:proofErr w:type="gramStart"/>
      <w:r>
        <w:t>.$</w:t>
      </w:r>
      <w:proofErr w:type="gramEnd"/>
      <w:r>
        <w:t>refs.form1.validateField('point')</w:t>
      </w:r>
    </w:p>
    <w:p w:rsidR="008F6FB0" w:rsidRDefault="008F6FB0" w:rsidP="008F6FB0">
      <w:pPr>
        <w:ind w:leftChars="200" w:left="400"/>
      </w:pPr>
    </w:p>
    <w:p w:rsidR="008F6FB0" w:rsidRDefault="008F6FB0" w:rsidP="008F6FB0">
      <w:pPr>
        <w:ind w:leftChars="200" w:left="400"/>
      </w:pPr>
      <w:r>
        <w:rPr>
          <w:rFonts w:hint="eastAsia"/>
        </w:rPr>
        <w:t>分解入参，变成数组</w:t>
      </w:r>
    </w:p>
    <w:p w:rsidR="008F6FB0" w:rsidRDefault="008F6FB0" w:rsidP="008F6FB0">
      <w:pPr>
        <w:ind w:leftChars="200" w:left="40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Array.prototype.slice.call</w:t>
      </w:r>
      <w:proofErr w:type="spellEnd"/>
      <w:r>
        <w:rPr>
          <w:rFonts w:hint="eastAsia"/>
        </w:rPr>
        <w:t xml:space="preserve">(arguments) </w:t>
      </w:r>
      <w:r>
        <w:rPr>
          <w:rFonts w:hint="eastAsia"/>
        </w:rPr>
        <w:t>（</w:t>
      </w:r>
      <w:r>
        <w:rPr>
          <w:rFonts w:hint="eastAsia"/>
        </w:rPr>
        <w:t xml:space="preserve">element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每个组件也是有生命周期的，全局改动时可利用生命周期改动，如</w:t>
      </w:r>
      <w:proofErr w:type="spellStart"/>
      <w:r>
        <w:rPr>
          <w:rFonts w:hint="eastAsia"/>
        </w:rPr>
        <w:t>ElementUI.Select.mounted</w:t>
      </w:r>
      <w:proofErr w:type="spellEnd"/>
      <w:r>
        <w:rPr>
          <w:rFonts w:hint="eastAsia"/>
        </w:rPr>
        <w:t>）</w:t>
      </w:r>
    </w:p>
    <w:p w:rsidR="008F6FB0" w:rsidRDefault="008F6FB0" w:rsidP="008F6FB0">
      <w:pPr>
        <w:pStyle w:val="1"/>
      </w:pPr>
      <w:proofErr w:type="spellStart"/>
      <w:r w:rsidRPr="008F6FB0">
        <w:rPr>
          <w:rFonts w:hint="eastAsia"/>
        </w:rPr>
        <w:t>vue</w:t>
      </w:r>
      <w:proofErr w:type="spellEnd"/>
      <w:r w:rsidRPr="008F6FB0">
        <w:rPr>
          <w:rFonts w:hint="eastAsia"/>
        </w:rPr>
        <w:t>强制刷新页面，可代替</w:t>
      </w:r>
      <w:proofErr w:type="spellStart"/>
      <w:r w:rsidRPr="008F6FB0">
        <w:rPr>
          <w:rFonts w:hint="eastAsia"/>
        </w:rPr>
        <w:t>this.$set</w:t>
      </w:r>
      <w:proofErr w:type="spellEnd"/>
      <w:r w:rsidRPr="008F6FB0">
        <w:rPr>
          <w:rFonts w:hint="eastAsia"/>
        </w:rPr>
        <w:t>()</w:t>
      </w:r>
    </w:p>
    <w:p w:rsidR="008F6FB0" w:rsidRDefault="008F6FB0" w:rsidP="008F6FB0">
      <w:pPr>
        <w:ind w:firstLine="420"/>
      </w:pPr>
      <w:r w:rsidRPr="008F6FB0">
        <w:t>this</w:t>
      </w:r>
      <w:proofErr w:type="gramStart"/>
      <w:r w:rsidRPr="008F6FB0">
        <w:t>.$</w:t>
      </w:r>
      <w:proofErr w:type="spellStart"/>
      <w:proofErr w:type="gramEnd"/>
      <w:r w:rsidRPr="008F6FB0">
        <w:t>forceUpdate</w:t>
      </w:r>
      <w:proofErr w:type="spellEnd"/>
      <w:r w:rsidRPr="008F6FB0">
        <w:t>()</w:t>
      </w:r>
    </w:p>
    <w:p w:rsidR="008F6FB0" w:rsidRDefault="00565674" w:rsidP="00565674">
      <w:pPr>
        <w:pStyle w:val="1"/>
      </w:pPr>
      <w:r w:rsidRPr="00565674">
        <w:rPr>
          <w:rFonts w:hint="eastAsia"/>
        </w:rPr>
        <w:t xml:space="preserve">vs code </w:t>
      </w:r>
      <w:proofErr w:type="spellStart"/>
      <w:r w:rsidRPr="00565674">
        <w:rPr>
          <w:rFonts w:hint="eastAsia"/>
        </w:rPr>
        <w:t>git</w:t>
      </w:r>
      <w:proofErr w:type="spellEnd"/>
      <w:r w:rsidRPr="00565674">
        <w:rPr>
          <w:rFonts w:hint="eastAsia"/>
        </w:rPr>
        <w:t>本地分支和</w:t>
      </w:r>
      <w:proofErr w:type="gramStart"/>
      <w:r w:rsidRPr="00565674">
        <w:rPr>
          <w:rFonts w:hint="eastAsia"/>
        </w:rPr>
        <w:t>远程对</w:t>
      </w:r>
      <w:proofErr w:type="gramEnd"/>
      <w:r w:rsidRPr="00565674">
        <w:rPr>
          <w:rFonts w:hint="eastAsia"/>
        </w:rPr>
        <w:t>不上</w:t>
      </w:r>
      <w:r w:rsidRPr="00565674">
        <w:rPr>
          <w:rFonts w:hint="eastAsia"/>
        </w:rPr>
        <w:t xml:space="preserve"> </w:t>
      </w:r>
      <w:r w:rsidRPr="00565674">
        <w:rPr>
          <w:rFonts w:hint="eastAsia"/>
        </w:rPr>
        <w:t>报错：</w:t>
      </w:r>
      <w:r w:rsidRPr="00565674">
        <w:rPr>
          <w:rFonts w:hint="eastAsia"/>
        </w:rPr>
        <w:t>(would clobber existing tag)</w:t>
      </w:r>
    </w:p>
    <w:p w:rsidR="007B6D73" w:rsidRDefault="00565674" w:rsidP="00565674">
      <w:pPr>
        <w:ind w:left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-remote -t </w:t>
      </w:r>
      <w:r>
        <w:rPr>
          <w:rFonts w:hint="eastAsia"/>
        </w:rPr>
        <w:t>查看远程</w:t>
      </w:r>
      <w:r>
        <w:rPr>
          <w:rFonts w:hint="eastAsia"/>
        </w:rPr>
        <w:t xml:space="preserve">tags                 </w:t>
      </w:r>
    </w:p>
    <w:p w:rsidR="00565674" w:rsidRDefault="00565674" w:rsidP="00565674">
      <w:pPr>
        <w:ind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-l</w:t>
      </w:r>
      <w:r>
        <w:rPr>
          <w:rFonts w:hint="eastAsia"/>
        </w:rPr>
        <w:t>查看本地</w:t>
      </w:r>
      <w:r>
        <w:rPr>
          <w:rFonts w:hint="eastAsia"/>
        </w:rPr>
        <w:t>tag</w:t>
      </w:r>
    </w:p>
    <w:p w:rsidR="00565674" w:rsidRDefault="00565674" w:rsidP="00565674">
      <w:pPr>
        <w:ind w:left="420"/>
      </w:pPr>
      <w:r>
        <w:rPr>
          <w:rFonts w:hint="eastAsia"/>
        </w:rPr>
        <w:t>然后用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-d xxx</w:t>
      </w:r>
      <w:r>
        <w:rPr>
          <w:rFonts w:hint="eastAsia"/>
        </w:rPr>
        <w:t>删除本地</w:t>
      </w:r>
      <w:r>
        <w:rPr>
          <w:rFonts w:hint="eastAsia"/>
        </w:rPr>
        <w:t>tag</w:t>
      </w:r>
    </w:p>
    <w:p w:rsidR="00565674" w:rsidRDefault="00565674" w:rsidP="00565674">
      <w:pPr>
        <w:ind w:left="420"/>
      </w:pPr>
      <w:r>
        <w:rPr>
          <w:rFonts w:hint="eastAsia"/>
        </w:rPr>
        <w:t>最后远程拉取远程</w:t>
      </w:r>
      <w:r>
        <w:rPr>
          <w:rFonts w:hint="eastAsia"/>
        </w:rPr>
        <w:t xml:space="preserve">tags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origin --prune-tags</w:t>
      </w:r>
    </w:p>
    <w:p w:rsidR="00565674" w:rsidRDefault="00565674" w:rsidP="00565674">
      <w:pPr>
        <w:ind w:left="420"/>
      </w:pPr>
      <w:r>
        <w:rPr>
          <w:rFonts w:hint="eastAsia"/>
        </w:rPr>
        <w:t>参考地址：</w:t>
      </w:r>
      <w:r>
        <w:rPr>
          <w:rFonts w:hint="eastAsia"/>
        </w:rPr>
        <w:t xml:space="preserve"> </w:t>
      </w:r>
      <w:hyperlink r:id="rId9" w:history="1">
        <w:r w:rsidRPr="005033BA">
          <w:rPr>
            <w:rStyle w:val="aa"/>
            <w:rFonts w:hint="eastAsia"/>
          </w:rPr>
          <w:t>https://www.cnblogs.com/little-ab/p/11460246.html</w:t>
        </w:r>
      </w:hyperlink>
    </w:p>
    <w:p w:rsidR="00565674" w:rsidRDefault="00565674" w:rsidP="00565674">
      <w:pPr>
        <w:pStyle w:val="1"/>
      </w:pPr>
      <w:r w:rsidRPr="00565674">
        <w:rPr>
          <w:rFonts w:hint="eastAsia"/>
        </w:rPr>
        <w:t>版本回退</w:t>
      </w:r>
    </w:p>
    <w:p w:rsidR="00565674" w:rsidRDefault="00565674" w:rsidP="00565674">
      <w:pPr>
        <w:ind w:left="420"/>
      </w:pPr>
      <w:proofErr w:type="spellStart"/>
      <w:proofErr w:type="gramStart"/>
      <w:r>
        <w:t>git</w:t>
      </w:r>
      <w:proofErr w:type="spellEnd"/>
      <w:proofErr w:type="gramEnd"/>
      <w:r>
        <w:t xml:space="preserve"> reset --hard c4718176a1de899bc754bde40c0fd3de081ec93a</w:t>
      </w:r>
    </w:p>
    <w:p w:rsidR="00565674" w:rsidRDefault="00565674" w:rsidP="00565674">
      <w:pPr>
        <w:ind w:left="420"/>
      </w:pPr>
      <w:proofErr w:type="spellStart"/>
      <w:proofErr w:type="gramStart"/>
      <w:r>
        <w:t>git</w:t>
      </w:r>
      <w:proofErr w:type="spellEnd"/>
      <w:proofErr w:type="gramEnd"/>
      <w:r>
        <w:t xml:space="preserve"> push –f</w:t>
      </w:r>
    </w:p>
    <w:p w:rsidR="00565674" w:rsidRDefault="00565674" w:rsidP="00565674">
      <w:pPr>
        <w:pStyle w:val="1"/>
      </w:pPr>
      <w:r w:rsidRPr="00565674">
        <w:rPr>
          <w:rFonts w:hint="eastAsia"/>
        </w:rPr>
        <w:t xml:space="preserve">element </w:t>
      </w:r>
      <w:proofErr w:type="spellStart"/>
      <w:r w:rsidRPr="00565674">
        <w:rPr>
          <w:rFonts w:hint="eastAsia"/>
        </w:rPr>
        <w:t>ui</w:t>
      </w:r>
      <w:proofErr w:type="spellEnd"/>
      <w:r w:rsidRPr="00565674">
        <w:rPr>
          <w:rFonts w:hint="eastAsia"/>
        </w:rPr>
        <w:t xml:space="preserve"> switch</w:t>
      </w:r>
      <w:r w:rsidRPr="00565674">
        <w:rPr>
          <w:rFonts w:hint="eastAsia"/>
        </w:rPr>
        <w:t>开关字体在开关内显示</w:t>
      </w:r>
    </w:p>
    <w:p w:rsidR="00565674" w:rsidRDefault="00565674" w:rsidP="00565674">
      <w:pPr>
        <w:ind w:left="420"/>
      </w:pPr>
      <w:r>
        <w:t>.switch-box {</w:t>
      </w:r>
    </w:p>
    <w:p w:rsidR="00565674" w:rsidRDefault="00565674" w:rsidP="00565674">
      <w:pPr>
        <w:ind w:left="420"/>
      </w:pPr>
      <w:r>
        <w:rPr>
          <w:rFonts w:hint="eastAsia"/>
        </w:rPr>
        <w:lastRenderedPageBreak/>
        <w:t xml:space="preserve">  // </w:t>
      </w:r>
      <w:r>
        <w:rPr>
          <w:rFonts w:hint="eastAsia"/>
        </w:rPr>
        <w:t>设置宽度</w:t>
      </w:r>
    </w:p>
    <w:p w:rsidR="00565674" w:rsidRDefault="00565674" w:rsidP="00565674">
      <w:pPr>
        <w:ind w:left="420"/>
      </w:pPr>
      <w:r>
        <w:t xml:space="preserve">  /deep/.el-</w:t>
      </w:r>
      <w:proofErr w:type="spellStart"/>
      <w:r>
        <w:t>switch__core</w:t>
      </w:r>
      <w:proofErr w:type="spellEnd"/>
      <w:r>
        <w:t xml:space="preserve"> {</w:t>
      </w:r>
    </w:p>
    <w:p w:rsidR="00565674" w:rsidRDefault="00565674" w:rsidP="00565674">
      <w:pPr>
        <w:ind w:left="420"/>
      </w:pPr>
      <w:r>
        <w:t xml:space="preserve">    </w:t>
      </w:r>
      <w:proofErr w:type="gramStart"/>
      <w:r>
        <w:t>width</w:t>
      </w:r>
      <w:proofErr w:type="gramEnd"/>
      <w:r>
        <w:t>: 55px !important;</w:t>
      </w:r>
    </w:p>
    <w:p w:rsidR="00565674" w:rsidRDefault="00565674" w:rsidP="00565674">
      <w:pPr>
        <w:ind w:left="420"/>
      </w:pPr>
      <w:r>
        <w:t xml:space="preserve">  }</w:t>
      </w:r>
    </w:p>
    <w:p w:rsidR="00565674" w:rsidRDefault="00565674" w:rsidP="00565674">
      <w:pPr>
        <w:ind w:left="420"/>
      </w:pPr>
      <w:r>
        <w:t xml:space="preserve">  /deep/.el-</w:t>
      </w:r>
      <w:proofErr w:type="spellStart"/>
      <w:r>
        <w:t>switch__label</w:t>
      </w:r>
      <w:proofErr w:type="spellEnd"/>
      <w:r>
        <w:t>--</w:t>
      </w:r>
      <w:proofErr w:type="gramStart"/>
      <w:r>
        <w:t>left{</w:t>
      </w:r>
      <w:proofErr w:type="gramEnd"/>
    </w:p>
    <w:p w:rsidR="00565674" w:rsidRDefault="00565674" w:rsidP="00565674">
      <w:pPr>
        <w:ind w:left="420"/>
      </w:pPr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565674" w:rsidRDefault="00565674" w:rsidP="00565674">
      <w:pPr>
        <w:ind w:left="420"/>
      </w:pPr>
      <w:r>
        <w:t xml:space="preserve">    </w:t>
      </w:r>
      <w:proofErr w:type="gramStart"/>
      <w:r>
        <w:t>left</w:t>
      </w:r>
      <w:proofErr w:type="gramEnd"/>
      <w:r>
        <w:t>: 60px;</w:t>
      </w:r>
    </w:p>
    <w:p w:rsidR="00565674" w:rsidRDefault="00565674" w:rsidP="00565674">
      <w:pPr>
        <w:ind w:left="420"/>
      </w:pPr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65674" w:rsidRDefault="00565674" w:rsidP="00565674">
      <w:pPr>
        <w:ind w:left="420"/>
      </w:pPr>
      <w:r>
        <w:t xml:space="preserve">    </w:t>
      </w:r>
      <w:proofErr w:type="gramStart"/>
      <w:r>
        <w:t>z-index</w:t>
      </w:r>
      <w:proofErr w:type="gramEnd"/>
      <w:r>
        <w:t>: -1111;</w:t>
      </w:r>
    </w:p>
    <w:p w:rsidR="00565674" w:rsidRDefault="00565674" w:rsidP="00565674">
      <w:pPr>
        <w:ind w:left="420"/>
      </w:pPr>
      <w:r>
        <w:t xml:space="preserve">  }</w:t>
      </w:r>
    </w:p>
    <w:p w:rsidR="00565674" w:rsidRDefault="00565674" w:rsidP="00565674">
      <w:pPr>
        <w:ind w:left="420"/>
      </w:pPr>
      <w:r>
        <w:t xml:space="preserve">  /deep/.el-</w:t>
      </w:r>
      <w:proofErr w:type="spellStart"/>
      <w:r>
        <w:t>switch__label</w:t>
      </w:r>
      <w:proofErr w:type="spellEnd"/>
      <w:r>
        <w:t>--</w:t>
      </w:r>
      <w:proofErr w:type="gramStart"/>
      <w:r>
        <w:t>right{</w:t>
      </w:r>
      <w:proofErr w:type="gramEnd"/>
    </w:p>
    <w:p w:rsidR="00565674" w:rsidRDefault="00565674" w:rsidP="00565674">
      <w:pPr>
        <w:ind w:left="420"/>
      </w:pPr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565674" w:rsidRDefault="00565674" w:rsidP="00565674">
      <w:pPr>
        <w:ind w:left="420"/>
      </w:pPr>
      <w:r>
        <w:t xml:space="preserve">    </w:t>
      </w:r>
      <w:proofErr w:type="gramStart"/>
      <w:r>
        <w:t>right</w:t>
      </w:r>
      <w:proofErr w:type="gramEnd"/>
      <w:r>
        <w:t>: 60px;</w:t>
      </w:r>
    </w:p>
    <w:p w:rsidR="00565674" w:rsidRDefault="00565674" w:rsidP="00565674">
      <w:pPr>
        <w:ind w:left="420"/>
      </w:pPr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65674" w:rsidRDefault="00565674" w:rsidP="00565674">
      <w:pPr>
        <w:ind w:left="420"/>
      </w:pPr>
      <w:r>
        <w:t xml:space="preserve">    </w:t>
      </w:r>
      <w:proofErr w:type="gramStart"/>
      <w:r>
        <w:t>z-index</w:t>
      </w:r>
      <w:proofErr w:type="gramEnd"/>
      <w:r>
        <w:t>: -1111;</w:t>
      </w:r>
    </w:p>
    <w:p w:rsidR="00565674" w:rsidRDefault="00565674" w:rsidP="00565674">
      <w:pPr>
        <w:ind w:left="420"/>
      </w:pPr>
      <w:r>
        <w:t xml:space="preserve">  }</w:t>
      </w:r>
    </w:p>
    <w:p w:rsidR="00565674" w:rsidRDefault="00565674" w:rsidP="00565674">
      <w:pPr>
        <w:ind w:left="420"/>
      </w:pPr>
      <w:r>
        <w:t xml:space="preserve">  /deep/.el-switch__label.is-</w:t>
      </w:r>
      <w:proofErr w:type="gramStart"/>
      <w:r>
        <w:t>active{</w:t>
      </w:r>
      <w:proofErr w:type="gramEnd"/>
    </w:p>
    <w:p w:rsidR="00565674" w:rsidRDefault="00565674" w:rsidP="00565674">
      <w:pPr>
        <w:ind w:left="420"/>
      </w:pPr>
      <w:r>
        <w:t xml:space="preserve">    </w:t>
      </w:r>
      <w:proofErr w:type="gramStart"/>
      <w:r>
        <w:t>z-index</w:t>
      </w:r>
      <w:proofErr w:type="gramEnd"/>
      <w:r>
        <w:t>: 1111;</w:t>
      </w:r>
    </w:p>
    <w:p w:rsidR="00565674" w:rsidRDefault="00565674" w:rsidP="00565674">
      <w:pPr>
        <w:ind w:left="420"/>
      </w:pPr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65674" w:rsidRDefault="00565674" w:rsidP="00565674">
      <w:pPr>
        <w:ind w:left="420"/>
      </w:pPr>
      <w:r>
        <w:t xml:space="preserve">  }</w:t>
      </w:r>
    </w:p>
    <w:p w:rsidR="00565674" w:rsidRDefault="00565674" w:rsidP="00565674">
      <w:pPr>
        <w:ind w:left="420"/>
      </w:pPr>
      <w:r>
        <w:t xml:space="preserve">  /deep/.el-</w:t>
      </w:r>
      <w:proofErr w:type="spellStart"/>
      <w:r>
        <w:t>switch__label</w:t>
      </w:r>
      <w:proofErr w:type="spellEnd"/>
      <w:r>
        <w:t>--right.is-</w:t>
      </w:r>
      <w:proofErr w:type="gramStart"/>
      <w:r>
        <w:t>active{</w:t>
      </w:r>
      <w:proofErr w:type="gramEnd"/>
    </w:p>
    <w:p w:rsidR="00565674" w:rsidRDefault="00565674" w:rsidP="00565674">
      <w:pPr>
        <w:ind w:left="420"/>
      </w:pPr>
      <w:r>
        <w:t xml:space="preserve">    </w:t>
      </w:r>
      <w:proofErr w:type="gramStart"/>
      <w:r>
        <w:t>z-index</w:t>
      </w:r>
      <w:proofErr w:type="gramEnd"/>
      <w:r>
        <w:t>: 1111;</w:t>
      </w:r>
    </w:p>
    <w:p w:rsidR="00565674" w:rsidRDefault="00565674" w:rsidP="00565674">
      <w:pPr>
        <w:ind w:left="420"/>
      </w:pPr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 xml:space="preserve"> !important;</w:t>
      </w:r>
    </w:p>
    <w:p w:rsidR="00565674" w:rsidRDefault="00565674" w:rsidP="00565674">
      <w:pPr>
        <w:ind w:left="420"/>
      </w:pPr>
      <w:r>
        <w:t xml:space="preserve">  }</w:t>
      </w:r>
    </w:p>
    <w:p w:rsidR="00565674" w:rsidRDefault="00565674" w:rsidP="00565674">
      <w:pPr>
        <w:ind w:left="420"/>
      </w:pPr>
      <w:r>
        <w:t xml:space="preserve">  /deep/.el-</w:t>
      </w:r>
      <w:proofErr w:type="spellStart"/>
      <w:r>
        <w:t>switch__label</w:t>
      </w:r>
      <w:proofErr w:type="spellEnd"/>
      <w:r>
        <w:t>--left.is-</w:t>
      </w:r>
      <w:proofErr w:type="gramStart"/>
      <w:r>
        <w:t>active{</w:t>
      </w:r>
      <w:proofErr w:type="gramEnd"/>
    </w:p>
    <w:p w:rsidR="00565674" w:rsidRDefault="00565674" w:rsidP="00565674">
      <w:pPr>
        <w:ind w:left="420"/>
      </w:pPr>
      <w:r>
        <w:t xml:space="preserve">    </w:t>
      </w:r>
      <w:proofErr w:type="gramStart"/>
      <w:r>
        <w:t>z-index</w:t>
      </w:r>
      <w:proofErr w:type="gramEnd"/>
      <w:r>
        <w:t>: 1111;</w:t>
      </w:r>
    </w:p>
    <w:p w:rsidR="00565674" w:rsidRDefault="00565674" w:rsidP="00565674">
      <w:pPr>
        <w:ind w:left="420"/>
      </w:pPr>
      <w:r>
        <w:t xml:space="preserve">    </w:t>
      </w:r>
      <w:proofErr w:type="gramStart"/>
      <w:r>
        <w:t>color</w:t>
      </w:r>
      <w:proofErr w:type="gramEnd"/>
      <w:r>
        <w:t>: #9c9c9c !important;</w:t>
      </w:r>
    </w:p>
    <w:p w:rsidR="00565674" w:rsidRDefault="00565674" w:rsidP="00565674">
      <w:pPr>
        <w:ind w:left="420"/>
      </w:pPr>
      <w:r>
        <w:t xml:space="preserve">  }</w:t>
      </w:r>
    </w:p>
    <w:p w:rsidR="00565674" w:rsidRDefault="00565674" w:rsidP="00565674">
      <w:pPr>
        <w:ind w:left="420"/>
      </w:pPr>
      <w:r>
        <w:t>}</w:t>
      </w:r>
    </w:p>
    <w:p w:rsidR="00565674" w:rsidRDefault="00565674" w:rsidP="00565674">
      <w:pPr>
        <w:pStyle w:val="1"/>
      </w:pPr>
      <w:r w:rsidRPr="00565674">
        <w:rPr>
          <w:rFonts w:hint="eastAsia"/>
        </w:rPr>
        <w:t>云平台时间过滤</w:t>
      </w:r>
      <w:r w:rsidRPr="00565674">
        <w:rPr>
          <w:rFonts w:hint="eastAsia"/>
        </w:rPr>
        <w:t xml:space="preserve"> </w:t>
      </w:r>
      <w:proofErr w:type="spellStart"/>
      <w:r w:rsidRPr="00565674">
        <w:rPr>
          <w:rFonts w:hint="eastAsia"/>
        </w:rPr>
        <w:t>getDateTime</w:t>
      </w:r>
      <w:proofErr w:type="spellEnd"/>
      <w:r w:rsidRPr="00565674">
        <w:rPr>
          <w:rFonts w:hint="eastAsia"/>
        </w:rPr>
        <w:t>('fulltime')</w:t>
      </w:r>
    </w:p>
    <w:p w:rsidR="00565674" w:rsidRDefault="00565674" w:rsidP="00565674">
      <w:pPr>
        <w:pStyle w:val="1"/>
      </w:pPr>
      <w:r w:rsidRPr="00565674">
        <w:rPr>
          <w:rFonts w:hint="eastAsia"/>
        </w:rPr>
        <w:t xml:space="preserve">element </w:t>
      </w:r>
      <w:proofErr w:type="spellStart"/>
      <w:r w:rsidRPr="00565674">
        <w:rPr>
          <w:rFonts w:hint="eastAsia"/>
        </w:rPr>
        <w:t>ui</w:t>
      </w:r>
      <w:proofErr w:type="spellEnd"/>
      <w:r w:rsidRPr="00565674">
        <w:rPr>
          <w:rFonts w:hint="eastAsia"/>
        </w:rPr>
        <w:t xml:space="preserve"> upload</w:t>
      </w:r>
      <w:r w:rsidRPr="00565674">
        <w:rPr>
          <w:rFonts w:hint="eastAsia"/>
        </w:rPr>
        <w:t>终止上传</w:t>
      </w:r>
      <w:r w:rsidRPr="00565674">
        <w:rPr>
          <w:rFonts w:hint="eastAsia"/>
        </w:rPr>
        <w:t xml:space="preserve">  return false</w:t>
      </w:r>
    </w:p>
    <w:p w:rsidR="00565674" w:rsidRDefault="00565674" w:rsidP="00565674">
      <w:pPr>
        <w:pStyle w:val="1"/>
      </w:pPr>
      <w:r w:rsidRPr="00565674">
        <w:rPr>
          <w:rFonts w:hint="eastAsia"/>
        </w:rPr>
        <w:t>position: -</w:t>
      </w:r>
      <w:proofErr w:type="spellStart"/>
      <w:r w:rsidRPr="00565674">
        <w:rPr>
          <w:rFonts w:hint="eastAsia"/>
        </w:rPr>
        <w:t>webkit-sticky;position</w:t>
      </w:r>
      <w:proofErr w:type="spellEnd"/>
      <w:r w:rsidRPr="00565674">
        <w:rPr>
          <w:rFonts w:hint="eastAsia"/>
        </w:rPr>
        <w:t xml:space="preserve">: </w:t>
      </w:r>
      <w:proofErr w:type="spellStart"/>
      <w:r w:rsidRPr="00565674">
        <w:rPr>
          <w:rFonts w:hint="eastAsia"/>
        </w:rPr>
        <w:t>sticky;top</w:t>
      </w:r>
      <w:proofErr w:type="spellEnd"/>
      <w:r w:rsidRPr="00565674">
        <w:rPr>
          <w:rFonts w:hint="eastAsia"/>
        </w:rPr>
        <w:t xml:space="preserve">: 0; </w:t>
      </w:r>
      <w:r w:rsidRPr="00565674">
        <w:rPr>
          <w:rFonts w:hint="eastAsia"/>
        </w:rPr>
        <w:t>简单实现导航栏跟随置顶效果</w:t>
      </w:r>
    </w:p>
    <w:p w:rsidR="00565674" w:rsidRDefault="00565674" w:rsidP="00565674">
      <w:pPr>
        <w:pStyle w:val="1"/>
      </w:pPr>
      <w:r>
        <w:rPr>
          <w:rFonts w:hint="eastAsia"/>
        </w:rPr>
        <w:t>watch</w:t>
      </w:r>
      <w:r>
        <w:t xml:space="preserve"> </w:t>
      </w:r>
      <w:r>
        <w:rPr>
          <w:rFonts w:hint="eastAsia"/>
        </w:rPr>
        <w:t>深度监听</w:t>
      </w:r>
      <w:r>
        <w:rPr>
          <w:rFonts w:hint="eastAsia"/>
        </w:rPr>
        <w:t>deep</w:t>
      </w:r>
    </w:p>
    <w:p w:rsidR="00565674" w:rsidRDefault="00565674" w:rsidP="00565674">
      <w:pPr>
        <w:ind w:left="420"/>
      </w:pPr>
      <w:r>
        <w:rPr>
          <w:rFonts w:hint="eastAsia"/>
        </w:rPr>
        <w:t xml:space="preserve">watch </w:t>
      </w:r>
      <w:r>
        <w:rPr>
          <w:rFonts w:hint="eastAsia"/>
        </w:rPr>
        <w:t>监听</w:t>
      </w:r>
      <w:r>
        <w:rPr>
          <w:rFonts w:hint="eastAsia"/>
        </w:rPr>
        <w:t xml:space="preserve"> '$</w:t>
      </w:r>
      <w:proofErr w:type="spellStart"/>
      <w:r>
        <w:rPr>
          <w:rFonts w:hint="eastAsia"/>
        </w:rPr>
        <w:t>route.meta</w:t>
      </w:r>
      <w:proofErr w:type="spellEnd"/>
      <w:r>
        <w:rPr>
          <w:rFonts w:hint="eastAsia"/>
        </w:rPr>
        <w:t>', deep: true</w:t>
      </w:r>
      <w:r>
        <w:rPr>
          <w:rFonts w:hint="eastAsia"/>
        </w:rPr>
        <w:t>深度监听，只监听数组变化，属性变化监听无效</w:t>
      </w:r>
    </w:p>
    <w:p w:rsidR="00565674" w:rsidRDefault="00565674" w:rsidP="00565674">
      <w:pPr>
        <w:ind w:left="420"/>
      </w:pPr>
      <w:r>
        <w:rPr>
          <w:rFonts w:hint="eastAsia"/>
        </w:rPr>
        <w:t>数组（一维、多维）的变化不需要通过深度监听，对象数组中对象的属性变化则需要</w:t>
      </w:r>
      <w:r>
        <w:rPr>
          <w:rFonts w:hint="eastAsia"/>
        </w:rPr>
        <w:t>deep</w:t>
      </w:r>
      <w:r>
        <w:rPr>
          <w:rFonts w:hint="eastAsia"/>
        </w:rPr>
        <w:t>深度监听。</w:t>
      </w:r>
    </w:p>
    <w:p w:rsidR="00565674" w:rsidRDefault="00565674" w:rsidP="00565674">
      <w:pPr>
        <w:ind w:left="420"/>
      </w:pPr>
      <w:r>
        <w:t xml:space="preserve"> </w:t>
      </w:r>
      <w:proofErr w:type="gramStart"/>
      <w:r>
        <w:t>watch</w:t>
      </w:r>
      <w:proofErr w:type="gramEnd"/>
      <w:r>
        <w:t>: {</w:t>
      </w:r>
    </w:p>
    <w:p w:rsidR="00565674" w:rsidRDefault="00565674" w:rsidP="00565674">
      <w:pPr>
        <w:ind w:left="420"/>
      </w:pPr>
      <w:r>
        <w:t xml:space="preserve">    '$</w:t>
      </w:r>
      <w:proofErr w:type="spellStart"/>
      <w:r>
        <w:t>route.meta</w:t>
      </w:r>
      <w:proofErr w:type="spellEnd"/>
      <w:r>
        <w:t>': {</w:t>
      </w:r>
    </w:p>
    <w:p w:rsidR="00565674" w:rsidRDefault="00565674" w:rsidP="00565674">
      <w:pPr>
        <w:ind w:left="420"/>
      </w:pPr>
      <w:r>
        <w:t xml:space="preserve">      </w:t>
      </w:r>
      <w:proofErr w:type="gramStart"/>
      <w:r>
        <w:t>handler</w:t>
      </w:r>
      <w:proofErr w:type="gramEnd"/>
      <w:r>
        <w:t xml:space="preserve"> (value) {</w:t>
      </w:r>
    </w:p>
    <w:p w:rsidR="00565674" w:rsidRDefault="00565674" w:rsidP="00565674">
      <w:pPr>
        <w:ind w:left="420"/>
      </w:pPr>
      <w:r>
        <w:lastRenderedPageBreak/>
        <w:t xml:space="preserve">        </w:t>
      </w:r>
      <w:proofErr w:type="gramStart"/>
      <w:r>
        <w:t>console.log(</w:t>
      </w:r>
      <w:proofErr w:type="gramEnd"/>
      <w:r>
        <w:t>value)</w:t>
      </w:r>
    </w:p>
    <w:p w:rsidR="00565674" w:rsidRDefault="00565674" w:rsidP="00565674">
      <w:pPr>
        <w:ind w:left="420"/>
      </w:pPr>
      <w:r>
        <w:t xml:space="preserve">        </w:t>
      </w:r>
      <w:proofErr w:type="spellStart"/>
      <w:r>
        <w:t>value.businessBread</w:t>
      </w:r>
      <w:proofErr w:type="spellEnd"/>
      <w:r>
        <w:t xml:space="preserve"> &amp;&amp; </w:t>
      </w:r>
      <w:proofErr w:type="spellStart"/>
      <w:r>
        <w:t>value.businessBread.length</w:t>
      </w:r>
      <w:proofErr w:type="spellEnd"/>
      <w:r>
        <w:t xml:space="preserve"> &amp;&amp; (</w:t>
      </w:r>
      <w:proofErr w:type="spellStart"/>
      <w:r>
        <w:t>this.businessBread</w:t>
      </w:r>
      <w:proofErr w:type="spellEnd"/>
      <w:r>
        <w:t xml:space="preserve"> = </w:t>
      </w:r>
      <w:proofErr w:type="spellStart"/>
      <w:r>
        <w:t>value.businessBread</w:t>
      </w:r>
      <w:proofErr w:type="spellEnd"/>
      <w:r>
        <w:t>)</w:t>
      </w:r>
    </w:p>
    <w:p w:rsidR="00565674" w:rsidRDefault="00565674" w:rsidP="00565674">
      <w:pPr>
        <w:ind w:left="420"/>
      </w:pPr>
      <w:r>
        <w:t xml:space="preserve">        </w:t>
      </w:r>
      <w:proofErr w:type="spellStart"/>
      <w:r>
        <w:t>value.pageDescrib</w:t>
      </w:r>
      <w:proofErr w:type="spellEnd"/>
      <w:r>
        <w:t xml:space="preserve"> &amp;&amp; (</w:t>
      </w:r>
      <w:proofErr w:type="spellStart"/>
      <w:r>
        <w:t>this.pageDescrib</w:t>
      </w:r>
      <w:proofErr w:type="spellEnd"/>
      <w:r>
        <w:t xml:space="preserve"> = </w:t>
      </w:r>
      <w:proofErr w:type="spellStart"/>
      <w:r>
        <w:t>value.pageDescrib</w:t>
      </w:r>
      <w:proofErr w:type="spellEnd"/>
      <w:r>
        <w:t>)</w:t>
      </w:r>
    </w:p>
    <w:p w:rsidR="00565674" w:rsidRDefault="00565674" w:rsidP="00565674">
      <w:pPr>
        <w:ind w:left="420"/>
      </w:pPr>
      <w:r>
        <w:t xml:space="preserve">      },</w:t>
      </w:r>
    </w:p>
    <w:p w:rsidR="00565674" w:rsidRDefault="00565674" w:rsidP="00565674">
      <w:pPr>
        <w:ind w:left="420"/>
      </w:pPr>
      <w:r>
        <w:t xml:space="preserve">      </w:t>
      </w:r>
      <w:proofErr w:type="gramStart"/>
      <w:r>
        <w:t>deep</w:t>
      </w:r>
      <w:proofErr w:type="gramEnd"/>
      <w:r>
        <w:t>: true</w:t>
      </w:r>
    </w:p>
    <w:p w:rsidR="00565674" w:rsidRDefault="00565674" w:rsidP="00565674">
      <w:pPr>
        <w:ind w:left="420"/>
      </w:pPr>
      <w:r>
        <w:t xml:space="preserve">    }</w:t>
      </w:r>
    </w:p>
    <w:p w:rsidR="00565674" w:rsidRDefault="00565674" w:rsidP="00565674">
      <w:pPr>
        <w:ind w:left="420"/>
      </w:pPr>
      <w:r>
        <w:t xml:space="preserve">  }</w:t>
      </w:r>
    </w:p>
    <w:p w:rsidR="00565674" w:rsidRDefault="00565674" w:rsidP="00565674">
      <w:pPr>
        <w:pStyle w:val="1"/>
      </w:pPr>
      <w:r w:rsidRPr="00565674">
        <w:rPr>
          <w:rFonts w:hint="eastAsia"/>
        </w:rPr>
        <w:t>校验时间不交叉不重复</w:t>
      </w:r>
    </w:p>
    <w:p w:rsidR="00565674" w:rsidRDefault="00565674" w:rsidP="00565674">
      <w:pPr>
        <w:ind w:left="420"/>
      </w:pPr>
      <w:proofErr w:type="gramStart"/>
      <w:r>
        <w:t>let</w:t>
      </w:r>
      <w:proofErr w:type="gramEnd"/>
      <w:r>
        <w:t xml:space="preserve"> </w:t>
      </w:r>
      <w:proofErr w:type="spellStart"/>
      <w:r>
        <w:t>timeCrossRules</w:t>
      </w:r>
      <w:proofErr w:type="spellEnd"/>
      <w:r>
        <w:t xml:space="preserve"> = (rule, value, callback) =&gt; {</w:t>
      </w:r>
    </w:p>
    <w:p w:rsidR="00565674" w:rsidRDefault="00565674" w:rsidP="00565674">
      <w:pPr>
        <w:ind w:left="420"/>
      </w:pPr>
      <w:r>
        <w:t xml:space="preserve">      </w:t>
      </w:r>
      <w:proofErr w:type="gramStart"/>
      <w:r>
        <w:t>if</w:t>
      </w:r>
      <w:proofErr w:type="gramEnd"/>
      <w:r>
        <w:t xml:space="preserve"> (value[0] === value[1]) {</w:t>
      </w:r>
    </w:p>
    <w:p w:rsidR="00565674" w:rsidRDefault="00565674" w:rsidP="00565674">
      <w:pPr>
        <w:ind w:left="420"/>
      </w:pPr>
      <w:r>
        <w:rPr>
          <w:rFonts w:hint="eastAsia"/>
        </w:rPr>
        <w:t xml:space="preserve">        return callback(new Error('</w:t>
      </w:r>
      <w:r>
        <w:rPr>
          <w:rFonts w:hint="eastAsia"/>
        </w:rPr>
        <w:t>时间区间不能为</w:t>
      </w:r>
      <w:r>
        <w:rPr>
          <w:rFonts w:hint="eastAsia"/>
        </w:rPr>
        <w:t>0'))</w:t>
      </w:r>
    </w:p>
    <w:p w:rsidR="00565674" w:rsidRDefault="00565674" w:rsidP="00565674">
      <w:pPr>
        <w:ind w:left="420"/>
      </w:pPr>
      <w:r>
        <w:t xml:space="preserve">      }</w:t>
      </w:r>
    </w:p>
    <w:p w:rsidR="00565674" w:rsidRDefault="00565674" w:rsidP="00565674">
      <w:pPr>
        <w:ind w:left="420"/>
      </w:pPr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dateValue</w:t>
      </w:r>
      <w:proofErr w:type="spellEnd"/>
      <w:r>
        <w:t xml:space="preserve"> = </w:t>
      </w:r>
      <w:proofErr w:type="spellStart"/>
      <w:r>
        <w:t>this.form.availables</w:t>
      </w:r>
      <w:proofErr w:type="spellEnd"/>
      <w:r>
        <w:t xml:space="preserve"> &amp;&amp; </w:t>
      </w:r>
      <w:proofErr w:type="spellStart"/>
      <w:r>
        <w:t>this.form.availables.map</w:t>
      </w:r>
      <w:proofErr w:type="spellEnd"/>
      <w:r>
        <w:t>(</w:t>
      </w:r>
      <w:proofErr w:type="spellStart"/>
      <w:r>
        <w:t>ele</w:t>
      </w:r>
      <w:proofErr w:type="spellEnd"/>
      <w:r>
        <w:t xml:space="preserve"> =&gt; </w:t>
      </w:r>
      <w:proofErr w:type="spellStart"/>
      <w:r>
        <w:t>ele.dateValue</w:t>
      </w:r>
      <w:proofErr w:type="spellEnd"/>
      <w:r>
        <w:t>)</w:t>
      </w:r>
    </w:p>
    <w:p w:rsidR="00565674" w:rsidRDefault="00565674" w:rsidP="00565674">
      <w:pPr>
        <w:ind w:left="420"/>
      </w:pPr>
      <w:r>
        <w:rPr>
          <w:rFonts w:hint="eastAsia"/>
        </w:rPr>
        <w:t xml:space="preserve">      // </w:t>
      </w:r>
      <w:r>
        <w:rPr>
          <w:rFonts w:hint="eastAsia"/>
        </w:rPr>
        <w:t>判断数组都不为空</w:t>
      </w:r>
    </w:p>
    <w:p w:rsidR="00565674" w:rsidRDefault="00565674" w:rsidP="00565674">
      <w:pPr>
        <w:ind w:left="420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dateValue.some</w:t>
      </w:r>
      <w:proofErr w:type="spellEnd"/>
      <w:r>
        <w:t>((value) =&gt; { return !value })) {</w:t>
      </w:r>
    </w:p>
    <w:p w:rsidR="00565674" w:rsidRDefault="00565674" w:rsidP="00565674">
      <w:pPr>
        <w:ind w:left="420"/>
      </w:pPr>
      <w:r>
        <w:t xml:space="preserve">        </w:t>
      </w:r>
      <w:proofErr w:type="gramStart"/>
      <w:r>
        <w:t>return</w:t>
      </w:r>
      <w:proofErr w:type="gramEnd"/>
    </w:p>
    <w:p w:rsidR="00565674" w:rsidRDefault="00565674" w:rsidP="00565674">
      <w:pPr>
        <w:ind w:left="420"/>
      </w:pPr>
      <w:r>
        <w:t xml:space="preserve">      }</w:t>
      </w:r>
    </w:p>
    <w:p w:rsidR="00565674" w:rsidRDefault="00565674" w:rsidP="00565674">
      <w:pPr>
        <w:ind w:left="420"/>
      </w:pPr>
      <w:r>
        <w:rPr>
          <w:rFonts w:hint="eastAsia"/>
        </w:rPr>
        <w:t xml:space="preserve">      // </w:t>
      </w:r>
      <w:r>
        <w:rPr>
          <w:rFonts w:hint="eastAsia"/>
        </w:rPr>
        <w:t>排序</w:t>
      </w:r>
    </w:p>
    <w:p w:rsidR="00565674" w:rsidRDefault="00565674" w:rsidP="00565674">
      <w:pPr>
        <w:ind w:left="420"/>
      </w:pPr>
      <w:r>
        <w:t xml:space="preserve">      </w:t>
      </w:r>
      <w:proofErr w:type="spellStart"/>
      <w:r>
        <w:t>dateValue</w:t>
      </w:r>
      <w:proofErr w:type="spellEnd"/>
      <w:r>
        <w:t xml:space="preserve"> = </w:t>
      </w:r>
      <w:proofErr w:type="spellStart"/>
      <w:r>
        <w:t>dateValue.sort</w:t>
      </w:r>
      <w:proofErr w:type="spellEnd"/>
      <w:r>
        <w:t>((next, last) =&gt; { return Number(next[0].split(':').join('')) - Number(last[0].split(':').join('')) })</w:t>
      </w:r>
    </w:p>
    <w:p w:rsidR="00565674" w:rsidRDefault="00565674" w:rsidP="00565674">
      <w:pPr>
        <w:ind w:left="420"/>
      </w:pPr>
      <w:r>
        <w:rPr>
          <w:rFonts w:hint="eastAsia"/>
        </w:rPr>
        <w:t xml:space="preserve">      // </w:t>
      </w:r>
      <w:r>
        <w:rPr>
          <w:rFonts w:hint="eastAsia"/>
        </w:rPr>
        <w:t>如果前一个数组的第</w:t>
      </w:r>
      <w:r>
        <w:rPr>
          <w:rFonts w:hint="eastAsia"/>
        </w:rPr>
        <w:t>0</w:t>
      </w:r>
      <w:r>
        <w:rPr>
          <w:rFonts w:hint="eastAsia"/>
        </w:rPr>
        <w:t>个小于当前数组的第</w:t>
      </w:r>
      <w:r>
        <w:rPr>
          <w:rFonts w:hint="eastAsia"/>
        </w:rPr>
        <w:t>1</w:t>
      </w:r>
      <w:r>
        <w:rPr>
          <w:rFonts w:hint="eastAsia"/>
        </w:rPr>
        <w:t>个，则</w:t>
      </w:r>
      <w:r>
        <w:rPr>
          <w:rFonts w:hint="eastAsia"/>
        </w:rPr>
        <w:t>return</w:t>
      </w:r>
      <w:r>
        <w:rPr>
          <w:rFonts w:hint="eastAsia"/>
        </w:rPr>
        <w:t>出来，为</w:t>
      </w:r>
      <w:r>
        <w:rPr>
          <w:rFonts w:hint="eastAsia"/>
        </w:rPr>
        <w:t>true</w:t>
      </w:r>
      <w:r>
        <w:rPr>
          <w:rFonts w:hint="eastAsia"/>
        </w:rPr>
        <w:t>，就表示有重复和交叉</w:t>
      </w:r>
    </w:p>
    <w:p w:rsidR="00565674" w:rsidRDefault="00565674" w:rsidP="00565674">
      <w:pPr>
        <w:ind w:left="420"/>
      </w:pPr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dataFlag</w:t>
      </w:r>
      <w:proofErr w:type="spellEnd"/>
      <w:r>
        <w:t xml:space="preserve"> = </w:t>
      </w:r>
      <w:proofErr w:type="spellStart"/>
      <w:r>
        <w:t>dateValue.some</w:t>
      </w:r>
      <w:proofErr w:type="spellEnd"/>
      <w:r>
        <w:t>((value, index, array) =&gt; {</w:t>
      </w:r>
    </w:p>
    <w:p w:rsidR="00565674" w:rsidRDefault="00565674" w:rsidP="00565674">
      <w:pPr>
        <w:ind w:left="420"/>
      </w:pPr>
      <w:r>
        <w:t xml:space="preserve">        </w:t>
      </w:r>
      <w:proofErr w:type="gramStart"/>
      <w:r>
        <w:t>if</w:t>
      </w:r>
      <w:proofErr w:type="gramEnd"/>
      <w:r>
        <w:t xml:space="preserve"> (index &gt; 0) {</w:t>
      </w:r>
    </w:p>
    <w:p w:rsidR="00565674" w:rsidRDefault="00565674" w:rsidP="00565674">
      <w:pPr>
        <w:ind w:left="420"/>
      </w:pPr>
      <w:r>
        <w:t xml:space="preserve">          return Number(</w:t>
      </w:r>
      <w:proofErr w:type="spellStart"/>
      <w:r>
        <w:t>dateValue</w:t>
      </w:r>
      <w:proofErr w:type="spellEnd"/>
      <w:r>
        <w:t xml:space="preserve">[index][0] &amp;&amp; </w:t>
      </w:r>
      <w:proofErr w:type="spellStart"/>
      <w:r>
        <w:t>dateValue</w:t>
      </w:r>
      <w:proofErr w:type="spellEnd"/>
      <w:r>
        <w:t>[index][0].split(':').join('')) &lt; (Number(</w:t>
      </w:r>
      <w:proofErr w:type="spellStart"/>
      <w:r>
        <w:t>dateValue</w:t>
      </w:r>
      <w:proofErr w:type="spellEnd"/>
      <w:r>
        <w:t xml:space="preserve">[index - 1] &amp;&amp; </w:t>
      </w:r>
      <w:proofErr w:type="spellStart"/>
      <w:r>
        <w:t>dateValue</w:t>
      </w:r>
      <w:proofErr w:type="spellEnd"/>
      <w:r>
        <w:t>[index - 1][1].split(':').join('')))</w:t>
      </w:r>
    </w:p>
    <w:p w:rsidR="00565674" w:rsidRDefault="00565674" w:rsidP="00565674">
      <w:pPr>
        <w:ind w:left="420"/>
      </w:pPr>
      <w:r>
        <w:t xml:space="preserve">        }</w:t>
      </w:r>
    </w:p>
    <w:p w:rsidR="00565674" w:rsidRDefault="00565674" w:rsidP="00565674">
      <w:pPr>
        <w:ind w:left="420"/>
      </w:pPr>
      <w:r>
        <w:t xml:space="preserve">      })</w:t>
      </w:r>
    </w:p>
    <w:p w:rsidR="00565674" w:rsidRDefault="00565674" w:rsidP="00565674">
      <w:pPr>
        <w:ind w:left="420"/>
      </w:pPr>
      <w:r>
        <w:rPr>
          <w:rFonts w:hint="eastAsia"/>
        </w:rPr>
        <w:t xml:space="preserve">      //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，就表示有重复和交叉</w:t>
      </w:r>
    </w:p>
    <w:p w:rsidR="00565674" w:rsidRDefault="00565674" w:rsidP="00565674">
      <w:pPr>
        <w:ind w:left="420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dataFlag</w:t>
      </w:r>
      <w:proofErr w:type="spellEnd"/>
      <w:r>
        <w:t>) {</w:t>
      </w:r>
    </w:p>
    <w:p w:rsidR="00565674" w:rsidRDefault="00565674" w:rsidP="00565674">
      <w:pPr>
        <w:ind w:left="420"/>
      </w:pPr>
      <w:r>
        <w:rPr>
          <w:rFonts w:hint="eastAsia"/>
        </w:rPr>
        <w:t xml:space="preserve">        callback(new Error('</w:t>
      </w:r>
      <w:r>
        <w:rPr>
          <w:rFonts w:hint="eastAsia"/>
        </w:rPr>
        <w:t>时间不能交叉或重叠</w:t>
      </w:r>
      <w:r>
        <w:rPr>
          <w:rFonts w:hint="eastAsia"/>
        </w:rPr>
        <w:t>'))</w:t>
      </w:r>
    </w:p>
    <w:p w:rsidR="00565674" w:rsidRDefault="00565674" w:rsidP="00565674">
      <w:pPr>
        <w:ind w:left="420"/>
      </w:pPr>
      <w:r>
        <w:t xml:space="preserve">      }</w:t>
      </w:r>
    </w:p>
    <w:p w:rsidR="00565674" w:rsidRDefault="00565674" w:rsidP="00565674">
      <w:pPr>
        <w:ind w:left="420"/>
      </w:pPr>
      <w:r>
        <w:t xml:space="preserve">      </w:t>
      </w:r>
      <w:proofErr w:type="gramStart"/>
      <w:r>
        <w:t>callback()</w:t>
      </w:r>
      <w:proofErr w:type="gramEnd"/>
    </w:p>
    <w:p w:rsidR="00565674" w:rsidRDefault="00565674" w:rsidP="00565674">
      <w:pPr>
        <w:ind w:left="420" w:firstLine="405"/>
      </w:pPr>
      <w:r>
        <w:t>}</w:t>
      </w:r>
    </w:p>
    <w:p w:rsidR="00565674" w:rsidRDefault="00565674" w:rsidP="00565674">
      <w:pPr>
        <w:pStyle w:val="1"/>
      </w:pPr>
      <w:proofErr w:type="spellStart"/>
      <w:r w:rsidRPr="00565674">
        <w:rPr>
          <w:rFonts w:hint="eastAsia"/>
        </w:rPr>
        <w:t>JSON.parse</w:t>
      </w:r>
      <w:proofErr w:type="spellEnd"/>
      <w:r w:rsidRPr="00565674">
        <w:rPr>
          <w:rFonts w:hint="eastAsia"/>
        </w:rPr>
        <w:t>(</w:t>
      </w:r>
      <w:proofErr w:type="spellStart"/>
      <w:r w:rsidRPr="00565674">
        <w:rPr>
          <w:rFonts w:hint="eastAsia"/>
        </w:rPr>
        <w:t>JSON.stringify</w:t>
      </w:r>
      <w:proofErr w:type="spellEnd"/>
      <w:r w:rsidRPr="00565674">
        <w:rPr>
          <w:rFonts w:hint="eastAsia"/>
        </w:rPr>
        <w:t>())</w:t>
      </w:r>
      <w:r w:rsidRPr="00565674">
        <w:rPr>
          <w:rFonts w:hint="eastAsia"/>
        </w:rPr>
        <w:t>的弊端</w:t>
      </w:r>
    </w:p>
    <w:p w:rsidR="00565674" w:rsidRDefault="00565674" w:rsidP="00565674">
      <w:pPr>
        <w:ind w:left="420"/>
      </w:pPr>
      <w:r>
        <w:rPr>
          <w:rFonts w:hint="eastAsia"/>
        </w:rPr>
        <w:t>1.</w:t>
      </w:r>
      <w:r>
        <w:rPr>
          <w:rFonts w:hint="eastAsia"/>
        </w:rPr>
        <w:t>无法解决循环引用的问题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</w:p>
    <w:p w:rsidR="00565674" w:rsidRDefault="00565674" w:rsidP="00565674">
      <w:pPr>
        <w:ind w:left="420"/>
      </w:pPr>
      <w:r>
        <w:t xml:space="preserve">   </w:t>
      </w:r>
      <w:proofErr w:type="spellStart"/>
      <w:proofErr w:type="gramStart"/>
      <w:r>
        <w:t>const</w:t>
      </w:r>
      <w:proofErr w:type="spellEnd"/>
      <w:proofErr w:type="gramEnd"/>
      <w:r>
        <w:t xml:space="preserve"> a = {</w:t>
      </w:r>
      <w:proofErr w:type="spellStart"/>
      <w:r>
        <w:t>val</w:t>
      </w:r>
      <w:proofErr w:type="spellEnd"/>
      <w:r>
        <w:t>: 2}</w:t>
      </w:r>
    </w:p>
    <w:p w:rsidR="00565674" w:rsidRDefault="00565674" w:rsidP="00565674">
      <w:pPr>
        <w:ind w:left="420"/>
      </w:pPr>
      <w:r>
        <w:t xml:space="preserve">   </w:t>
      </w:r>
      <w:proofErr w:type="spellStart"/>
      <w:r>
        <w:t>a.targe</w:t>
      </w:r>
      <w:proofErr w:type="spellEnd"/>
      <w:r>
        <w:t xml:space="preserve"> = a</w:t>
      </w:r>
    </w:p>
    <w:p w:rsidR="00565674" w:rsidRDefault="00565674" w:rsidP="00565674">
      <w:pPr>
        <w:ind w:left="420"/>
      </w:pPr>
      <w:r>
        <w:rPr>
          <w:rFonts w:hint="eastAsia"/>
        </w:rPr>
        <w:t xml:space="preserve">   2. </w:t>
      </w:r>
      <w:r>
        <w:rPr>
          <w:rFonts w:hint="eastAsia"/>
        </w:rPr>
        <w:t>无法拷贝一些特殊对象，诸如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, Date, Set, Map</w:t>
      </w:r>
      <w:r>
        <w:rPr>
          <w:rFonts w:hint="eastAsia"/>
        </w:rPr>
        <w:t>等</w:t>
      </w:r>
    </w:p>
    <w:p w:rsidR="00565674" w:rsidRDefault="00565674" w:rsidP="00565674">
      <w:pPr>
        <w:ind w:left="420"/>
      </w:pPr>
      <w:r>
        <w:rPr>
          <w:rFonts w:hint="eastAsia"/>
        </w:rPr>
        <w:t xml:space="preserve">   3. </w:t>
      </w:r>
      <w:r>
        <w:rPr>
          <w:rFonts w:hint="eastAsia"/>
        </w:rPr>
        <w:t>无法拷贝函数</w:t>
      </w:r>
    </w:p>
    <w:p w:rsidR="00565674" w:rsidRDefault="00565674" w:rsidP="00565674">
      <w:pPr>
        <w:ind w:left="42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{a: 1, b: {a: 1, b: 2}, c: /a/, d: function (){}}</w:t>
      </w:r>
    </w:p>
    <w:p w:rsidR="00565674" w:rsidRDefault="00565674" w:rsidP="00565674">
      <w:pPr>
        <w:ind w:left="420"/>
      </w:pPr>
      <w:r>
        <w:tab/>
      </w:r>
      <w:proofErr w:type="spellStart"/>
      <w:proofErr w:type="gramStart"/>
      <w:r>
        <w:t>JSON.parse</w:t>
      </w:r>
      <w:proofErr w:type="spellEnd"/>
      <w:r>
        <w:t>(</w:t>
      </w:r>
      <w:proofErr w:type="spellStart"/>
      <w:proofErr w:type="gramEnd"/>
      <w:r>
        <w:t>JSON.stringify</w:t>
      </w:r>
      <w:proofErr w:type="spellEnd"/>
      <w:r>
        <w:t>(</w:t>
      </w:r>
      <w:proofErr w:type="spellStart"/>
      <w:r>
        <w:t>obj</w:t>
      </w:r>
      <w:proofErr w:type="spellEnd"/>
      <w:r>
        <w:t>))</w:t>
      </w:r>
    </w:p>
    <w:p w:rsidR="00565674" w:rsidRDefault="00565674" w:rsidP="00565674">
      <w:pPr>
        <w:ind w:left="420"/>
      </w:pPr>
      <w:r>
        <w:tab/>
        <w:t>// {a: 1, b: {a: 1, b: 2}, c: {}}</w:t>
      </w:r>
    </w:p>
    <w:p w:rsidR="005265AE" w:rsidRDefault="005265AE" w:rsidP="005265AE">
      <w:pPr>
        <w:pStyle w:val="1"/>
      </w:pPr>
      <w:r w:rsidRPr="005265AE">
        <w:rPr>
          <w:rFonts w:hint="eastAsia"/>
        </w:rPr>
        <w:lastRenderedPageBreak/>
        <w:t>完整的深拷贝函数</w:t>
      </w:r>
      <w:r w:rsidRPr="005265AE">
        <w:rPr>
          <w:rFonts w:hint="eastAsia"/>
        </w:rPr>
        <w:t xml:space="preserve"> </w:t>
      </w:r>
      <w:r w:rsidRPr="005265AE">
        <w:rPr>
          <w:rFonts w:hint="eastAsia"/>
        </w:rPr>
        <w:t>（见神三元</w:t>
      </w:r>
      <w:r w:rsidRPr="005265AE">
        <w:rPr>
          <w:rFonts w:hint="eastAsia"/>
        </w:rPr>
        <w:t xml:space="preserve"> </w:t>
      </w:r>
      <w:r w:rsidRPr="005265AE">
        <w:rPr>
          <w:rFonts w:hint="eastAsia"/>
        </w:rPr>
        <w:t>掘金）</w:t>
      </w:r>
    </w:p>
    <w:p w:rsidR="005265AE" w:rsidRDefault="005265AE" w:rsidP="005265AE">
      <w:pPr>
        <w:pStyle w:val="1"/>
      </w:pPr>
      <w:r>
        <w:rPr>
          <w:rFonts w:hint="eastAsia"/>
        </w:rPr>
        <w:t>普通</w:t>
      </w:r>
      <w:r w:rsidRPr="005265AE">
        <w:rPr>
          <w:rFonts w:hint="eastAsia"/>
        </w:rPr>
        <w:t>深拷贝</w:t>
      </w:r>
      <w:r w:rsidRPr="005265AE">
        <w:rPr>
          <w:rFonts w:hint="eastAsia"/>
        </w:rPr>
        <w:t xml:space="preserve"> </w:t>
      </w:r>
      <w:r w:rsidRPr="005265AE">
        <w:rPr>
          <w:rFonts w:hint="eastAsia"/>
        </w:rPr>
        <w:t>（缺点是无法解决循环引用）</w:t>
      </w:r>
    </w:p>
    <w:p w:rsidR="005265AE" w:rsidRDefault="005265AE" w:rsidP="005265AE">
      <w:pPr>
        <w:ind w:left="420"/>
      </w:pPr>
      <w:proofErr w:type="spellStart"/>
      <w:proofErr w:type="gramStart"/>
      <w:r>
        <w:t>deepcopy</w:t>
      </w:r>
      <w:proofErr w:type="spellEnd"/>
      <w:proofErr w:type="gramEnd"/>
      <w:r>
        <w:t xml:space="preserve"> = function (source) {</w:t>
      </w:r>
    </w:p>
    <w:p w:rsidR="005265AE" w:rsidRDefault="005265AE" w:rsidP="005265AE">
      <w:pPr>
        <w:ind w:left="420"/>
      </w:pPr>
      <w:r>
        <w:t xml:space="preserve">  </w:t>
      </w:r>
      <w:proofErr w:type="gramStart"/>
      <w:r>
        <w:t>if</w:t>
      </w:r>
      <w:proofErr w:type="gramEnd"/>
      <w:r>
        <w:t xml:space="preserve"> (!source) {</w:t>
      </w:r>
    </w:p>
    <w:p w:rsidR="005265AE" w:rsidRDefault="005265AE" w:rsidP="005265AE">
      <w:pPr>
        <w:ind w:left="420"/>
      </w:pPr>
      <w:r>
        <w:t xml:space="preserve">    </w:t>
      </w:r>
      <w:proofErr w:type="gramStart"/>
      <w:r>
        <w:t>return</w:t>
      </w:r>
      <w:proofErr w:type="gramEnd"/>
      <w:r>
        <w:t xml:space="preserve"> source</w:t>
      </w:r>
    </w:p>
    <w:p w:rsidR="005265AE" w:rsidRDefault="005265AE" w:rsidP="005265AE">
      <w:pPr>
        <w:ind w:left="420"/>
      </w:pPr>
      <w:r>
        <w:t xml:space="preserve">  }</w:t>
      </w:r>
    </w:p>
    <w:p w:rsidR="005265AE" w:rsidRDefault="005265AE" w:rsidP="005265AE">
      <w:pPr>
        <w:ind w:left="420"/>
      </w:pPr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sourceCopy</w:t>
      </w:r>
      <w:proofErr w:type="spellEnd"/>
      <w:r>
        <w:t xml:space="preserve"> = source </w:t>
      </w:r>
      <w:proofErr w:type="spellStart"/>
      <w:r>
        <w:t>instanceof</w:t>
      </w:r>
      <w:proofErr w:type="spellEnd"/>
      <w:r>
        <w:t xml:space="preserve"> Array ? [] : {}</w:t>
      </w:r>
    </w:p>
    <w:p w:rsidR="005265AE" w:rsidRDefault="005265AE" w:rsidP="005265AE">
      <w:pPr>
        <w:ind w:left="420"/>
      </w:pPr>
      <w:r>
        <w:t xml:space="preserve">  </w:t>
      </w:r>
      <w:proofErr w:type="gramStart"/>
      <w:r>
        <w:t>for</w:t>
      </w:r>
      <w:proofErr w:type="gramEnd"/>
      <w:r>
        <w:t xml:space="preserve"> (let item in source) {</w:t>
      </w:r>
    </w:p>
    <w:p w:rsidR="005265AE" w:rsidRDefault="005265AE" w:rsidP="005265AE">
      <w:pPr>
        <w:ind w:left="420"/>
      </w:pPr>
      <w:r>
        <w:t xml:space="preserve">    </w:t>
      </w:r>
      <w:proofErr w:type="spellStart"/>
      <w:proofErr w:type="gramStart"/>
      <w:r>
        <w:t>sourceCopy</w:t>
      </w:r>
      <w:proofErr w:type="spellEnd"/>
      <w:r>
        <w:t>[</w:t>
      </w:r>
      <w:proofErr w:type="gramEnd"/>
      <w:r>
        <w:t>item] =</w:t>
      </w:r>
    </w:p>
    <w:p w:rsidR="005265AE" w:rsidRDefault="005265AE" w:rsidP="005265AE">
      <w:pPr>
        <w:ind w:left="420"/>
      </w:pPr>
      <w:r>
        <w:t xml:space="preserve">      </w:t>
      </w:r>
      <w:proofErr w:type="spellStart"/>
      <w:proofErr w:type="gramStart"/>
      <w:r>
        <w:t>typeof</w:t>
      </w:r>
      <w:proofErr w:type="spellEnd"/>
      <w:proofErr w:type="gramEnd"/>
      <w:r>
        <w:t xml:space="preserve"> source[item] === 'object' ? </w:t>
      </w:r>
      <w:proofErr w:type="spellStart"/>
      <w:proofErr w:type="gramStart"/>
      <w:r>
        <w:t>deepcopy</w:t>
      </w:r>
      <w:proofErr w:type="spellEnd"/>
      <w:r>
        <w:t>(</w:t>
      </w:r>
      <w:proofErr w:type="gramEnd"/>
      <w:r>
        <w:t>source[item]) : source[item]</w:t>
      </w:r>
    </w:p>
    <w:p w:rsidR="005265AE" w:rsidRDefault="005265AE" w:rsidP="005265AE">
      <w:pPr>
        <w:ind w:left="420"/>
      </w:pPr>
      <w:r>
        <w:t xml:space="preserve">  }</w:t>
      </w:r>
    </w:p>
    <w:p w:rsidR="005265AE" w:rsidRDefault="005265AE" w:rsidP="005265AE">
      <w:pPr>
        <w:ind w:left="420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sourceCopy</w:t>
      </w:r>
      <w:proofErr w:type="spellEnd"/>
    </w:p>
    <w:p w:rsidR="005265AE" w:rsidRDefault="005265AE" w:rsidP="005265AE">
      <w:pPr>
        <w:ind w:left="420"/>
      </w:pPr>
      <w:r>
        <w:t>}</w:t>
      </w:r>
    </w:p>
    <w:p w:rsidR="005265AE" w:rsidRDefault="005265AE" w:rsidP="005265AE">
      <w:pPr>
        <w:ind w:left="420"/>
      </w:pPr>
      <w:r>
        <w:rPr>
          <w:rFonts w:hint="eastAsia"/>
        </w:rPr>
        <w:t>或</w:t>
      </w:r>
    </w:p>
    <w:p w:rsidR="005265AE" w:rsidRDefault="005265AE" w:rsidP="005265AE">
      <w:pPr>
        <w:ind w:left="4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deepClone</w:t>
      </w:r>
      <w:proofErr w:type="spellEnd"/>
      <w:r>
        <w:t xml:space="preserve"> (tar) {</w:t>
      </w:r>
    </w:p>
    <w:p w:rsidR="005265AE" w:rsidRDefault="005265AE" w:rsidP="005265AE">
      <w:pPr>
        <w:ind w:left="4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tar === 'object') {</w:t>
      </w:r>
    </w:p>
    <w:p w:rsidR="005265AE" w:rsidRDefault="005265AE" w:rsidP="005265AE">
      <w:pPr>
        <w:ind w:left="420"/>
      </w:pPr>
      <w:r>
        <w:t xml:space="preserve">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cloneTar</w:t>
      </w:r>
      <w:proofErr w:type="spellEnd"/>
      <w:r>
        <w:t xml:space="preserve"> = </w:t>
      </w:r>
      <w:proofErr w:type="spellStart"/>
      <w:r>
        <w:t>Array.isArray</w:t>
      </w:r>
      <w:proofErr w:type="spellEnd"/>
      <w:r>
        <w:t>(tar) ? [0</w:t>
      </w:r>
      <w:proofErr w:type="gramStart"/>
      <w:r>
        <w:t>] :</w:t>
      </w:r>
      <w:proofErr w:type="gramEnd"/>
      <w:r>
        <w:t xml:space="preserve"> {}</w:t>
      </w:r>
    </w:p>
    <w:p w:rsidR="005265AE" w:rsidRDefault="005265AE" w:rsidP="005265AE">
      <w:pPr>
        <w:ind w:left="420"/>
      </w:pPr>
      <w:r>
        <w:t xml:space="preserve">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key in tar) {</w:t>
      </w:r>
    </w:p>
    <w:p w:rsidR="005265AE" w:rsidRDefault="005265AE" w:rsidP="005265AE">
      <w:pPr>
        <w:ind w:left="420"/>
      </w:pPr>
      <w:r>
        <w:t xml:space="preserve">            </w:t>
      </w:r>
      <w:proofErr w:type="spellStart"/>
      <w:proofErr w:type="gramStart"/>
      <w:r>
        <w:t>cloneTar</w:t>
      </w:r>
      <w:proofErr w:type="spellEnd"/>
      <w:r>
        <w:t>[</w:t>
      </w:r>
      <w:proofErr w:type="gramEnd"/>
      <w:r>
        <w:t xml:space="preserve">key] = </w:t>
      </w:r>
      <w:proofErr w:type="spellStart"/>
      <w:r>
        <w:t>deepClone</w:t>
      </w:r>
      <w:proofErr w:type="spellEnd"/>
      <w:r>
        <w:t>(tar[key])</w:t>
      </w:r>
    </w:p>
    <w:p w:rsidR="005265AE" w:rsidRDefault="005265AE" w:rsidP="005265AE">
      <w:pPr>
        <w:ind w:left="420"/>
      </w:pPr>
      <w:r>
        <w:t xml:space="preserve">          }</w:t>
      </w:r>
    </w:p>
    <w:p w:rsidR="005265AE" w:rsidRDefault="005265AE" w:rsidP="005265AE">
      <w:pPr>
        <w:ind w:left="420"/>
      </w:pPr>
      <w:r>
        <w:t xml:space="preserve">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cloneTar</w:t>
      </w:r>
      <w:proofErr w:type="spellEnd"/>
    </w:p>
    <w:p w:rsidR="005265AE" w:rsidRDefault="005265AE" w:rsidP="005265AE">
      <w:pPr>
        <w:ind w:left="420"/>
      </w:pPr>
      <w:r>
        <w:t xml:space="preserve">        } else {</w:t>
      </w:r>
    </w:p>
    <w:p w:rsidR="005265AE" w:rsidRDefault="005265AE" w:rsidP="005265AE">
      <w:pPr>
        <w:ind w:left="420"/>
      </w:pPr>
      <w:r>
        <w:t xml:space="preserve">          </w:t>
      </w:r>
      <w:proofErr w:type="gramStart"/>
      <w:r>
        <w:t>return</w:t>
      </w:r>
      <w:proofErr w:type="gramEnd"/>
      <w:r>
        <w:t xml:space="preserve"> tar</w:t>
      </w:r>
    </w:p>
    <w:p w:rsidR="005265AE" w:rsidRDefault="005265AE" w:rsidP="005265AE">
      <w:pPr>
        <w:ind w:left="420"/>
      </w:pPr>
      <w:r>
        <w:t xml:space="preserve">        }</w:t>
      </w:r>
    </w:p>
    <w:p w:rsidR="005265AE" w:rsidRDefault="005265AE" w:rsidP="005265AE">
      <w:pPr>
        <w:ind w:left="420"/>
      </w:pPr>
      <w:r>
        <w:t xml:space="preserve">      }</w:t>
      </w:r>
    </w:p>
    <w:p w:rsidR="005265AE" w:rsidRDefault="005265AE" w:rsidP="005265AE">
      <w:pPr>
        <w:pStyle w:val="1"/>
      </w:pPr>
      <w:r w:rsidRPr="005265AE">
        <w:rPr>
          <w:rFonts w:hint="eastAsia"/>
        </w:rPr>
        <w:t>可以用函数</w:t>
      </w:r>
      <w:proofErr w:type="spellStart"/>
      <w:r w:rsidRPr="005265AE">
        <w:rPr>
          <w:rFonts w:hint="eastAsia"/>
        </w:rPr>
        <w:t>parseInt</w:t>
      </w:r>
      <w:proofErr w:type="spellEnd"/>
      <w:r w:rsidRPr="005265AE">
        <w:rPr>
          <w:rFonts w:hint="eastAsia"/>
        </w:rPr>
        <w:t>(3).</w:t>
      </w:r>
      <w:proofErr w:type="spellStart"/>
      <w:r w:rsidRPr="005265AE">
        <w:rPr>
          <w:rFonts w:hint="eastAsia"/>
        </w:rPr>
        <w:t>toString</w:t>
      </w:r>
      <w:proofErr w:type="spellEnd"/>
      <w:r w:rsidRPr="005265AE">
        <w:rPr>
          <w:rFonts w:hint="eastAsia"/>
        </w:rPr>
        <w:t>(2)</w:t>
      </w:r>
      <w:r w:rsidRPr="005265AE">
        <w:rPr>
          <w:rFonts w:hint="eastAsia"/>
        </w:rPr>
        <w:t>，将</w:t>
      </w:r>
      <w:r w:rsidRPr="005265AE">
        <w:rPr>
          <w:rFonts w:hint="eastAsia"/>
        </w:rPr>
        <w:t>10</w:t>
      </w:r>
      <w:r w:rsidRPr="005265AE">
        <w:rPr>
          <w:rFonts w:hint="eastAsia"/>
        </w:rPr>
        <w:t>进制的</w:t>
      </w:r>
      <w:r w:rsidRPr="005265AE">
        <w:rPr>
          <w:rFonts w:hint="eastAsia"/>
        </w:rPr>
        <w:t>3</w:t>
      </w:r>
      <w:r w:rsidRPr="005265AE">
        <w:rPr>
          <w:rFonts w:hint="eastAsia"/>
        </w:rPr>
        <w:t>转换为</w:t>
      </w:r>
      <w:r w:rsidRPr="005265AE">
        <w:rPr>
          <w:rFonts w:hint="eastAsia"/>
        </w:rPr>
        <w:t>2</w:t>
      </w:r>
      <w:r w:rsidRPr="005265AE">
        <w:rPr>
          <w:rFonts w:hint="eastAsia"/>
        </w:rPr>
        <w:t>进制</w:t>
      </w:r>
    </w:p>
    <w:p w:rsidR="005265AE" w:rsidRDefault="005265AE" w:rsidP="005265AE">
      <w:pPr>
        <w:pStyle w:val="1"/>
      </w:pPr>
      <w:r w:rsidRPr="005265AE">
        <w:rPr>
          <w:rFonts w:hint="eastAsia"/>
        </w:rPr>
        <w:t>如何在</w:t>
      </w:r>
      <w:r w:rsidRPr="005265AE">
        <w:rPr>
          <w:rFonts w:hint="eastAsia"/>
        </w:rPr>
        <w:t xml:space="preserve">element </w:t>
      </w:r>
      <w:r w:rsidRPr="005265AE">
        <w:rPr>
          <w:rFonts w:hint="eastAsia"/>
        </w:rPr>
        <w:t>表单验证</w:t>
      </w:r>
      <w:r w:rsidRPr="005265AE">
        <w:rPr>
          <w:rFonts w:hint="eastAsia"/>
        </w:rPr>
        <w:t>validator</w:t>
      </w:r>
      <w:r w:rsidRPr="005265AE">
        <w:rPr>
          <w:rFonts w:hint="eastAsia"/>
        </w:rPr>
        <w:t>的验证规则里传参（再套一层函数）</w:t>
      </w:r>
    </w:p>
    <w:p w:rsidR="005265AE" w:rsidRDefault="005265AE" w:rsidP="005265AE">
      <w:pPr>
        <w:ind w:left="420"/>
      </w:pPr>
      <w:proofErr w:type="gramStart"/>
      <w:r>
        <w:t>let</w:t>
      </w:r>
      <w:proofErr w:type="gramEnd"/>
      <w:r>
        <w:t xml:space="preserve"> </w:t>
      </w:r>
      <w:proofErr w:type="spellStart"/>
      <w:r>
        <w:t>pureNumber</w:t>
      </w:r>
      <w:proofErr w:type="spellEnd"/>
      <w:r>
        <w:t xml:space="preserve"> = (</w:t>
      </w:r>
      <w:proofErr w:type="spellStart"/>
      <w:r>
        <w:t>msg</w:t>
      </w:r>
      <w:proofErr w:type="spellEnd"/>
      <w:r>
        <w:t>) =&gt; {</w:t>
      </w:r>
    </w:p>
    <w:p w:rsidR="005265AE" w:rsidRDefault="005265AE" w:rsidP="005265AE">
      <w:pPr>
        <w:ind w:left="420"/>
      </w:pPr>
      <w:r>
        <w:t xml:space="preserve">      </w:t>
      </w:r>
      <w:proofErr w:type="gramStart"/>
      <w:r>
        <w:t>return</w:t>
      </w:r>
      <w:proofErr w:type="gramEnd"/>
      <w:r>
        <w:t xml:space="preserve"> (rule, value, callback) =&gt; {</w:t>
      </w:r>
    </w:p>
    <w:p w:rsidR="005265AE" w:rsidRDefault="005265AE" w:rsidP="005265AE">
      <w:pPr>
        <w:ind w:left="420"/>
      </w:pPr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valReg</w:t>
      </w:r>
      <w:proofErr w:type="spellEnd"/>
      <w:r>
        <w:t xml:space="preserve"> = /^[0-9]*$/</w:t>
      </w:r>
    </w:p>
    <w:p w:rsidR="005265AE" w:rsidRDefault="005265AE" w:rsidP="005265AE">
      <w:pPr>
        <w:ind w:left="420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valReg.test</w:t>
      </w:r>
      <w:proofErr w:type="spellEnd"/>
      <w:r>
        <w:t>(value) &amp;&amp; !!</w:t>
      </w:r>
      <w:proofErr w:type="gramStart"/>
      <w:r>
        <w:t>value</w:t>
      </w:r>
      <w:proofErr w:type="gramEnd"/>
      <w:r>
        <w:t>) {</w:t>
      </w:r>
    </w:p>
    <w:p w:rsidR="005265AE" w:rsidRDefault="005265AE" w:rsidP="005265AE">
      <w:pPr>
        <w:ind w:left="420"/>
      </w:pPr>
      <w:r>
        <w:rPr>
          <w:rFonts w:hint="eastAsia"/>
        </w:rPr>
        <w:t xml:space="preserve">          return callback(new Error(`${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}</w:t>
      </w:r>
      <w:r>
        <w:rPr>
          <w:rFonts w:hint="eastAsia"/>
        </w:rPr>
        <w:t>应为纯数字！</w:t>
      </w:r>
      <w:r>
        <w:rPr>
          <w:rFonts w:hint="eastAsia"/>
        </w:rPr>
        <w:t>`))</w:t>
      </w:r>
    </w:p>
    <w:p w:rsidR="005265AE" w:rsidRDefault="005265AE" w:rsidP="005265AE">
      <w:pPr>
        <w:ind w:left="420"/>
      </w:pPr>
      <w:r>
        <w:t xml:space="preserve">        } else {</w:t>
      </w:r>
    </w:p>
    <w:p w:rsidR="005265AE" w:rsidRDefault="005265AE" w:rsidP="005265AE">
      <w:pPr>
        <w:ind w:left="420"/>
      </w:pPr>
      <w:r>
        <w:t xml:space="preserve">          </w:t>
      </w:r>
      <w:proofErr w:type="gramStart"/>
      <w:r>
        <w:t>callback()</w:t>
      </w:r>
      <w:proofErr w:type="gramEnd"/>
    </w:p>
    <w:p w:rsidR="005265AE" w:rsidRDefault="005265AE" w:rsidP="005265AE">
      <w:pPr>
        <w:ind w:left="420"/>
      </w:pPr>
      <w:r>
        <w:t xml:space="preserve">        }</w:t>
      </w:r>
    </w:p>
    <w:p w:rsidR="005265AE" w:rsidRDefault="005265AE" w:rsidP="005265AE">
      <w:pPr>
        <w:ind w:left="420"/>
      </w:pPr>
      <w:r>
        <w:t xml:space="preserve">      }</w:t>
      </w:r>
    </w:p>
    <w:p w:rsidR="005265AE" w:rsidRDefault="005265AE" w:rsidP="005265AE">
      <w:pPr>
        <w:ind w:left="420" w:firstLine="405"/>
      </w:pPr>
      <w:r>
        <w:t>}</w:t>
      </w:r>
    </w:p>
    <w:p w:rsidR="005265AE" w:rsidRDefault="005265AE" w:rsidP="005265AE">
      <w:pPr>
        <w:pStyle w:val="1"/>
      </w:pPr>
      <w:proofErr w:type="spellStart"/>
      <w:r w:rsidRPr="005265AE">
        <w:rPr>
          <w:rFonts w:hint="eastAsia"/>
        </w:rPr>
        <w:lastRenderedPageBreak/>
        <w:t>lodash</w:t>
      </w:r>
      <w:proofErr w:type="spellEnd"/>
      <w:r w:rsidRPr="005265AE">
        <w:rPr>
          <w:rFonts w:hint="eastAsia"/>
        </w:rPr>
        <w:t>的常用方法</w:t>
      </w:r>
    </w:p>
    <w:p w:rsidR="005265AE" w:rsidRDefault="005265AE" w:rsidP="005265AE">
      <w:pPr>
        <w:ind w:left="420"/>
      </w:pPr>
      <w:r>
        <w:rPr>
          <w:rFonts w:hint="eastAsia"/>
        </w:rPr>
        <w:t>1. _.omit(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, [ 'type' ]) // </w:t>
      </w:r>
      <w:r>
        <w:rPr>
          <w:rFonts w:hint="eastAsia"/>
        </w:rPr>
        <w:t>拿到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里除了</w:t>
      </w:r>
      <w:r>
        <w:rPr>
          <w:rFonts w:hint="eastAsia"/>
        </w:rPr>
        <w:t>type</w:t>
      </w:r>
      <w:r>
        <w:rPr>
          <w:rFonts w:hint="eastAsia"/>
        </w:rPr>
        <w:t>属性组成的对象</w:t>
      </w:r>
    </w:p>
    <w:p w:rsidR="005265AE" w:rsidRDefault="005265AE" w:rsidP="005265AE">
      <w:pPr>
        <w:ind w:left="420"/>
      </w:pPr>
      <w:r>
        <w:rPr>
          <w:rFonts w:hint="eastAsia"/>
        </w:rPr>
        <w:tab/>
        <w:t>2. _.</w:t>
      </w:r>
      <w:proofErr w:type="spellStart"/>
      <w:proofErr w:type="gramStart"/>
      <w:r>
        <w:rPr>
          <w:rFonts w:hint="eastAsia"/>
        </w:rPr>
        <w:t>debounce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function () {...}, 1000, { 'leading': true, 'trailing': false }) // </w:t>
      </w:r>
      <w:r>
        <w:rPr>
          <w:rFonts w:hint="eastAsia"/>
        </w:rPr>
        <w:tab/>
        <w:t xml:space="preserve">  </w:t>
      </w:r>
      <w:r>
        <w:rPr>
          <w:rFonts w:hint="eastAsia"/>
        </w:rPr>
        <w:t>防抖</w:t>
      </w:r>
    </w:p>
    <w:p w:rsidR="005265AE" w:rsidRDefault="005265AE" w:rsidP="005265AE">
      <w:pPr>
        <w:ind w:left="420"/>
      </w:pPr>
      <w:r>
        <w:rPr>
          <w:rFonts w:hint="eastAsia"/>
        </w:rPr>
        <w:tab/>
        <w:t xml:space="preserve">3. </w:t>
      </w:r>
      <w:r>
        <w:rPr>
          <w:rFonts w:hint="eastAsia"/>
        </w:rPr>
        <w:t>判断两个对象是否相等</w:t>
      </w:r>
    </w:p>
    <w:p w:rsidR="005265AE" w:rsidRDefault="005265AE" w:rsidP="005265AE">
      <w:pPr>
        <w:ind w:left="420"/>
      </w:pPr>
      <w:r>
        <w:tab/>
        <w:t xml:space="preserve">  _.</w:t>
      </w:r>
      <w:proofErr w:type="spellStart"/>
      <w:proofErr w:type="gramStart"/>
      <w:r>
        <w:t>isEqual</w:t>
      </w:r>
      <w:proofErr w:type="spellEnd"/>
      <w:r>
        <w:t>(</w:t>
      </w:r>
      <w:proofErr w:type="gramEnd"/>
      <w:r>
        <w:t>obj1, obj2)</w:t>
      </w:r>
    </w:p>
    <w:p w:rsidR="005265AE" w:rsidRDefault="005265AE" w:rsidP="005265AE">
      <w:pPr>
        <w:ind w:left="420"/>
      </w:pPr>
      <w:r>
        <w:rPr>
          <w:rFonts w:hint="eastAsia"/>
        </w:rPr>
        <w:tab/>
        <w:t xml:space="preserve">4. </w:t>
      </w:r>
      <w:r>
        <w:rPr>
          <w:rFonts w:hint="eastAsia"/>
        </w:rPr>
        <w:t>取一个对象里有相同的属性并赋值</w:t>
      </w:r>
      <w:r>
        <w:rPr>
          <w:rFonts w:hint="eastAsia"/>
        </w:rPr>
        <w:t xml:space="preserve"> pick: </w:t>
      </w:r>
      <w:r>
        <w:rPr>
          <w:rFonts w:hint="eastAsia"/>
        </w:rPr>
        <w:t>赋值，</w:t>
      </w:r>
      <w:r>
        <w:rPr>
          <w:rFonts w:hint="eastAsia"/>
        </w:rPr>
        <w:t xml:space="preserve"> keys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拿相同的属性</w:t>
      </w:r>
    </w:p>
    <w:p w:rsidR="005265AE" w:rsidRDefault="005265AE" w:rsidP="005265AE">
      <w:pPr>
        <w:ind w:left="42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model = {</w:t>
      </w:r>
    </w:p>
    <w:p w:rsidR="005265AE" w:rsidRDefault="005265AE" w:rsidP="005265AE">
      <w:pPr>
        <w:ind w:left="420"/>
      </w:pPr>
      <w:r>
        <w:t xml:space="preserve">      </w:t>
      </w:r>
      <w:proofErr w:type="spellStart"/>
      <w:proofErr w:type="gramStart"/>
      <w:r>
        <w:t>fname</w:t>
      </w:r>
      <w:proofErr w:type="spellEnd"/>
      <w:proofErr w:type="gramEnd"/>
      <w:r>
        <w:t>: null,</w:t>
      </w:r>
    </w:p>
    <w:p w:rsidR="005265AE" w:rsidRDefault="005265AE" w:rsidP="005265AE">
      <w:pPr>
        <w:ind w:left="420"/>
      </w:pPr>
      <w:r>
        <w:t xml:space="preserve">      </w:t>
      </w:r>
      <w:proofErr w:type="spellStart"/>
      <w:proofErr w:type="gramStart"/>
      <w:r>
        <w:t>lname</w:t>
      </w:r>
      <w:proofErr w:type="spellEnd"/>
      <w:proofErr w:type="gramEnd"/>
      <w:r>
        <w:t>: null</w:t>
      </w:r>
    </w:p>
    <w:p w:rsidR="005265AE" w:rsidRDefault="005265AE" w:rsidP="005265AE">
      <w:pPr>
        <w:ind w:left="420"/>
      </w:pPr>
      <w:r>
        <w:t xml:space="preserve">    }</w:t>
      </w:r>
    </w:p>
    <w:p w:rsidR="005265AE" w:rsidRDefault="005265AE" w:rsidP="005265AE">
      <w:pPr>
        <w:ind w:left="42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credentials = {</w:t>
      </w:r>
    </w:p>
    <w:p w:rsidR="005265AE" w:rsidRDefault="005265AE" w:rsidP="005265AE">
      <w:pPr>
        <w:ind w:left="420"/>
      </w:pPr>
      <w:r>
        <w:t xml:space="preserve">      </w:t>
      </w:r>
      <w:proofErr w:type="spellStart"/>
      <w:proofErr w:type="gramStart"/>
      <w:r>
        <w:t>fname</w:t>
      </w:r>
      <w:proofErr w:type="spellEnd"/>
      <w:proofErr w:type="gramEnd"/>
      <w:r>
        <w:t>: 'xyz',</w:t>
      </w:r>
    </w:p>
    <w:p w:rsidR="005265AE" w:rsidRDefault="005265AE" w:rsidP="005265AE">
      <w:pPr>
        <w:ind w:left="420"/>
      </w:pPr>
      <w:r>
        <w:t xml:space="preserve">      </w:t>
      </w:r>
      <w:proofErr w:type="spellStart"/>
      <w:proofErr w:type="gramStart"/>
      <w:r>
        <w:t>lname</w:t>
      </w:r>
      <w:proofErr w:type="spellEnd"/>
      <w:proofErr w:type="gramEnd"/>
      <w:r>
        <w:t>: '</w:t>
      </w:r>
      <w:proofErr w:type="spellStart"/>
      <w:r>
        <w:t>abc</w:t>
      </w:r>
      <w:proofErr w:type="spellEnd"/>
      <w:r>
        <w:t>',</w:t>
      </w:r>
    </w:p>
    <w:p w:rsidR="005265AE" w:rsidRDefault="005265AE" w:rsidP="005265AE">
      <w:pPr>
        <w:ind w:left="420"/>
      </w:pPr>
      <w:r>
        <w:t xml:space="preserve">      </w:t>
      </w:r>
      <w:proofErr w:type="gramStart"/>
      <w:r>
        <w:t>age</w:t>
      </w:r>
      <w:proofErr w:type="gramEnd"/>
      <w:r>
        <w:t>: 23</w:t>
      </w:r>
    </w:p>
    <w:p w:rsidR="005265AE" w:rsidRDefault="005265AE" w:rsidP="005265AE">
      <w:pPr>
        <w:ind w:left="420"/>
      </w:pPr>
      <w:r>
        <w:t xml:space="preserve">    }</w:t>
      </w:r>
    </w:p>
    <w:p w:rsidR="005265AE" w:rsidRDefault="005265AE" w:rsidP="005265AE">
      <w:pPr>
        <w:ind w:left="42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_.pick(credentials, _.keys(model))</w:t>
      </w:r>
    </w:p>
    <w:p w:rsidR="005265AE" w:rsidRDefault="005265AE" w:rsidP="005265AE">
      <w:pPr>
        <w:ind w:left="420"/>
      </w:pPr>
      <w:r>
        <w:t xml:space="preserve">    </w:t>
      </w:r>
      <w:proofErr w:type="gramStart"/>
      <w:r>
        <w:t>console.log(</w:t>
      </w:r>
      <w:proofErr w:type="gramEnd"/>
      <w:r>
        <w:t>result, '</w:t>
      </w:r>
      <w:proofErr w:type="spellStart"/>
      <w:r>
        <w:t>ddddd</w:t>
      </w:r>
      <w:proofErr w:type="spellEnd"/>
      <w:r>
        <w:t>')</w:t>
      </w:r>
    </w:p>
    <w:p w:rsidR="005265AE" w:rsidRDefault="005265AE" w:rsidP="005265AE">
      <w:pPr>
        <w:ind w:left="420"/>
      </w:pPr>
      <w:r>
        <w:rPr>
          <w:rFonts w:hint="eastAsia"/>
        </w:rPr>
        <w:t xml:space="preserve">      5.</w:t>
      </w:r>
      <w:r>
        <w:rPr>
          <w:rFonts w:hint="eastAsia"/>
        </w:rPr>
        <w:t>拿到相同属性的值，并保留原来的值</w:t>
      </w:r>
    </w:p>
    <w:p w:rsidR="005265AE" w:rsidRDefault="005265AE" w:rsidP="005265AE">
      <w:pPr>
        <w:ind w:left="420"/>
      </w:pPr>
      <w:r>
        <w:t xml:space="preserve">    </w:t>
      </w:r>
      <w:proofErr w:type="gramStart"/>
      <w:r>
        <w:t>let</w:t>
      </w:r>
      <w:proofErr w:type="gramEnd"/>
      <w:r>
        <w:t xml:space="preserve"> tar = {a: '', b: '', c: '', e: ''}</w:t>
      </w:r>
    </w:p>
    <w:p w:rsidR="005265AE" w:rsidRDefault="005265AE" w:rsidP="005265AE">
      <w:pPr>
        <w:ind w:left="420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{a: '1', b: '2', c: '3', d: '5'}</w:t>
      </w:r>
    </w:p>
    <w:p w:rsidR="005265AE" w:rsidRDefault="005265AE" w:rsidP="005265AE">
      <w:pPr>
        <w:ind w:left="42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this.getEqualData</w:t>
      </w:r>
      <w:proofErr w:type="spellEnd"/>
      <w:r>
        <w:t xml:space="preserve">(tar, </w:t>
      </w:r>
      <w:proofErr w:type="spellStart"/>
      <w:r>
        <w:t>obj</w:t>
      </w:r>
      <w:proofErr w:type="spellEnd"/>
      <w:r>
        <w:t>), '</w:t>
      </w:r>
      <w:proofErr w:type="spellStart"/>
      <w:r>
        <w:t>ddddd</w:t>
      </w:r>
      <w:proofErr w:type="spellEnd"/>
      <w:r>
        <w:t>')</w:t>
      </w:r>
    </w:p>
    <w:p w:rsidR="005265AE" w:rsidRDefault="005265AE" w:rsidP="005265AE">
      <w:pPr>
        <w:ind w:left="420"/>
      </w:pPr>
    </w:p>
    <w:p w:rsidR="005265AE" w:rsidRDefault="005265AE" w:rsidP="005265AE">
      <w:pPr>
        <w:ind w:left="420"/>
      </w:pPr>
      <w:r>
        <w:t xml:space="preserve">    </w:t>
      </w:r>
      <w:proofErr w:type="spellStart"/>
      <w:proofErr w:type="gramStart"/>
      <w:r>
        <w:t>getEqualData</w:t>
      </w:r>
      <w:proofErr w:type="spellEnd"/>
      <w:proofErr w:type="gramEnd"/>
      <w:r>
        <w:t xml:space="preserve"> (tar, </w:t>
      </w:r>
      <w:proofErr w:type="spellStart"/>
      <w:r>
        <w:t>obj</w:t>
      </w:r>
      <w:proofErr w:type="spellEnd"/>
      <w:r>
        <w:t>) {</w:t>
      </w:r>
    </w:p>
    <w:p w:rsidR="005265AE" w:rsidRDefault="005265AE" w:rsidP="005265AE">
      <w:pPr>
        <w:ind w:left="420"/>
      </w:pPr>
      <w:r>
        <w:t xml:space="preserve">      </w:t>
      </w:r>
      <w:proofErr w:type="gramStart"/>
      <w:r>
        <w:t>tar</w:t>
      </w:r>
      <w:proofErr w:type="gramEnd"/>
      <w:r>
        <w:t xml:space="preserve"> = _.</w:t>
      </w:r>
      <w:proofErr w:type="spellStart"/>
      <w:r>
        <w:t>cloneDeep</w:t>
      </w:r>
      <w:proofErr w:type="spellEnd"/>
      <w:r>
        <w:t>(tar)</w:t>
      </w:r>
    </w:p>
    <w:p w:rsidR="005265AE" w:rsidRDefault="005265AE" w:rsidP="005265AE">
      <w:pPr>
        <w:ind w:left="420"/>
      </w:pPr>
      <w:r>
        <w:t xml:space="preserve">      </w:t>
      </w:r>
      <w:proofErr w:type="spellStart"/>
      <w:proofErr w:type="gramStart"/>
      <w:r>
        <w:t>obj</w:t>
      </w:r>
      <w:proofErr w:type="spellEnd"/>
      <w:proofErr w:type="gramEnd"/>
      <w:r>
        <w:t xml:space="preserve"> = _.</w:t>
      </w:r>
      <w:proofErr w:type="spellStart"/>
      <w:r>
        <w:t>cloneDeep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</w:p>
    <w:p w:rsidR="005265AE" w:rsidRDefault="005265AE" w:rsidP="005265AE">
      <w:pPr>
        <w:ind w:left="420"/>
      </w:pPr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item of </w:t>
      </w:r>
      <w:proofErr w:type="spellStart"/>
      <w:r>
        <w:t>Object.keys</w:t>
      </w:r>
      <w:proofErr w:type="spellEnd"/>
      <w:r>
        <w:t>(tar)) {</w:t>
      </w:r>
    </w:p>
    <w:p w:rsidR="005265AE" w:rsidRDefault="005265AE" w:rsidP="005265AE">
      <w:pPr>
        <w:ind w:left="42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</w:t>
      </w:r>
      <w:proofErr w:type="spellEnd"/>
      <w:r>
        <w:t xml:space="preserve"> of </w:t>
      </w:r>
      <w:proofErr w:type="spellStart"/>
      <w:r>
        <w:t>Object.keys</w:t>
      </w:r>
      <w:proofErr w:type="spellEnd"/>
      <w:r>
        <w:t>(</w:t>
      </w:r>
      <w:proofErr w:type="spellStart"/>
      <w:r>
        <w:t>obj</w:t>
      </w:r>
      <w:proofErr w:type="spellEnd"/>
      <w:r>
        <w:t>)) {</w:t>
      </w:r>
    </w:p>
    <w:p w:rsidR="005265AE" w:rsidRDefault="005265AE" w:rsidP="005265AE">
      <w:pPr>
        <w:ind w:left="420"/>
      </w:pPr>
      <w:r>
        <w:t xml:space="preserve">          </w:t>
      </w:r>
      <w:proofErr w:type="gramStart"/>
      <w:r>
        <w:t>if</w:t>
      </w:r>
      <w:proofErr w:type="gramEnd"/>
      <w:r>
        <w:t xml:space="preserve"> (item === </w:t>
      </w:r>
      <w:proofErr w:type="spellStart"/>
      <w:r>
        <w:t>ite</w:t>
      </w:r>
      <w:proofErr w:type="spellEnd"/>
      <w:r>
        <w:t>) {</w:t>
      </w:r>
    </w:p>
    <w:p w:rsidR="005265AE" w:rsidRDefault="005265AE" w:rsidP="005265AE">
      <w:pPr>
        <w:ind w:left="420"/>
      </w:pPr>
      <w:r>
        <w:t xml:space="preserve">            </w:t>
      </w:r>
      <w:proofErr w:type="gramStart"/>
      <w:r>
        <w:t>tar[</w:t>
      </w:r>
      <w:proofErr w:type="gramEnd"/>
      <w:r>
        <w:t xml:space="preserve">item] = </w:t>
      </w:r>
      <w:proofErr w:type="spellStart"/>
      <w:r>
        <w:t>obj</w:t>
      </w:r>
      <w:proofErr w:type="spellEnd"/>
      <w:r>
        <w:t>[</w:t>
      </w:r>
      <w:proofErr w:type="spellStart"/>
      <w:r>
        <w:t>ite</w:t>
      </w:r>
      <w:proofErr w:type="spellEnd"/>
      <w:r>
        <w:t>]</w:t>
      </w:r>
    </w:p>
    <w:p w:rsidR="005265AE" w:rsidRDefault="005265AE" w:rsidP="005265AE">
      <w:pPr>
        <w:ind w:left="420"/>
      </w:pPr>
      <w:r>
        <w:t xml:space="preserve">          }</w:t>
      </w:r>
    </w:p>
    <w:p w:rsidR="005265AE" w:rsidRDefault="005265AE" w:rsidP="005265AE">
      <w:pPr>
        <w:ind w:left="420"/>
      </w:pPr>
      <w:r>
        <w:t xml:space="preserve">        }</w:t>
      </w:r>
    </w:p>
    <w:p w:rsidR="005265AE" w:rsidRDefault="005265AE" w:rsidP="005265AE">
      <w:pPr>
        <w:ind w:left="420"/>
      </w:pPr>
      <w:r>
        <w:t xml:space="preserve">      }</w:t>
      </w:r>
    </w:p>
    <w:p w:rsidR="005265AE" w:rsidRDefault="005265AE" w:rsidP="005265AE">
      <w:pPr>
        <w:ind w:left="420"/>
      </w:pPr>
      <w:r>
        <w:t xml:space="preserve">      </w:t>
      </w:r>
      <w:proofErr w:type="gramStart"/>
      <w:r>
        <w:t>return</w:t>
      </w:r>
      <w:proofErr w:type="gramEnd"/>
      <w:r>
        <w:t xml:space="preserve"> tar</w:t>
      </w:r>
    </w:p>
    <w:p w:rsidR="005265AE" w:rsidRDefault="005265AE" w:rsidP="005265AE">
      <w:pPr>
        <w:ind w:left="420" w:firstLine="405"/>
      </w:pPr>
      <w:r>
        <w:t>},</w:t>
      </w:r>
    </w:p>
    <w:p w:rsidR="005265AE" w:rsidRDefault="005265AE" w:rsidP="005265AE">
      <w:pPr>
        <w:pStyle w:val="1"/>
      </w:pPr>
      <w:r w:rsidRPr="005265AE">
        <w:rPr>
          <w:rFonts w:hint="eastAsia"/>
        </w:rPr>
        <w:t>合并代码，只有一次记录</w:t>
      </w:r>
    </w:p>
    <w:p w:rsidR="005265AE" w:rsidRDefault="005265AE" w:rsidP="005265AE">
      <w:pPr>
        <w:ind w:left="420"/>
      </w:pPr>
      <w:proofErr w:type="spellStart"/>
      <w:proofErr w:type="gramStart"/>
      <w:r>
        <w:t>git</w:t>
      </w:r>
      <w:proofErr w:type="spellEnd"/>
      <w:proofErr w:type="gramEnd"/>
      <w:r>
        <w:t xml:space="preserve"> merge [branch name] --no-commit</w:t>
      </w:r>
    </w:p>
    <w:p w:rsidR="005265AE" w:rsidRDefault="005265AE" w:rsidP="005265AE">
      <w:pPr>
        <w:pStyle w:val="1"/>
      </w:pPr>
      <w:r w:rsidRPr="005265AE">
        <w:rPr>
          <w:rFonts w:hint="eastAsia"/>
        </w:rPr>
        <w:t xml:space="preserve">element </w:t>
      </w:r>
      <w:proofErr w:type="spellStart"/>
      <w:r w:rsidRPr="005265AE">
        <w:rPr>
          <w:rFonts w:hint="eastAsia"/>
        </w:rPr>
        <w:t>ui</w:t>
      </w:r>
      <w:proofErr w:type="spellEnd"/>
      <w:r w:rsidRPr="005265AE">
        <w:rPr>
          <w:rFonts w:hint="eastAsia"/>
        </w:rPr>
        <w:t xml:space="preserve"> </w:t>
      </w:r>
      <w:r w:rsidRPr="005265AE">
        <w:rPr>
          <w:rFonts w:hint="eastAsia"/>
        </w:rPr>
        <w:t>下拉框</w:t>
      </w:r>
      <w:proofErr w:type="gramStart"/>
      <w:r w:rsidRPr="005265AE">
        <w:rPr>
          <w:rFonts w:hint="eastAsia"/>
        </w:rPr>
        <w:t>不</w:t>
      </w:r>
      <w:proofErr w:type="gramEnd"/>
      <w:r w:rsidRPr="005265AE">
        <w:rPr>
          <w:rFonts w:hint="eastAsia"/>
        </w:rPr>
        <w:t>随着页面滚动而移动问题</w:t>
      </w:r>
    </w:p>
    <w:p w:rsidR="005265AE" w:rsidRDefault="005265AE" w:rsidP="005265AE">
      <w:pPr>
        <w:ind w:left="420"/>
      </w:pPr>
      <w:r w:rsidRPr="005265AE">
        <w:rPr>
          <w:rFonts w:hint="eastAsia"/>
        </w:rPr>
        <w:t xml:space="preserve">popper-append-to-body = "false" </w:t>
      </w:r>
      <w:r w:rsidRPr="005265AE">
        <w:rPr>
          <w:rFonts w:hint="eastAsia"/>
        </w:rPr>
        <w:t>加这个属性，加了下拉框就不会随页面滚动而滚动了。要改其样式就不能加</w:t>
      </w:r>
      <w:r w:rsidRPr="005265AE">
        <w:rPr>
          <w:rFonts w:hint="eastAsia"/>
        </w:rPr>
        <w:t>scoped</w:t>
      </w:r>
      <w:r w:rsidRPr="005265AE">
        <w:rPr>
          <w:rFonts w:hint="eastAsia"/>
        </w:rPr>
        <w:t>了</w:t>
      </w:r>
    </w:p>
    <w:p w:rsidR="005265AE" w:rsidRDefault="005265AE" w:rsidP="005265AE">
      <w:pPr>
        <w:pStyle w:val="1"/>
      </w:pPr>
      <w:r>
        <w:rPr>
          <w:rFonts w:hint="eastAsia"/>
        </w:rPr>
        <w:lastRenderedPageBreak/>
        <w:t>some</w:t>
      </w:r>
      <w:r>
        <w:t>、</w:t>
      </w:r>
      <w:r>
        <w:rPr>
          <w:rFonts w:hint="eastAsia"/>
        </w:rPr>
        <w:t>every</w:t>
      </w:r>
    </w:p>
    <w:p w:rsidR="005265AE" w:rsidRDefault="005265AE" w:rsidP="005265AE">
      <w:pPr>
        <w:ind w:left="420"/>
      </w:pPr>
      <w:r>
        <w:rPr>
          <w:rFonts w:hint="eastAsia"/>
        </w:rPr>
        <w:t xml:space="preserve">some: </w:t>
      </w:r>
      <w:r>
        <w:rPr>
          <w:rFonts w:hint="eastAsia"/>
        </w:rPr>
        <w:t>遇到一个</w:t>
      </w:r>
      <w:r>
        <w:rPr>
          <w:rFonts w:hint="eastAsia"/>
        </w:rPr>
        <w:t>true</w:t>
      </w:r>
      <w:r>
        <w:rPr>
          <w:rFonts w:hint="eastAsia"/>
        </w:rPr>
        <w:t>就为</w:t>
      </w:r>
      <w:r>
        <w:rPr>
          <w:rFonts w:hint="eastAsia"/>
        </w:rPr>
        <w:t>true</w:t>
      </w:r>
      <w:r>
        <w:rPr>
          <w:rFonts w:hint="eastAsia"/>
        </w:rPr>
        <w:t>，全为</w:t>
      </w:r>
      <w:r>
        <w:rPr>
          <w:rFonts w:hint="eastAsia"/>
        </w:rPr>
        <w:t>false</w:t>
      </w:r>
      <w:r>
        <w:rPr>
          <w:rFonts w:hint="eastAsia"/>
        </w:rPr>
        <w:t>才为</w:t>
      </w:r>
      <w:r>
        <w:rPr>
          <w:rFonts w:hint="eastAsia"/>
        </w:rPr>
        <w:t>false</w:t>
      </w:r>
    </w:p>
    <w:p w:rsidR="005265AE" w:rsidRDefault="005265AE" w:rsidP="005265AE">
      <w:pPr>
        <w:ind w:left="420"/>
      </w:pPr>
      <w:r>
        <w:rPr>
          <w:rFonts w:hint="eastAsia"/>
        </w:rPr>
        <w:t>every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全为</w:t>
      </w:r>
      <w:r>
        <w:rPr>
          <w:rFonts w:hint="eastAsia"/>
        </w:rPr>
        <w:t>true</w:t>
      </w:r>
      <w:r>
        <w:rPr>
          <w:rFonts w:hint="eastAsia"/>
        </w:rPr>
        <w:t>才为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碰到一个</w:t>
      </w:r>
      <w:r>
        <w:rPr>
          <w:rFonts w:hint="eastAsia"/>
        </w:rPr>
        <w:t>false</w:t>
      </w:r>
      <w:r>
        <w:rPr>
          <w:rFonts w:hint="eastAsia"/>
        </w:rPr>
        <w:t>则为</w:t>
      </w:r>
      <w:r>
        <w:rPr>
          <w:rFonts w:hint="eastAsia"/>
        </w:rPr>
        <w:t>false</w:t>
      </w:r>
    </w:p>
    <w:p w:rsidR="005265AE" w:rsidRDefault="00533ECD" w:rsidP="00533ECD">
      <w:pPr>
        <w:pStyle w:val="1"/>
      </w:pPr>
      <w:r w:rsidRPr="00533ECD">
        <w:rPr>
          <w:rFonts w:hint="eastAsia"/>
        </w:rPr>
        <w:t>创建一个虚拟标签，获取标签信息，如音频</w:t>
      </w:r>
      <w:r w:rsidRPr="00533ECD">
        <w:rPr>
          <w:rFonts w:hint="eastAsia"/>
        </w:rPr>
        <w:t xml:space="preserve"> </w:t>
      </w:r>
      <w:r w:rsidRPr="00533ECD">
        <w:rPr>
          <w:rFonts w:hint="eastAsia"/>
        </w:rPr>
        <w:t>图片等</w:t>
      </w:r>
    </w:p>
    <w:p w:rsidR="00533ECD" w:rsidRDefault="00533ECD" w:rsidP="00533ECD">
      <w:pPr>
        <w:ind w:left="420"/>
      </w:pPr>
      <w:proofErr w:type="gramStart"/>
      <w:r>
        <w:t>new</w:t>
      </w:r>
      <w:proofErr w:type="gramEnd"/>
      <w:r>
        <w:t xml:space="preserve"> Image() </w:t>
      </w:r>
    </w:p>
    <w:p w:rsidR="00533ECD" w:rsidRDefault="00533ECD" w:rsidP="00533ECD">
      <w:pPr>
        <w:ind w:left="420"/>
      </w:pPr>
    </w:p>
    <w:p w:rsidR="00533ECD" w:rsidRDefault="00533ECD" w:rsidP="00533ECD">
      <w:pPr>
        <w:ind w:left="420"/>
      </w:pPr>
      <w:proofErr w:type="spellStart"/>
      <w:proofErr w:type="gramStart"/>
      <w:r>
        <w:t>beforeAvatarUpload</w:t>
      </w:r>
      <w:proofErr w:type="spellEnd"/>
      <w:proofErr w:type="gramEnd"/>
      <w:r>
        <w:t xml:space="preserve"> (file, </w:t>
      </w:r>
      <w:proofErr w:type="spellStart"/>
      <w:r>
        <w:t>typeList</w:t>
      </w:r>
      <w:proofErr w:type="spellEnd"/>
      <w:r>
        <w:t xml:space="preserve"> = ['jpeg'], size = 5) {</w:t>
      </w:r>
    </w:p>
    <w:p w:rsidR="00533ECD" w:rsidRDefault="00533ECD" w:rsidP="00533ECD">
      <w:pPr>
        <w:ind w:left="420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isType</w:t>
      </w:r>
      <w:proofErr w:type="spellEnd"/>
      <w:r>
        <w:t xml:space="preserve"> = </w:t>
      </w:r>
      <w:proofErr w:type="spellStart"/>
      <w:r>
        <w:t>typeList.some</w:t>
      </w:r>
      <w:proofErr w:type="spellEnd"/>
      <w:r>
        <w:t>((</w:t>
      </w:r>
      <w:proofErr w:type="spellStart"/>
      <w:r>
        <w:t>ele</w:t>
      </w:r>
      <w:proofErr w:type="spellEnd"/>
      <w:r>
        <w:t xml:space="preserve">) =&gt; </w:t>
      </w:r>
      <w:proofErr w:type="spellStart"/>
      <w:r>
        <w:t>file.type</w:t>
      </w:r>
      <w:proofErr w:type="spellEnd"/>
      <w:r>
        <w:t xml:space="preserve"> === `image/${</w:t>
      </w:r>
      <w:proofErr w:type="spellStart"/>
      <w:r>
        <w:t>ele</w:t>
      </w:r>
      <w:proofErr w:type="spellEnd"/>
      <w:r>
        <w:t>}`)</w:t>
      </w:r>
    </w:p>
    <w:p w:rsidR="00533ECD" w:rsidRDefault="00533ECD" w:rsidP="00533ECD">
      <w:pPr>
        <w:ind w:left="420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isLtM</w:t>
      </w:r>
      <w:proofErr w:type="spellEnd"/>
      <w:r>
        <w:t xml:space="preserve"> = </w:t>
      </w:r>
      <w:proofErr w:type="spellStart"/>
      <w:r>
        <w:t>file.size</w:t>
      </w:r>
      <w:proofErr w:type="spellEnd"/>
      <w:r>
        <w:t xml:space="preserve"> / 1024 / 1024 &lt; size</w:t>
      </w:r>
    </w:p>
    <w:p w:rsidR="00533ECD" w:rsidRDefault="00533ECD" w:rsidP="00533ECD">
      <w:pPr>
        <w:ind w:left="420"/>
      </w:pPr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alertMsg</w:t>
      </w:r>
      <w:proofErr w:type="spellEnd"/>
      <w:r>
        <w:t xml:space="preserve"> = ''</w:t>
      </w:r>
    </w:p>
    <w:p w:rsidR="00533ECD" w:rsidRDefault="00533ECD" w:rsidP="00533ECD">
      <w:pPr>
        <w:ind w:left="420"/>
      </w:pPr>
      <w:r>
        <w:t xml:space="preserve">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isType</w:t>
      </w:r>
      <w:proofErr w:type="spellEnd"/>
      <w:r>
        <w:t>) {</w:t>
      </w:r>
    </w:p>
    <w:p w:rsidR="00533ECD" w:rsidRDefault="00533ECD" w:rsidP="00533ECD">
      <w:pPr>
        <w:ind w:left="420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typeList.reduce</w:t>
      </w:r>
      <w:proofErr w:type="spellEnd"/>
      <w:r>
        <w:t>((pre, cur) =&gt; {</w:t>
      </w:r>
    </w:p>
    <w:p w:rsidR="00533ECD" w:rsidRDefault="00533ECD" w:rsidP="00533ECD">
      <w:pPr>
        <w:ind w:left="420"/>
      </w:pPr>
      <w:r>
        <w:t xml:space="preserve">          </w:t>
      </w:r>
      <w:proofErr w:type="gramStart"/>
      <w:r>
        <w:t>if</w:t>
      </w:r>
      <w:proofErr w:type="gramEnd"/>
      <w:r>
        <w:t xml:space="preserve"> (cur === 'jpeg') {</w:t>
      </w:r>
    </w:p>
    <w:p w:rsidR="00533ECD" w:rsidRDefault="00533ECD" w:rsidP="00533ECD">
      <w:pPr>
        <w:ind w:left="420"/>
      </w:pPr>
      <w:r>
        <w:rPr>
          <w:rFonts w:hint="eastAsia"/>
        </w:rPr>
        <w:t xml:space="preserve">            return pre + '</w:t>
      </w:r>
      <w:r>
        <w:rPr>
          <w:rFonts w:hint="eastAsia"/>
        </w:rPr>
        <w:t>，</w:t>
      </w:r>
      <w:r>
        <w:rPr>
          <w:rFonts w:hint="eastAsia"/>
        </w:rPr>
        <w:t>jpg</w:t>
      </w:r>
      <w:r>
        <w:rPr>
          <w:rFonts w:hint="eastAsia"/>
        </w:rPr>
        <w:t>，</w:t>
      </w:r>
      <w:r>
        <w:rPr>
          <w:rFonts w:hint="eastAsia"/>
        </w:rPr>
        <w:t>jpeg'</w:t>
      </w:r>
    </w:p>
    <w:p w:rsidR="00533ECD" w:rsidRDefault="00533ECD" w:rsidP="00533ECD">
      <w:pPr>
        <w:ind w:left="420"/>
      </w:pPr>
      <w:r>
        <w:t xml:space="preserve">          } else {</w:t>
      </w:r>
    </w:p>
    <w:p w:rsidR="00533ECD" w:rsidRDefault="00533ECD" w:rsidP="00533ECD">
      <w:pPr>
        <w:ind w:left="420"/>
      </w:pPr>
      <w:r>
        <w:rPr>
          <w:rFonts w:hint="eastAsia"/>
        </w:rPr>
        <w:t xml:space="preserve">            return pre + '</w:t>
      </w:r>
      <w:r>
        <w:rPr>
          <w:rFonts w:hint="eastAsia"/>
        </w:rPr>
        <w:t>，</w:t>
      </w:r>
      <w:r>
        <w:rPr>
          <w:rFonts w:hint="eastAsia"/>
        </w:rPr>
        <w:t>' + cur</w:t>
      </w:r>
    </w:p>
    <w:p w:rsidR="00533ECD" w:rsidRDefault="00533ECD" w:rsidP="00533ECD">
      <w:pPr>
        <w:ind w:left="420"/>
      </w:pPr>
      <w:r>
        <w:t xml:space="preserve">          }</w:t>
      </w:r>
    </w:p>
    <w:p w:rsidR="00533ECD" w:rsidRDefault="00533ECD" w:rsidP="00533ECD">
      <w:pPr>
        <w:ind w:left="420"/>
      </w:pPr>
      <w:r>
        <w:t xml:space="preserve">        }, '')</w:t>
      </w:r>
    </w:p>
    <w:p w:rsidR="00533ECD" w:rsidRDefault="00533ECD" w:rsidP="00533ECD">
      <w:pPr>
        <w:ind w:left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alertMsg</w:t>
      </w:r>
      <w:proofErr w:type="spellEnd"/>
      <w:r>
        <w:rPr>
          <w:rFonts w:hint="eastAsia"/>
        </w:rPr>
        <w:t xml:space="preserve"> = `</w:t>
      </w:r>
      <w:r>
        <w:rPr>
          <w:rFonts w:hint="eastAsia"/>
        </w:rPr>
        <w:t>请上传</w:t>
      </w:r>
      <w:r>
        <w:rPr>
          <w:rFonts w:hint="eastAsia"/>
        </w:rPr>
        <w:t>${</w:t>
      </w:r>
      <w:proofErr w:type="spellStart"/>
      <w:r>
        <w:rPr>
          <w:rFonts w:hint="eastAsia"/>
        </w:rPr>
        <w:t>msg.substr</w:t>
      </w:r>
      <w:proofErr w:type="spellEnd"/>
      <w:r>
        <w:rPr>
          <w:rFonts w:hint="eastAsia"/>
        </w:rPr>
        <w:t>(1)}</w:t>
      </w:r>
      <w:r>
        <w:rPr>
          <w:rFonts w:hint="eastAsia"/>
        </w:rPr>
        <w:t>格式的图片！</w:t>
      </w:r>
      <w:r>
        <w:rPr>
          <w:rFonts w:hint="eastAsia"/>
        </w:rPr>
        <w:t>`</w:t>
      </w:r>
    </w:p>
    <w:p w:rsidR="00533ECD" w:rsidRDefault="00533ECD" w:rsidP="00533ECD">
      <w:pPr>
        <w:ind w:left="420"/>
      </w:pPr>
      <w:r>
        <w:rPr>
          <w:rFonts w:hint="eastAsia"/>
        </w:rPr>
        <w:t xml:space="preserve">        // this</w:t>
      </w:r>
      <w:proofErr w:type="gramStart"/>
      <w:r>
        <w:rPr>
          <w:rFonts w:hint="eastAsia"/>
        </w:rPr>
        <w:t>.$</w:t>
      </w:r>
      <w:proofErr w:type="spellStart"/>
      <w:proofErr w:type="gramEnd"/>
      <w:r>
        <w:rPr>
          <w:rFonts w:hint="eastAsia"/>
        </w:rPr>
        <w:t>message.error</w:t>
      </w:r>
      <w:proofErr w:type="spellEnd"/>
      <w:r>
        <w:rPr>
          <w:rFonts w:hint="eastAsia"/>
        </w:rPr>
        <w:t>(`</w:t>
      </w:r>
      <w:r>
        <w:rPr>
          <w:rFonts w:hint="eastAsia"/>
        </w:rPr>
        <w:t>请上传</w:t>
      </w:r>
      <w:r>
        <w:rPr>
          <w:rFonts w:hint="eastAsia"/>
        </w:rPr>
        <w:t>${</w:t>
      </w:r>
      <w:proofErr w:type="spellStart"/>
      <w:r>
        <w:rPr>
          <w:rFonts w:hint="eastAsia"/>
        </w:rPr>
        <w:t>msg.substr</w:t>
      </w:r>
      <w:proofErr w:type="spellEnd"/>
      <w:r>
        <w:rPr>
          <w:rFonts w:hint="eastAsia"/>
        </w:rPr>
        <w:t>(1)}</w:t>
      </w:r>
      <w:r>
        <w:rPr>
          <w:rFonts w:hint="eastAsia"/>
        </w:rPr>
        <w:t>格式的图片！</w:t>
      </w:r>
      <w:r>
        <w:rPr>
          <w:rFonts w:hint="eastAsia"/>
        </w:rPr>
        <w:t>`)</w:t>
      </w:r>
    </w:p>
    <w:p w:rsidR="00533ECD" w:rsidRDefault="00533ECD" w:rsidP="00533ECD">
      <w:pPr>
        <w:ind w:left="420"/>
      </w:pPr>
      <w:r>
        <w:t xml:space="preserve">      } else if (</w:t>
      </w:r>
      <w:proofErr w:type="gramStart"/>
      <w:r>
        <w:t>!</w:t>
      </w:r>
      <w:proofErr w:type="spellStart"/>
      <w:r>
        <w:t>isLtM</w:t>
      </w:r>
      <w:proofErr w:type="spellEnd"/>
      <w:proofErr w:type="gramEnd"/>
      <w:r>
        <w:t>) {</w:t>
      </w:r>
    </w:p>
    <w:p w:rsidR="00533ECD" w:rsidRDefault="00533ECD" w:rsidP="00533ECD">
      <w:pPr>
        <w:ind w:left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alertMsg</w:t>
      </w:r>
      <w:proofErr w:type="spellEnd"/>
      <w:r>
        <w:rPr>
          <w:rFonts w:hint="eastAsia"/>
        </w:rPr>
        <w:t xml:space="preserve"> = `</w:t>
      </w:r>
      <w:r>
        <w:rPr>
          <w:rFonts w:hint="eastAsia"/>
        </w:rPr>
        <w:t>请选择小于</w:t>
      </w:r>
      <w:r>
        <w:rPr>
          <w:rFonts w:hint="eastAsia"/>
        </w:rPr>
        <w:t>${size}M</w:t>
      </w:r>
      <w:r>
        <w:rPr>
          <w:rFonts w:hint="eastAsia"/>
        </w:rPr>
        <w:t>大小的图片</w:t>
      </w:r>
      <w:r>
        <w:rPr>
          <w:rFonts w:hint="eastAsia"/>
        </w:rPr>
        <w:t>!`</w:t>
      </w:r>
    </w:p>
    <w:p w:rsidR="00533ECD" w:rsidRDefault="00533ECD" w:rsidP="00533ECD">
      <w:pPr>
        <w:ind w:left="420"/>
      </w:pPr>
      <w:r>
        <w:t xml:space="preserve">      }</w:t>
      </w:r>
    </w:p>
    <w:p w:rsidR="00533ECD" w:rsidRDefault="00533ECD" w:rsidP="00533ECD">
      <w:pPr>
        <w:ind w:left="420"/>
      </w:pPr>
    </w:p>
    <w:p w:rsidR="00533ECD" w:rsidRDefault="00533ECD" w:rsidP="00533ECD">
      <w:pPr>
        <w:ind w:left="420"/>
      </w:pPr>
      <w:r>
        <w:rPr>
          <w:rFonts w:hint="eastAsia"/>
        </w:rPr>
        <w:t xml:space="preserve">      // </w:t>
      </w:r>
      <w:r>
        <w:rPr>
          <w:rFonts w:hint="eastAsia"/>
        </w:rPr>
        <w:t>图片文件大小限制，限制宽高分别为</w:t>
      </w:r>
      <w:r>
        <w:rPr>
          <w:rFonts w:hint="eastAsia"/>
        </w:rPr>
        <w:t>1280px</w:t>
      </w:r>
      <w:r>
        <w:rPr>
          <w:rFonts w:hint="eastAsia"/>
        </w:rPr>
        <w:t>和</w:t>
      </w:r>
      <w:r>
        <w:rPr>
          <w:rFonts w:hint="eastAsia"/>
        </w:rPr>
        <w:t>800px</w:t>
      </w:r>
    </w:p>
    <w:p w:rsidR="00533ECD" w:rsidRDefault="00533ECD" w:rsidP="00533ECD">
      <w:pPr>
        <w:ind w:left="420"/>
      </w:pPr>
      <w:r>
        <w:t xml:space="preserve">      </w:t>
      </w:r>
      <w:proofErr w:type="gramStart"/>
      <w:r>
        <w:t>let</w:t>
      </w:r>
      <w:proofErr w:type="gramEnd"/>
      <w:r>
        <w:t xml:space="preserve"> _this = this</w:t>
      </w:r>
    </w:p>
    <w:p w:rsidR="00533ECD" w:rsidRDefault="00533ECD" w:rsidP="00533ECD">
      <w:pPr>
        <w:ind w:left="420"/>
      </w:pPr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imgWidth</w:t>
      </w:r>
      <w:proofErr w:type="spellEnd"/>
      <w:r>
        <w:t xml:space="preserve"> = ''</w:t>
      </w:r>
    </w:p>
    <w:p w:rsidR="00533ECD" w:rsidRDefault="00533ECD" w:rsidP="00533ECD">
      <w:pPr>
        <w:ind w:left="420"/>
      </w:pPr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imgHight</w:t>
      </w:r>
      <w:proofErr w:type="spellEnd"/>
      <w:r>
        <w:t xml:space="preserve"> = ''</w:t>
      </w:r>
    </w:p>
    <w:p w:rsidR="00533ECD" w:rsidRDefault="00533ECD" w:rsidP="00533ECD">
      <w:pPr>
        <w:ind w:left="420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viewport = new Promise(function (resolve, reject) {</w:t>
      </w:r>
    </w:p>
    <w:p w:rsidR="00533ECD" w:rsidRDefault="00533ECD" w:rsidP="00533ECD">
      <w:pPr>
        <w:ind w:left="420"/>
      </w:pPr>
      <w:r>
        <w:t xml:space="preserve">        </w:t>
      </w:r>
      <w:proofErr w:type="gramStart"/>
      <w:r>
        <w:t>let</w:t>
      </w:r>
      <w:proofErr w:type="gramEnd"/>
      <w:r>
        <w:t xml:space="preserve"> width = 100</w:t>
      </w:r>
    </w:p>
    <w:p w:rsidR="00533ECD" w:rsidRDefault="00533ECD" w:rsidP="00533ECD">
      <w:pPr>
        <w:ind w:left="420"/>
      </w:pPr>
      <w:r>
        <w:t xml:space="preserve">        </w:t>
      </w:r>
      <w:proofErr w:type="gramStart"/>
      <w:r>
        <w:t>let</w:t>
      </w:r>
      <w:proofErr w:type="gramEnd"/>
      <w:r>
        <w:t xml:space="preserve"> height = 10</w:t>
      </w:r>
    </w:p>
    <w:p w:rsidR="00533ECD" w:rsidRDefault="00533ECD" w:rsidP="00533ECD">
      <w:pPr>
        <w:ind w:left="420"/>
      </w:pPr>
      <w:r>
        <w:t xml:space="preserve">        </w:t>
      </w:r>
      <w:proofErr w:type="gramStart"/>
      <w:r>
        <w:t>let</w:t>
      </w:r>
      <w:proofErr w:type="gramEnd"/>
      <w:r>
        <w:t xml:space="preserve"> _URL = window.URL || </w:t>
      </w:r>
      <w:proofErr w:type="spellStart"/>
      <w:r>
        <w:t>window.webkitURL</w:t>
      </w:r>
      <w:proofErr w:type="spellEnd"/>
    </w:p>
    <w:p w:rsidR="00533ECD" w:rsidRDefault="00533ECD" w:rsidP="00533ECD">
      <w:pPr>
        <w:ind w:left="420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= new Image()</w:t>
      </w:r>
    </w:p>
    <w:p w:rsidR="00533ECD" w:rsidRDefault="00533ECD" w:rsidP="00533ECD">
      <w:pPr>
        <w:ind w:left="420"/>
      </w:pPr>
      <w:r>
        <w:t xml:space="preserve">        </w:t>
      </w:r>
      <w:proofErr w:type="spellStart"/>
      <w:r>
        <w:t>img.onload</w:t>
      </w:r>
      <w:proofErr w:type="spellEnd"/>
      <w:r>
        <w:t xml:space="preserve"> = function () {</w:t>
      </w:r>
    </w:p>
    <w:p w:rsidR="00533ECD" w:rsidRDefault="00533ECD" w:rsidP="00533ECD">
      <w:pPr>
        <w:ind w:left="420"/>
      </w:pPr>
      <w:r>
        <w:t xml:space="preserve">          </w:t>
      </w:r>
      <w:proofErr w:type="spellStart"/>
      <w:proofErr w:type="gramStart"/>
      <w:r>
        <w:t>imgWidth</w:t>
      </w:r>
      <w:proofErr w:type="spellEnd"/>
      <w:proofErr w:type="gramEnd"/>
      <w:r>
        <w:t xml:space="preserve"> = </w:t>
      </w:r>
      <w:proofErr w:type="spellStart"/>
      <w:r>
        <w:t>img.width</w:t>
      </w:r>
      <w:proofErr w:type="spellEnd"/>
    </w:p>
    <w:p w:rsidR="00533ECD" w:rsidRDefault="00533ECD" w:rsidP="00533ECD">
      <w:pPr>
        <w:ind w:left="420"/>
      </w:pPr>
      <w:r>
        <w:t xml:space="preserve">          </w:t>
      </w:r>
      <w:proofErr w:type="spellStart"/>
      <w:proofErr w:type="gramStart"/>
      <w:r>
        <w:t>imgHight</w:t>
      </w:r>
      <w:proofErr w:type="spellEnd"/>
      <w:proofErr w:type="gramEnd"/>
      <w:r>
        <w:t xml:space="preserve"> = </w:t>
      </w:r>
      <w:proofErr w:type="spellStart"/>
      <w:r>
        <w:t>img.height</w:t>
      </w:r>
      <w:proofErr w:type="spellEnd"/>
    </w:p>
    <w:p w:rsidR="00533ECD" w:rsidRDefault="00533ECD" w:rsidP="00533ECD">
      <w:pPr>
        <w:ind w:left="420"/>
      </w:pPr>
      <w:r>
        <w:t xml:space="preserve">          </w:t>
      </w:r>
      <w:proofErr w:type="gramStart"/>
      <w:r>
        <w:t>let</w:t>
      </w:r>
      <w:proofErr w:type="gramEnd"/>
      <w:r>
        <w:t xml:space="preserve"> valid = </w:t>
      </w:r>
      <w:proofErr w:type="spellStart"/>
      <w:r>
        <w:t>img.width</w:t>
      </w:r>
      <w:proofErr w:type="spellEnd"/>
      <w:r>
        <w:t xml:space="preserve"> === width &amp;&amp; </w:t>
      </w:r>
      <w:proofErr w:type="spellStart"/>
      <w:r>
        <w:t>img.height</w:t>
      </w:r>
      <w:proofErr w:type="spellEnd"/>
      <w:r>
        <w:t xml:space="preserve"> === height</w:t>
      </w:r>
    </w:p>
    <w:p w:rsidR="00533ECD" w:rsidRDefault="00533ECD" w:rsidP="00533ECD">
      <w:pPr>
        <w:ind w:left="420"/>
      </w:pPr>
      <w:r>
        <w:t xml:space="preserve">          </w:t>
      </w: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img.width</w:t>
      </w:r>
      <w:proofErr w:type="spellEnd"/>
      <w:r>
        <w:t xml:space="preserve">, </w:t>
      </w:r>
      <w:proofErr w:type="spellStart"/>
      <w:r>
        <w:t>img.height</w:t>
      </w:r>
      <w:proofErr w:type="spellEnd"/>
      <w:r>
        <w:t>, valid, 'with')</w:t>
      </w:r>
    </w:p>
    <w:p w:rsidR="00533ECD" w:rsidRDefault="00533ECD" w:rsidP="00533ECD">
      <w:pPr>
        <w:ind w:left="420"/>
      </w:pPr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alertMsg</w:t>
      </w:r>
      <w:proofErr w:type="spellEnd"/>
      <w:proofErr w:type="gramEnd"/>
      <w:r>
        <w:rPr>
          <w:rFonts w:hint="eastAsia"/>
        </w:rPr>
        <w:t xml:space="preserve"> = valid ? </w:t>
      </w:r>
      <w:proofErr w:type="spellStart"/>
      <w:r>
        <w:rPr>
          <w:rFonts w:hint="eastAsia"/>
        </w:rPr>
        <w:t>alertMsg</w:t>
      </w:r>
      <w:proofErr w:type="spellEnd"/>
      <w:r>
        <w:rPr>
          <w:rFonts w:hint="eastAsia"/>
        </w:rPr>
        <w:t xml:space="preserve"> : '</w:t>
      </w:r>
      <w:r>
        <w:rPr>
          <w:rFonts w:hint="eastAsia"/>
        </w:rPr>
        <w:t>上传文件的图片大小不合符标准</w:t>
      </w:r>
      <w:r>
        <w:rPr>
          <w:rFonts w:hint="eastAsia"/>
        </w:rPr>
        <w:t>,</w:t>
      </w:r>
      <w:proofErr w:type="gramStart"/>
      <w:r>
        <w:rPr>
          <w:rFonts w:hint="eastAsia"/>
        </w:rPr>
        <w:t>宽需要</w:t>
      </w:r>
      <w:proofErr w:type="gramEnd"/>
      <w:r>
        <w:rPr>
          <w:rFonts w:hint="eastAsia"/>
        </w:rPr>
        <w:t>为</w:t>
      </w:r>
      <w:r>
        <w:rPr>
          <w:rFonts w:hint="eastAsia"/>
        </w:rPr>
        <w:t>1280px</w:t>
      </w:r>
      <w:r>
        <w:rPr>
          <w:rFonts w:hint="eastAsia"/>
        </w:rPr>
        <w:t>，</w:t>
      </w:r>
      <w:proofErr w:type="gramStart"/>
      <w:r>
        <w:rPr>
          <w:rFonts w:hint="eastAsia"/>
        </w:rPr>
        <w:t>高需要</w:t>
      </w:r>
      <w:proofErr w:type="gramEnd"/>
      <w:r>
        <w:rPr>
          <w:rFonts w:hint="eastAsia"/>
        </w:rPr>
        <w:t>为</w:t>
      </w:r>
      <w:r>
        <w:rPr>
          <w:rFonts w:hint="eastAsia"/>
        </w:rPr>
        <w:t>800px</w:t>
      </w:r>
      <w:r>
        <w:rPr>
          <w:rFonts w:hint="eastAsia"/>
        </w:rPr>
        <w:t>。</w:t>
      </w:r>
      <w:proofErr w:type="gramStart"/>
      <w:r>
        <w:rPr>
          <w:rFonts w:hint="eastAsia"/>
        </w:rPr>
        <w:t>当前上传图片</w:t>
      </w:r>
      <w:proofErr w:type="gramEnd"/>
      <w:r>
        <w:rPr>
          <w:rFonts w:hint="eastAsia"/>
        </w:rPr>
        <w:t>的宽高分别为：</w:t>
      </w:r>
      <w:r>
        <w:rPr>
          <w:rFonts w:hint="eastAsia"/>
        </w:rPr>
        <w:t xml:space="preserve">' + </w:t>
      </w:r>
      <w:proofErr w:type="spellStart"/>
      <w:r>
        <w:rPr>
          <w:rFonts w:hint="eastAsia"/>
        </w:rPr>
        <w:t>imgWidth</w:t>
      </w:r>
      <w:proofErr w:type="spellEnd"/>
      <w:r>
        <w:rPr>
          <w:rFonts w:hint="eastAsia"/>
        </w:rPr>
        <w:t xml:space="preserve"> + '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' + </w:t>
      </w:r>
      <w:proofErr w:type="spellStart"/>
      <w:r>
        <w:rPr>
          <w:rFonts w:hint="eastAsia"/>
        </w:rPr>
        <w:t>imgHight</w:t>
      </w:r>
      <w:proofErr w:type="spellEnd"/>
      <w:r>
        <w:rPr>
          <w:rFonts w:hint="eastAsia"/>
        </w:rPr>
        <w:t xml:space="preserve"> + '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'</w:t>
      </w:r>
    </w:p>
    <w:p w:rsidR="00533ECD" w:rsidRDefault="00533ECD" w:rsidP="00533ECD">
      <w:pPr>
        <w:ind w:left="420"/>
      </w:pPr>
      <w:r>
        <w:t xml:space="preserve">          </w:t>
      </w:r>
      <w:proofErr w:type="spellStart"/>
      <w:proofErr w:type="gramStart"/>
      <w:r>
        <w:t>isType</w:t>
      </w:r>
      <w:proofErr w:type="spellEnd"/>
      <w:proofErr w:type="gramEnd"/>
      <w:r>
        <w:t xml:space="preserve"> &amp;&amp; </w:t>
      </w:r>
      <w:proofErr w:type="spellStart"/>
      <w:r>
        <w:t>isLtM</w:t>
      </w:r>
      <w:proofErr w:type="spellEnd"/>
      <w:r>
        <w:t xml:space="preserve"> &amp;&amp; valid ? </w:t>
      </w:r>
      <w:proofErr w:type="gramStart"/>
      <w:r>
        <w:t>resolve(</w:t>
      </w:r>
      <w:proofErr w:type="gramEnd"/>
      <w:r>
        <w:t>) : reject(new Error())</w:t>
      </w:r>
    </w:p>
    <w:p w:rsidR="00533ECD" w:rsidRDefault="00533ECD" w:rsidP="00533ECD">
      <w:pPr>
        <w:ind w:left="420"/>
      </w:pPr>
      <w:r>
        <w:t xml:space="preserve">        }</w:t>
      </w:r>
    </w:p>
    <w:p w:rsidR="00533ECD" w:rsidRDefault="00533ECD" w:rsidP="00533ECD">
      <w:pPr>
        <w:ind w:left="420"/>
      </w:pPr>
      <w:r>
        <w:t xml:space="preserve">        </w:t>
      </w:r>
      <w:proofErr w:type="spellStart"/>
      <w:r>
        <w:t>img.src</w:t>
      </w:r>
      <w:proofErr w:type="spellEnd"/>
      <w:r>
        <w:t xml:space="preserve"> = _</w:t>
      </w:r>
      <w:proofErr w:type="spellStart"/>
      <w:proofErr w:type="gramStart"/>
      <w:r>
        <w:t>URL.createObjectURL</w:t>
      </w:r>
      <w:proofErr w:type="spellEnd"/>
      <w:r>
        <w:t>(</w:t>
      </w:r>
      <w:proofErr w:type="gramEnd"/>
      <w:r>
        <w:t>file)</w:t>
      </w:r>
    </w:p>
    <w:p w:rsidR="00533ECD" w:rsidRDefault="00533ECD" w:rsidP="00533ECD">
      <w:pPr>
        <w:ind w:left="420"/>
      </w:pPr>
      <w:r>
        <w:lastRenderedPageBreak/>
        <w:t xml:space="preserve">      }).</w:t>
      </w:r>
      <w:proofErr w:type="gramStart"/>
      <w:r>
        <w:t>then(</w:t>
      </w:r>
      <w:proofErr w:type="gramEnd"/>
      <w:r>
        <w:t>() =&gt; {</w:t>
      </w:r>
    </w:p>
    <w:p w:rsidR="00533ECD" w:rsidRDefault="00533ECD" w:rsidP="00533ECD">
      <w:pPr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file</w:t>
      </w:r>
    </w:p>
    <w:p w:rsidR="00533ECD" w:rsidRDefault="00533ECD" w:rsidP="00533ECD">
      <w:pPr>
        <w:ind w:left="420"/>
      </w:pPr>
      <w:r>
        <w:t xml:space="preserve">      }, () =&gt; {</w:t>
      </w:r>
    </w:p>
    <w:p w:rsidR="00533ECD" w:rsidRDefault="00533ECD" w:rsidP="00533ECD">
      <w:pPr>
        <w:ind w:left="420"/>
      </w:pPr>
      <w:r>
        <w:t xml:space="preserve">        _this</w:t>
      </w:r>
      <w:proofErr w:type="gramStart"/>
      <w:r>
        <w:t>.$</w:t>
      </w:r>
      <w:proofErr w:type="spellStart"/>
      <w:proofErr w:type="gramEnd"/>
      <w:r>
        <w:t>message.warning</w:t>
      </w:r>
      <w:proofErr w:type="spellEnd"/>
      <w:r>
        <w:t>(</w:t>
      </w:r>
      <w:proofErr w:type="spellStart"/>
      <w:r>
        <w:t>alertMsg</w:t>
      </w:r>
      <w:proofErr w:type="spellEnd"/>
      <w:r>
        <w:t>)</w:t>
      </w:r>
    </w:p>
    <w:p w:rsidR="00533ECD" w:rsidRDefault="00533ECD" w:rsidP="00533ECD">
      <w:pPr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Promise.reject</w:t>
      </w:r>
      <w:proofErr w:type="spellEnd"/>
      <w:r>
        <w:t>(new Error())</w:t>
      </w:r>
    </w:p>
    <w:p w:rsidR="00533ECD" w:rsidRDefault="00533ECD" w:rsidP="00533ECD">
      <w:pPr>
        <w:ind w:left="420"/>
      </w:pPr>
      <w:r>
        <w:t xml:space="preserve">      })</w:t>
      </w:r>
    </w:p>
    <w:p w:rsidR="00533ECD" w:rsidRDefault="00533ECD" w:rsidP="00533ECD">
      <w:pPr>
        <w:ind w:left="420"/>
      </w:pPr>
      <w:r>
        <w:t xml:space="preserve">      </w:t>
      </w:r>
      <w:proofErr w:type="gramStart"/>
      <w:r>
        <w:t>console.log(</w:t>
      </w:r>
      <w:proofErr w:type="gramEnd"/>
      <w:r>
        <w:t>viewport)</w:t>
      </w:r>
    </w:p>
    <w:p w:rsidR="00533ECD" w:rsidRDefault="00533ECD" w:rsidP="00533ECD">
      <w:pPr>
        <w:ind w:left="420"/>
      </w:pPr>
    </w:p>
    <w:p w:rsidR="00533ECD" w:rsidRDefault="00533ECD" w:rsidP="00533ECD">
      <w:pPr>
        <w:ind w:left="420"/>
      </w:pPr>
      <w:r>
        <w:t xml:space="preserve">      </w:t>
      </w:r>
      <w:proofErr w:type="gramStart"/>
      <w:r>
        <w:t>return</w:t>
      </w:r>
      <w:proofErr w:type="gramEnd"/>
      <w:r>
        <w:t xml:space="preserve"> viewport</w:t>
      </w:r>
    </w:p>
    <w:p w:rsidR="00533ECD" w:rsidRDefault="00533ECD" w:rsidP="00533ECD">
      <w:pPr>
        <w:ind w:left="420"/>
      </w:pPr>
      <w:r>
        <w:t xml:space="preserve">      // return </w:t>
      </w:r>
      <w:proofErr w:type="spellStart"/>
      <w:r>
        <w:t>isType</w:t>
      </w:r>
      <w:proofErr w:type="spellEnd"/>
      <w:r>
        <w:t xml:space="preserve"> &amp;&amp; </w:t>
      </w:r>
      <w:proofErr w:type="spellStart"/>
      <w:r>
        <w:t>isLtM</w:t>
      </w:r>
      <w:proofErr w:type="spellEnd"/>
    </w:p>
    <w:p w:rsidR="00533ECD" w:rsidRDefault="00533ECD" w:rsidP="00533ECD">
      <w:pPr>
        <w:ind w:left="420" w:firstLine="405"/>
      </w:pPr>
      <w:r>
        <w:t>},</w:t>
      </w:r>
    </w:p>
    <w:p w:rsidR="00533ECD" w:rsidRDefault="00533ECD" w:rsidP="00533ECD">
      <w:pPr>
        <w:pStyle w:val="1"/>
      </w:pPr>
      <w:r w:rsidRPr="00533ECD">
        <w:rPr>
          <w:rFonts w:hint="eastAsia"/>
        </w:rPr>
        <w:t>自定义指令监听</w:t>
      </w:r>
      <w:r w:rsidRPr="00533ECD">
        <w:rPr>
          <w:rFonts w:hint="eastAsia"/>
        </w:rPr>
        <w:t>div</w:t>
      </w:r>
      <w:r w:rsidRPr="00533ECD">
        <w:rPr>
          <w:rFonts w:hint="eastAsia"/>
        </w:rPr>
        <w:t>宽高变化</w:t>
      </w:r>
    </w:p>
    <w:p w:rsidR="00533ECD" w:rsidRDefault="00533ECD" w:rsidP="00533ECD">
      <w:pPr>
        <w:ind w:firstLineChars="150" w:firstLine="300"/>
      </w:pPr>
      <w:r>
        <w:rPr>
          <w:rFonts w:hint="eastAsia"/>
        </w:rPr>
        <w:t xml:space="preserve">directives: {  // </w:t>
      </w:r>
      <w:r>
        <w:rPr>
          <w:rFonts w:hint="eastAsia"/>
        </w:rPr>
        <w:t>使用局部注册指令的方式</w:t>
      </w:r>
      <w:r>
        <w:rPr>
          <w:rFonts w:hint="eastAsia"/>
        </w:rPr>
        <w:t xml:space="preserve">, </w:t>
      </w:r>
      <w:r>
        <w:rPr>
          <w:rFonts w:hint="eastAsia"/>
        </w:rPr>
        <w:t>监听某元素宽高变化</w:t>
      </w:r>
    </w:p>
    <w:p w:rsidR="00533ECD" w:rsidRDefault="00533ECD" w:rsidP="00533ECD">
      <w:r>
        <w:rPr>
          <w:rFonts w:hint="eastAsia"/>
        </w:rPr>
        <w:t xml:space="preserve">      resize: { // </w:t>
      </w:r>
      <w:r>
        <w:rPr>
          <w:rFonts w:hint="eastAsia"/>
        </w:rPr>
        <w:t>指令的名称</w:t>
      </w:r>
    </w:p>
    <w:p w:rsidR="00533ECD" w:rsidRDefault="00533ECD" w:rsidP="00533ECD">
      <w:r>
        <w:rPr>
          <w:rFonts w:hint="eastAsia"/>
        </w:rPr>
        <w:t xml:space="preserve">        bind (el, binding) { // el</w:t>
      </w:r>
      <w:r>
        <w:rPr>
          <w:rFonts w:hint="eastAsia"/>
        </w:rPr>
        <w:t>为绑定的元素，</w:t>
      </w:r>
      <w:r>
        <w:rPr>
          <w:rFonts w:hint="eastAsia"/>
        </w:rPr>
        <w:t>binding</w:t>
      </w:r>
      <w:r>
        <w:rPr>
          <w:rFonts w:hint="eastAsia"/>
        </w:rPr>
        <w:t>为绑定给指令的对象</w:t>
      </w:r>
    </w:p>
    <w:p w:rsidR="00533ECD" w:rsidRDefault="00533ECD" w:rsidP="00533ECD">
      <w:r>
        <w:t xml:space="preserve">          </w:t>
      </w:r>
      <w:proofErr w:type="gramStart"/>
      <w:r>
        <w:t>let</w:t>
      </w:r>
      <w:proofErr w:type="gramEnd"/>
      <w:r>
        <w:t xml:space="preserve"> width = ''</w:t>
      </w:r>
    </w:p>
    <w:p w:rsidR="00533ECD" w:rsidRDefault="00533ECD" w:rsidP="00533ECD">
      <w:r>
        <w:t xml:space="preserve">          </w:t>
      </w:r>
      <w:proofErr w:type="gramStart"/>
      <w:r>
        <w:t>let</w:t>
      </w:r>
      <w:proofErr w:type="gramEnd"/>
      <w:r>
        <w:t xml:space="preserve"> height = ''</w:t>
      </w:r>
    </w:p>
    <w:p w:rsidR="00533ECD" w:rsidRDefault="00533ECD" w:rsidP="00533ECD">
      <w:r>
        <w:t xml:space="preserve">  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isReize</w:t>
      </w:r>
      <w:proofErr w:type="spellEnd"/>
      <w:r>
        <w:t xml:space="preserve"> () {</w:t>
      </w:r>
    </w:p>
    <w:p w:rsidR="00533ECD" w:rsidRDefault="00533ECD" w:rsidP="00533ECD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style = </w:t>
      </w:r>
      <w:proofErr w:type="spellStart"/>
      <w:r>
        <w:t>document.defaultView.getComputedStyle</w:t>
      </w:r>
      <w:proofErr w:type="spellEnd"/>
      <w:r>
        <w:t>(el)</w:t>
      </w:r>
    </w:p>
    <w:p w:rsidR="00533ECD" w:rsidRDefault="00533ECD" w:rsidP="00533ECD">
      <w:r>
        <w:t xml:space="preserve">            </w:t>
      </w:r>
      <w:proofErr w:type="gramStart"/>
      <w:r>
        <w:t>if</w:t>
      </w:r>
      <w:proofErr w:type="gramEnd"/>
      <w:r>
        <w:t xml:space="preserve"> (width !== </w:t>
      </w:r>
      <w:proofErr w:type="spellStart"/>
      <w:r>
        <w:t>style.width</w:t>
      </w:r>
      <w:proofErr w:type="spellEnd"/>
      <w:r>
        <w:t xml:space="preserve"> || height !== </w:t>
      </w:r>
      <w:proofErr w:type="spellStart"/>
      <w:r>
        <w:t>style.height</w:t>
      </w:r>
      <w:proofErr w:type="spellEnd"/>
      <w:r>
        <w:t>) {</w:t>
      </w:r>
    </w:p>
    <w:p w:rsidR="00533ECD" w:rsidRDefault="00533ECD" w:rsidP="00533ECD"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binding.value</w:t>
      </w:r>
      <w:proofErr w:type="spellEnd"/>
      <w:r>
        <w:rPr>
          <w:rFonts w:hint="eastAsia"/>
        </w:rPr>
        <w:t xml:space="preserve">()  // </w:t>
      </w:r>
      <w:r>
        <w:rPr>
          <w:rFonts w:hint="eastAsia"/>
        </w:rPr>
        <w:t>关键</w:t>
      </w:r>
    </w:p>
    <w:p w:rsidR="00533ECD" w:rsidRDefault="00533ECD" w:rsidP="00533ECD">
      <w:r>
        <w:t xml:space="preserve">            }</w:t>
      </w:r>
    </w:p>
    <w:p w:rsidR="00533ECD" w:rsidRDefault="00533ECD" w:rsidP="00533ECD">
      <w:r>
        <w:t xml:space="preserve">            </w:t>
      </w:r>
      <w:proofErr w:type="gramStart"/>
      <w:r>
        <w:t>width</w:t>
      </w:r>
      <w:proofErr w:type="gramEnd"/>
      <w:r>
        <w:t xml:space="preserve"> = </w:t>
      </w:r>
      <w:proofErr w:type="spellStart"/>
      <w:r>
        <w:t>style.width</w:t>
      </w:r>
      <w:proofErr w:type="spellEnd"/>
    </w:p>
    <w:p w:rsidR="00533ECD" w:rsidRDefault="00533ECD" w:rsidP="00533ECD">
      <w:r>
        <w:t xml:space="preserve">            </w:t>
      </w:r>
      <w:proofErr w:type="gramStart"/>
      <w:r>
        <w:t>height</w:t>
      </w:r>
      <w:proofErr w:type="gramEnd"/>
      <w:r>
        <w:t xml:space="preserve"> = </w:t>
      </w:r>
      <w:proofErr w:type="spellStart"/>
      <w:r>
        <w:t>style.height</w:t>
      </w:r>
      <w:proofErr w:type="spellEnd"/>
    </w:p>
    <w:p w:rsidR="00533ECD" w:rsidRDefault="00533ECD" w:rsidP="00533ECD">
      <w:r>
        <w:t xml:space="preserve">          }</w:t>
      </w:r>
    </w:p>
    <w:p w:rsidR="00533ECD" w:rsidRDefault="00533ECD" w:rsidP="00533ECD">
      <w:r>
        <w:t xml:space="preserve">          el.__</w:t>
      </w:r>
      <w:proofErr w:type="spellStart"/>
      <w:r>
        <w:t>vueSetInterval</w:t>
      </w:r>
      <w:proofErr w:type="spellEnd"/>
      <w:r>
        <w:t xml:space="preserve">__ =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isReize</w:t>
      </w:r>
      <w:proofErr w:type="spellEnd"/>
      <w:r>
        <w:t>, 300)</w:t>
      </w:r>
    </w:p>
    <w:p w:rsidR="00533ECD" w:rsidRDefault="00533ECD" w:rsidP="00533ECD">
      <w:r>
        <w:t xml:space="preserve">        },</w:t>
      </w:r>
    </w:p>
    <w:p w:rsidR="00533ECD" w:rsidRDefault="00533ECD" w:rsidP="00533ECD">
      <w:r>
        <w:t xml:space="preserve">        </w:t>
      </w:r>
      <w:proofErr w:type="gramStart"/>
      <w:r>
        <w:t>unbind</w:t>
      </w:r>
      <w:proofErr w:type="gramEnd"/>
      <w:r>
        <w:t xml:space="preserve"> (el) {</w:t>
      </w:r>
    </w:p>
    <w:p w:rsidR="00533ECD" w:rsidRDefault="00533ECD" w:rsidP="00533ECD">
      <w:r>
        <w:t xml:space="preserve">          </w:t>
      </w:r>
      <w:proofErr w:type="spellStart"/>
      <w:proofErr w:type="gramStart"/>
      <w:r>
        <w:t>clearInterval</w:t>
      </w:r>
      <w:proofErr w:type="spellEnd"/>
      <w:r>
        <w:t>(</w:t>
      </w:r>
      <w:proofErr w:type="gramEnd"/>
      <w:r>
        <w:t>el.__</w:t>
      </w:r>
      <w:proofErr w:type="spellStart"/>
      <w:r>
        <w:t>vueSetInterval</w:t>
      </w:r>
      <w:proofErr w:type="spellEnd"/>
      <w:r>
        <w:t>__)</w:t>
      </w:r>
    </w:p>
    <w:p w:rsidR="00533ECD" w:rsidRDefault="00533ECD" w:rsidP="00533ECD">
      <w:r>
        <w:t xml:space="preserve">        }</w:t>
      </w:r>
    </w:p>
    <w:p w:rsidR="00533ECD" w:rsidRDefault="00533ECD" w:rsidP="00533ECD">
      <w:r>
        <w:t xml:space="preserve">      }</w:t>
      </w:r>
    </w:p>
    <w:p w:rsidR="00533ECD" w:rsidRDefault="00533ECD" w:rsidP="00533ECD">
      <w:r>
        <w:t xml:space="preserve">    }</w:t>
      </w:r>
    </w:p>
    <w:p w:rsidR="00533ECD" w:rsidRDefault="00533ECD" w:rsidP="00533ECD">
      <w:pPr>
        <w:pStyle w:val="1"/>
      </w:pPr>
      <w:r w:rsidRPr="00533ECD">
        <w:rPr>
          <w:rFonts w:hint="eastAsia"/>
        </w:rPr>
        <w:t>重置</w:t>
      </w:r>
      <w:proofErr w:type="spellStart"/>
      <w:r w:rsidRPr="00533ECD">
        <w:rPr>
          <w:rFonts w:hint="eastAsia"/>
        </w:rPr>
        <w:t>vue</w:t>
      </w:r>
      <w:proofErr w:type="spellEnd"/>
      <w:r w:rsidRPr="00533ECD">
        <w:rPr>
          <w:rFonts w:hint="eastAsia"/>
        </w:rPr>
        <w:t>当前</w:t>
      </w:r>
      <w:r w:rsidRPr="00533ECD">
        <w:rPr>
          <w:rFonts w:hint="eastAsia"/>
        </w:rPr>
        <w:t>data</w:t>
      </w:r>
      <w:r w:rsidRPr="00533ECD">
        <w:rPr>
          <w:rFonts w:hint="eastAsia"/>
        </w:rPr>
        <w:t>里的值</w:t>
      </w:r>
    </w:p>
    <w:p w:rsidR="00533ECD" w:rsidRDefault="00533ECD" w:rsidP="00533ECD">
      <w:pPr>
        <w:ind w:left="420"/>
      </w:pPr>
      <w:proofErr w:type="spellStart"/>
      <w:r w:rsidRPr="00533ECD">
        <w:t>this.form</w:t>
      </w:r>
      <w:proofErr w:type="spellEnd"/>
      <w:r w:rsidRPr="00533ECD">
        <w:t xml:space="preserve"> = this</w:t>
      </w:r>
      <w:proofErr w:type="gramStart"/>
      <w:r w:rsidRPr="00533ECD">
        <w:t>.$</w:t>
      </w:r>
      <w:proofErr w:type="spellStart"/>
      <w:proofErr w:type="gramEnd"/>
      <w:r w:rsidRPr="00533ECD">
        <w:t>options.data</w:t>
      </w:r>
      <w:proofErr w:type="spellEnd"/>
      <w:r w:rsidRPr="00533ECD">
        <w:t>().form</w:t>
      </w:r>
    </w:p>
    <w:p w:rsidR="00533ECD" w:rsidRDefault="00533ECD" w:rsidP="00533ECD">
      <w:pPr>
        <w:pStyle w:val="1"/>
      </w:pPr>
      <w:r w:rsidRPr="00533ECD">
        <w:rPr>
          <w:rFonts w:hint="eastAsia"/>
        </w:rPr>
        <w:t>IE</w:t>
      </w:r>
      <w:r w:rsidRPr="00533ECD">
        <w:rPr>
          <w:rFonts w:hint="eastAsia"/>
        </w:rPr>
        <w:t>兼容问题</w:t>
      </w:r>
    </w:p>
    <w:p w:rsidR="00533ECD" w:rsidRDefault="00533ECD" w:rsidP="00533ECD">
      <w:pPr>
        <w:ind w:left="420"/>
      </w:pPr>
      <w:r>
        <w:rPr>
          <w:rFonts w:hint="eastAsia"/>
        </w:rPr>
        <w:t>1. new Date(</w:t>
      </w:r>
      <w:r>
        <w:rPr>
          <w:rFonts w:hint="eastAsia"/>
        </w:rPr>
        <w:t>“</w:t>
      </w:r>
      <w:r>
        <w:rPr>
          <w:rFonts w:hint="eastAsia"/>
        </w:rPr>
        <w:t>2019-02-22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转换失败，需要换成斜杠格式的日期，如：</w:t>
      </w:r>
      <w:proofErr w:type="spellStart"/>
      <w:proofErr w:type="gramStart"/>
      <w:r>
        <w:t>var</w:t>
      </w:r>
      <w:proofErr w:type="spellEnd"/>
      <w:proofErr w:type="gramEnd"/>
      <w:r>
        <w:t xml:space="preserve"> t = new Date   (“2019/02/22”)</w:t>
      </w:r>
    </w:p>
    <w:p w:rsidR="00533ECD" w:rsidRDefault="00533ECD" w:rsidP="00533ECD">
      <w:pPr>
        <w:ind w:left="420"/>
      </w:pPr>
      <w:r>
        <w:rPr>
          <w:rFonts w:hint="eastAsia"/>
        </w:rPr>
        <w:t>2. this</w:t>
      </w:r>
      <w:proofErr w:type="gramStart"/>
      <w:r>
        <w:rPr>
          <w:rFonts w:hint="eastAsia"/>
        </w:rPr>
        <w:t>.$</w:t>
      </w:r>
      <w:proofErr w:type="spellStart"/>
      <w:proofErr w:type="gramEnd"/>
      <w:r>
        <w:rPr>
          <w:rFonts w:hint="eastAsia"/>
        </w:rPr>
        <w:t>route.query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如果参数太长，会导致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页面奔溃，样式全部坍塌</w:t>
      </w:r>
    </w:p>
    <w:p w:rsidR="00533ECD" w:rsidRDefault="00533ECD" w:rsidP="00533ECD">
      <w:pPr>
        <w:pStyle w:val="1"/>
      </w:pPr>
      <w:r w:rsidRPr="00533ECD">
        <w:rPr>
          <w:rFonts w:hint="eastAsia"/>
        </w:rPr>
        <w:t>区分</w:t>
      </w:r>
      <w:proofErr w:type="spellStart"/>
      <w:r w:rsidRPr="00533ECD">
        <w:rPr>
          <w:rFonts w:hint="eastAsia"/>
        </w:rPr>
        <w:t>ie</w:t>
      </w:r>
      <w:proofErr w:type="spellEnd"/>
      <w:r w:rsidRPr="00533ECD">
        <w:rPr>
          <w:rFonts w:hint="eastAsia"/>
        </w:rPr>
        <w:t xml:space="preserve"> ie6 ie7 ie8</w:t>
      </w:r>
      <w:r w:rsidRPr="00533ECD">
        <w:rPr>
          <w:rFonts w:hint="eastAsia"/>
        </w:rPr>
        <w:t>的方法</w:t>
      </w:r>
    </w:p>
    <w:p w:rsidR="00533ECD" w:rsidRDefault="00533ECD" w:rsidP="00533ECD">
      <w:pPr>
        <w:ind w:left="4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isIE</w:t>
      </w:r>
      <w:proofErr w:type="spellEnd"/>
      <w:r>
        <w:t>=!!</w:t>
      </w:r>
      <w:proofErr w:type="spellStart"/>
      <w:r>
        <w:t>window.ActiveXObject</w:t>
      </w:r>
      <w:proofErr w:type="spellEnd"/>
      <w:r>
        <w:t>;</w:t>
      </w:r>
    </w:p>
    <w:p w:rsidR="00533ECD" w:rsidRDefault="00533ECD" w:rsidP="00533ECD">
      <w:pPr>
        <w:ind w:left="420"/>
      </w:pPr>
      <w:proofErr w:type="spellStart"/>
      <w:proofErr w:type="gramStart"/>
      <w:r>
        <w:t>var</w:t>
      </w:r>
      <w:proofErr w:type="spellEnd"/>
      <w:proofErr w:type="gramEnd"/>
      <w:r>
        <w:t xml:space="preserve"> isIE6=</w:t>
      </w:r>
      <w:proofErr w:type="spellStart"/>
      <w:r>
        <w:t>isIE</w:t>
      </w:r>
      <w:proofErr w:type="spellEnd"/>
      <w:r>
        <w:t>&amp;&amp;!</w:t>
      </w:r>
      <w:proofErr w:type="spellStart"/>
      <w:r>
        <w:t>window.XMLHttpRequest</w:t>
      </w:r>
      <w:proofErr w:type="spellEnd"/>
      <w:r>
        <w:t>;</w:t>
      </w:r>
    </w:p>
    <w:p w:rsidR="00533ECD" w:rsidRDefault="00533ECD" w:rsidP="00533ECD">
      <w:pPr>
        <w:ind w:left="420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isIE8=</w:t>
      </w:r>
      <w:proofErr w:type="spellStart"/>
      <w:r>
        <w:t>isIE</w:t>
      </w:r>
      <w:proofErr w:type="spellEnd"/>
      <w:r>
        <w:t>&amp;&amp;!!</w:t>
      </w:r>
      <w:proofErr w:type="spellStart"/>
      <w:r>
        <w:t>document.documentMode</w:t>
      </w:r>
      <w:proofErr w:type="spellEnd"/>
      <w:r>
        <w:t>;</w:t>
      </w:r>
    </w:p>
    <w:p w:rsidR="00533ECD" w:rsidRDefault="00533ECD" w:rsidP="00533ECD">
      <w:pPr>
        <w:ind w:left="420"/>
      </w:pPr>
      <w:proofErr w:type="spellStart"/>
      <w:proofErr w:type="gramStart"/>
      <w:r>
        <w:t>var</w:t>
      </w:r>
      <w:proofErr w:type="spellEnd"/>
      <w:proofErr w:type="gramEnd"/>
      <w:r>
        <w:t xml:space="preserve"> isIE7=</w:t>
      </w:r>
      <w:proofErr w:type="spellStart"/>
      <w:r>
        <w:t>isIE</w:t>
      </w:r>
      <w:proofErr w:type="spellEnd"/>
      <w:r>
        <w:t>&amp;&amp;!isIE6&amp;&amp;!isIE8;</w:t>
      </w:r>
    </w:p>
    <w:p w:rsidR="00533ECD" w:rsidRDefault="00533ECD" w:rsidP="00533ECD">
      <w:pPr>
        <w:pStyle w:val="1"/>
      </w:pPr>
      <w:r w:rsidRPr="00533ECD">
        <w:rPr>
          <w:rFonts w:hint="eastAsia"/>
        </w:rPr>
        <w:t>如何平滑滚动到页面顶部</w:t>
      </w:r>
    </w:p>
    <w:p w:rsidR="00533ECD" w:rsidRDefault="00533ECD" w:rsidP="00533ECD">
      <w:pPr>
        <w:ind w:left="4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scrollToTop</w:t>
      </w:r>
      <w:proofErr w:type="spellEnd"/>
      <w:r>
        <w:t xml:space="preserve"> = () =&gt; {</w:t>
      </w:r>
    </w:p>
    <w:p w:rsidR="00533ECD" w:rsidRDefault="00533ECD" w:rsidP="00533ECD">
      <w:pPr>
        <w:ind w:left="42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c = </w:t>
      </w:r>
      <w:proofErr w:type="spellStart"/>
      <w:r>
        <w:t>document.documentElement.scrollTop</w:t>
      </w:r>
      <w:proofErr w:type="spellEnd"/>
      <w:r>
        <w:t xml:space="preserve"> || </w:t>
      </w:r>
      <w:proofErr w:type="spellStart"/>
      <w:r>
        <w:t>document.body.scrollTop</w:t>
      </w:r>
      <w:proofErr w:type="spellEnd"/>
      <w:r>
        <w:t>;</w:t>
      </w:r>
    </w:p>
    <w:p w:rsidR="00533ECD" w:rsidRDefault="00533ECD" w:rsidP="00533ECD">
      <w:pPr>
        <w:ind w:left="420"/>
      </w:pPr>
      <w:r>
        <w:t xml:space="preserve">  </w:t>
      </w:r>
      <w:proofErr w:type="gramStart"/>
      <w:r>
        <w:t>if</w:t>
      </w:r>
      <w:proofErr w:type="gramEnd"/>
      <w:r>
        <w:t xml:space="preserve"> (c &gt; 0) {</w:t>
      </w:r>
    </w:p>
    <w:p w:rsidR="00533ECD" w:rsidRDefault="00533ECD" w:rsidP="00533ECD">
      <w:pPr>
        <w:ind w:left="420"/>
      </w:pPr>
      <w:r>
        <w:t xml:space="preserve">    </w:t>
      </w:r>
      <w:proofErr w:type="spellStart"/>
      <w:proofErr w:type="gramStart"/>
      <w:r>
        <w:t>window.requestAnimationFrame</w:t>
      </w:r>
      <w:proofErr w:type="spellEnd"/>
      <w:r>
        <w:t>(</w:t>
      </w:r>
      <w:proofErr w:type="spellStart"/>
      <w:proofErr w:type="gramEnd"/>
      <w:r>
        <w:t>scrollToTop</w:t>
      </w:r>
      <w:proofErr w:type="spellEnd"/>
      <w:r>
        <w:t>);</w:t>
      </w:r>
    </w:p>
    <w:p w:rsidR="00533ECD" w:rsidRDefault="00533ECD" w:rsidP="00533ECD">
      <w:pPr>
        <w:ind w:left="420"/>
      </w:pPr>
      <w:r>
        <w:t xml:space="preserve">    </w:t>
      </w:r>
      <w:proofErr w:type="spellStart"/>
      <w:proofErr w:type="gramStart"/>
      <w:r>
        <w:t>window.scrollTo</w:t>
      </w:r>
      <w:proofErr w:type="spellEnd"/>
      <w:r>
        <w:t>(</w:t>
      </w:r>
      <w:proofErr w:type="gramEnd"/>
      <w:r>
        <w:t>0, c - c / 8);</w:t>
      </w:r>
    </w:p>
    <w:p w:rsidR="00533ECD" w:rsidRDefault="00533ECD" w:rsidP="00533ECD">
      <w:pPr>
        <w:ind w:left="420"/>
      </w:pPr>
      <w:r>
        <w:t xml:space="preserve">  }</w:t>
      </w:r>
    </w:p>
    <w:p w:rsidR="00533ECD" w:rsidRDefault="00533ECD" w:rsidP="00533ECD">
      <w:pPr>
        <w:ind w:left="420"/>
      </w:pPr>
      <w:r>
        <w:t>}</w:t>
      </w:r>
    </w:p>
    <w:p w:rsidR="00533ECD" w:rsidRDefault="00533ECD" w:rsidP="00533ECD">
      <w:pPr>
        <w:ind w:left="420"/>
      </w:pPr>
      <w:proofErr w:type="spellStart"/>
      <w:proofErr w:type="gramStart"/>
      <w:r>
        <w:t>scrollToTop</w:t>
      </w:r>
      <w:proofErr w:type="spellEnd"/>
      <w:r>
        <w:t>()</w:t>
      </w:r>
      <w:proofErr w:type="gramEnd"/>
    </w:p>
    <w:p w:rsidR="00533ECD" w:rsidRDefault="00533ECD" w:rsidP="00533ECD">
      <w:pPr>
        <w:pStyle w:val="1"/>
      </w:pPr>
      <w:r w:rsidRPr="00533ECD">
        <w:rPr>
          <w:rFonts w:hint="eastAsia"/>
        </w:rPr>
        <w:t>用</w:t>
      </w:r>
      <w:proofErr w:type="spellStart"/>
      <w:r w:rsidRPr="00533ECD">
        <w:rPr>
          <w:rFonts w:hint="eastAsia"/>
        </w:rPr>
        <w:t>nodejs</w:t>
      </w:r>
      <w:proofErr w:type="spellEnd"/>
      <w:r w:rsidRPr="00533ECD">
        <w:rPr>
          <w:rFonts w:hint="eastAsia"/>
        </w:rPr>
        <w:t>，将</w:t>
      </w:r>
      <w:r w:rsidRPr="00533ECD">
        <w:rPr>
          <w:rFonts w:hint="eastAsia"/>
        </w:rPr>
        <w:t>base64</w:t>
      </w:r>
      <w:r w:rsidRPr="00533ECD">
        <w:rPr>
          <w:rFonts w:hint="eastAsia"/>
        </w:rPr>
        <w:t>转化成</w:t>
      </w:r>
      <w:proofErr w:type="spellStart"/>
      <w:r w:rsidRPr="00533ECD">
        <w:rPr>
          <w:rFonts w:hint="eastAsia"/>
        </w:rPr>
        <w:t>png</w:t>
      </w:r>
      <w:proofErr w:type="spellEnd"/>
      <w:r w:rsidRPr="00533ECD">
        <w:rPr>
          <w:rFonts w:hint="eastAsia"/>
        </w:rPr>
        <w:t>文件，或者相反</w:t>
      </w:r>
    </w:p>
    <w:p w:rsidR="00533ECD" w:rsidRDefault="00533ECD" w:rsidP="00533ECD">
      <w:pPr>
        <w:ind w:left="420"/>
      </w:pPr>
      <w:r>
        <w:rPr>
          <w:rFonts w:hint="eastAsia"/>
        </w:rPr>
        <w:t xml:space="preserve">// </w:t>
      </w:r>
      <w:r>
        <w:rPr>
          <w:rFonts w:hint="eastAsia"/>
        </w:rPr>
        <w:t>将</w:t>
      </w:r>
      <w:r>
        <w:rPr>
          <w:rFonts w:hint="eastAsia"/>
        </w:rPr>
        <w:t>base64</w:t>
      </w:r>
      <w:r>
        <w:rPr>
          <w:rFonts w:hint="eastAsia"/>
        </w:rPr>
        <w:t>格式转成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格式</w:t>
      </w:r>
    </w:p>
    <w:p w:rsidR="00533ECD" w:rsidRDefault="00533ECD" w:rsidP="00533ECD">
      <w:pPr>
        <w:ind w:left="4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baseData</w:t>
      </w:r>
      <w:proofErr w:type="spellEnd"/>
      <w:r>
        <w:t xml:space="preserve"> = require('./data.js')</w:t>
      </w:r>
    </w:p>
    <w:p w:rsidR="00533ECD" w:rsidRDefault="00533ECD" w:rsidP="00533ECD">
      <w:pPr>
        <w:ind w:left="420"/>
      </w:pPr>
      <w:proofErr w:type="spellStart"/>
      <w:proofErr w:type="gramStart"/>
      <w:r>
        <w:t>const</w:t>
      </w:r>
      <w:proofErr w:type="spellEnd"/>
      <w:proofErr w:type="gramEnd"/>
      <w:r>
        <w:t xml:space="preserve"> fs = require('fs');</w:t>
      </w:r>
    </w:p>
    <w:p w:rsidR="00533ECD" w:rsidRDefault="00533ECD" w:rsidP="00533ECD">
      <w:pPr>
        <w:ind w:left="4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pngPath</w:t>
      </w:r>
      <w:proofErr w:type="spellEnd"/>
      <w:r>
        <w:t xml:space="preserve"> = '</w:t>
      </w:r>
      <w:proofErr w:type="spellStart"/>
      <w:r>
        <w:t>config</w:t>
      </w:r>
      <w:proofErr w:type="spellEnd"/>
      <w:r>
        <w:t xml:space="preserve">/image/'+ </w:t>
      </w:r>
      <w:proofErr w:type="spellStart"/>
      <w:r>
        <w:t>Date.now</w:t>
      </w:r>
      <w:proofErr w:type="spellEnd"/>
      <w:r>
        <w:t>() +'.</w:t>
      </w:r>
      <w:proofErr w:type="spellStart"/>
      <w:r>
        <w:t>png</w:t>
      </w:r>
      <w:proofErr w:type="spellEnd"/>
      <w:r>
        <w:t>';</w:t>
      </w:r>
    </w:p>
    <w:p w:rsidR="00533ECD" w:rsidRDefault="00533ECD" w:rsidP="00533ECD">
      <w:pPr>
        <w:ind w:left="42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base64 = </w:t>
      </w:r>
      <w:proofErr w:type="spellStart"/>
      <w:r>
        <w:rPr>
          <w:rFonts w:hint="eastAsia"/>
        </w:rPr>
        <w:t>baseData.replace</w:t>
      </w:r>
      <w:proofErr w:type="spellEnd"/>
      <w:r>
        <w:rPr>
          <w:rFonts w:hint="eastAsia"/>
        </w:rPr>
        <w:t>(/^</w:t>
      </w:r>
      <w:proofErr w:type="spellStart"/>
      <w:r>
        <w:rPr>
          <w:rFonts w:hint="eastAsia"/>
        </w:rPr>
        <w:t>data:image</w:t>
      </w:r>
      <w:proofErr w:type="spellEnd"/>
      <w:r>
        <w:rPr>
          <w:rFonts w:hint="eastAsia"/>
        </w:rPr>
        <w:t>\/\w+;base64,/, "");//</w:t>
      </w:r>
      <w:r>
        <w:rPr>
          <w:rFonts w:hint="eastAsia"/>
        </w:rPr>
        <w:t>去掉图片</w:t>
      </w:r>
      <w:r>
        <w:rPr>
          <w:rFonts w:hint="eastAsia"/>
        </w:rPr>
        <w:t>base64</w:t>
      </w:r>
      <w:r>
        <w:rPr>
          <w:rFonts w:hint="eastAsia"/>
        </w:rPr>
        <w:t>码前面部分</w:t>
      </w:r>
      <w:proofErr w:type="spellStart"/>
      <w:r>
        <w:rPr>
          <w:rFonts w:hint="eastAsia"/>
        </w:rPr>
        <w:t>data:</w:t>
      </w:r>
      <w:proofErr w:type="gramStart"/>
      <w:r>
        <w:rPr>
          <w:rFonts w:hint="eastAsia"/>
        </w:rPr>
        <w:t>image</w:t>
      </w:r>
      <w:proofErr w:type="spellEnd"/>
      <w:r>
        <w:rPr>
          <w:rFonts w:hint="eastAsia"/>
        </w:rPr>
        <w:t>/png;</w:t>
      </w:r>
      <w:proofErr w:type="gramEnd"/>
      <w:r>
        <w:rPr>
          <w:rFonts w:hint="eastAsia"/>
        </w:rPr>
        <w:t>base64</w:t>
      </w:r>
    </w:p>
    <w:p w:rsidR="00533ECD" w:rsidRDefault="00533ECD" w:rsidP="00533ECD">
      <w:pPr>
        <w:ind w:left="42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dataBuffer</w:t>
      </w:r>
      <w:proofErr w:type="spellEnd"/>
      <w:r>
        <w:rPr>
          <w:rFonts w:hint="eastAsia"/>
        </w:rPr>
        <w:t xml:space="preserve"> = new Buffer(base64, 'base64'); //</w:t>
      </w:r>
      <w:r>
        <w:rPr>
          <w:rFonts w:hint="eastAsia"/>
        </w:rPr>
        <w:t>把</w:t>
      </w:r>
      <w:r>
        <w:rPr>
          <w:rFonts w:hint="eastAsia"/>
        </w:rPr>
        <w:t>base64</w:t>
      </w:r>
      <w:r>
        <w:rPr>
          <w:rFonts w:hint="eastAsia"/>
        </w:rPr>
        <w:t>码转成</w:t>
      </w:r>
      <w:r>
        <w:rPr>
          <w:rFonts w:hint="eastAsia"/>
        </w:rPr>
        <w:t>buffer</w:t>
      </w:r>
      <w:r>
        <w:rPr>
          <w:rFonts w:hint="eastAsia"/>
        </w:rPr>
        <w:t>对象，</w:t>
      </w:r>
    </w:p>
    <w:p w:rsidR="00533ECD" w:rsidRDefault="00533ECD" w:rsidP="00533ECD">
      <w:pPr>
        <w:ind w:left="420"/>
      </w:pPr>
      <w:proofErr w:type="spellStart"/>
      <w:r>
        <w:rPr>
          <w:rFonts w:hint="eastAsia"/>
        </w:rPr>
        <w:t>fs.writeFile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pngPath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dataBuffer</w:t>
      </w:r>
      <w:proofErr w:type="spellEnd"/>
      <w:r>
        <w:rPr>
          <w:rFonts w:hint="eastAsia"/>
        </w:rPr>
        <w:t>, function(err){ //</w:t>
      </w:r>
      <w:r>
        <w:rPr>
          <w:rFonts w:hint="eastAsia"/>
        </w:rPr>
        <w:t>用</w:t>
      </w:r>
      <w:r>
        <w:rPr>
          <w:rFonts w:hint="eastAsia"/>
        </w:rPr>
        <w:t>fs</w:t>
      </w:r>
      <w:r>
        <w:rPr>
          <w:rFonts w:hint="eastAsia"/>
        </w:rPr>
        <w:t>写入文件</w:t>
      </w:r>
    </w:p>
    <w:p w:rsidR="00533ECD" w:rsidRDefault="00533ECD" w:rsidP="00533ECD">
      <w:pPr>
        <w:ind w:left="420"/>
      </w:pPr>
      <w:r>
        <w:t xml:space="preserve">    </w:t>
      </w:r>
      <w:proofErr w:type="gramStart"/>
      <w:r>
        <w:t>if(</w:t>
      </w:r>
      <w:proofErr w:type="gramEnd"/>
      <w:r>
        <w:t>err){</w:t>
      </w:r>
    </w:p>
    <w:p w:rsidR="00533ECD" w:rsidRDefault="00533ECD" w:rsidP="00533ECD">
      <w:pPr>
        <w:ind w:left="420"/>
      </w:pPr>
      <w:r>
        <w:t xml:space="preserve">        </w:t>
      </w:r>
      <w:proofErr w:type="gramStart"/>
      <w:r>
        <w:t>console.log(</w:t>
      </w:r>
      <w:proofErr w:type="gramEnd"/>
      <w:r>
        <w:t>err, '------------------------err');</w:t>
      </w:r>
    </w:p>
    <w:p w:rsidR="00533ECD" w:rsidRDefault="00533ECD" w:rsidP="00533ECD">
      <w:pPr>
        <w:ind w:left="420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:rsidR="00533ECD" w:rsidRDefault="00533ECD" w:rsidP="00533ECD">
      <w:pPr>
        <w:ind w:left="420"/>
      </w:pPr>
      <w:r>
        <w:rPr>
          <w:rFonts w:hint="eastAsia"/>
        </w:rPr>
        <w:t xml:space="preserve">        console.log('</w:t>
      </w:r>
      <w:r>
        <w:rPr>
          <w:rFonts w:hint="eastAsia"/>
        </w:rPr>
        <w:t>写入成功！</w:t>
      </w:r>
      <w:r>
        <w:rPr>
          <w:rFonts w:hint="eastAsia"/>
        </w:rPr>
        <w:t>');</w:t>
      </w:r>
    </w:p>
    <w:p w:rsidR="00533ECD" w:rsidRDefault="00533ECD" w:rsidP="00533ECD">
      <w:pPr>
        <w:ind w:left="420"/>
      </w:pPr>
      <w:r>
        <w:t xml:space="preserve">    }</w:t>
      </w:r>
    </w:p>
    <w:p w:rsidR="00533ECD" w:rsidRDefault="00533ECD" w:rsidP="00533ECD">
      <w:pPr>
        <w:ind w:left="420"/>
      </w:pPr>
      <w:r>
        <w:t>})</w:t>
      </w:r>
    </w:p>
    <w:p w:rsidR="00533ECD" w:rsidRDefault="00533ECD" w:rsidP="00533ECD">
      <w:pPr>
        <w:ind w:left="420"/>
      </w:pPr>
      <w:r>
        <w:rPr>
          <w:rFonts w:hint="eastAsia"/>
        </w:rPr>
        <w:t xml:space="preserve">//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或者其它格式转成</w:t>
      </w:r>
      <w:r>
        <w:rPr>
          <w:rFonts w:hint="eastAsia"/>
        </w:rPr>
        <w:t>base64</w:t>
      </w:r>
    </w:p>
    <w:p w:rsidR="00533ECD" w:rsidRDefault="00533ECD" w:rsidP="00533ECD">
      <w:pPr>
        <w:ind w:left="420"/>
      </w:pPr>
      <w:proofErr w:type="spellStart"/>
      <w:proofErr w:type="gramStart"/>
      <w:r>
        <w:t>const</w:t>
      </w:r>
      <w:proofErr w:type="spellEnd"/>
      <w:proofErr w:type="gramEnd"/>
      <w:r>
        <w:t xml:space="preserve"> path = require('path');</w:t>
      </w:r>
    </w:p>
    <w:p w:rsidR="00533ECD" w:rsidRDefault="00533ECD" w:rsidP="00533ECD">
      <w:pPr>
        <w:ind w:left="4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mineType</w:t>
      </w:r>
      <w:proofErr w:type="spellEnd"/>
      <w:r>
        <w:t xml:space="preserve"> = require('mime-types');</w:t>
      </w:r>
    </w:p>
    <w:p w:rsidR="00533ECD" w:rsidRDefault="00533ECD" w:rsidP="00533ECD">
      <w:pPr>
        <w:ind w:left="420"/>
      </w:pPr>
      <w:proofErr w:type="gramStart"/>
      <w:r>
        <w:t>let</w:t>
      </w:r>
      <w:proofErr w:type="gramEnd"/>
      <w:r>
        <w:t xml:space="preserve">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path.resolve</w:t>
      </w:r>
      <w:proofErr w:type="spellEnd"/>
      <w:r>
        <w:t>('</w:t>
      </w:r>
      <w:proofErr w:type="spellStart"/>
      <w:r>
        <w:t>config</w:t>
      </w:r>
      <w:proofErr w:type="spellEnd"/>
      <w:r>
        <w:t>/image/1586918583626.png');</w:t>
      </w:r>
    </w:p>
    <w:p w:rsidR="00533ECD" w:rsidRDefault="00533ECD" w:rsidP="00533ECD">
      <w:pPr>
        <w:ind w:left="420"/>
      </w:pPr>
      <w:proofErr w:type="gramStart"/>
      <w:r>
        <w:t>let</w:t>
      </w:r>
      <w:proofErr w:type="gramEnd"/>
      <w:r>
        <w:t xml:space="preserve"> data = </w:t>
      </w:r>
      <w:proofErr w:type="spellStart"/>
      <w:r>
        <w:t>fs.readFileSync</w:t>
      </w:r>
      <w:proofErr w:type="spellEnd"/>
      <w:r>
        <w:t>(</w:t>
      </w:r>
      <w:proofErr w:type="spellStart"/>
      <w:r>
        <w:t>filePath</w:t>
      </w:r>
      <w:proofErr w:type="spellEnd"/>
      <w:r>
        <w:t>);</w:t>
      </w:r>
    </w:p>
    <w:p w:rsidR="00533ECD" w:rsidRDefault="00533ECD" w:rsidP="00533ECD">
      <w:pPr>
        <w:ind w:left="420"/>
      </w:pPr>
      <w:proofErr w:type="gramStart"/>
      <w:r>
        <w:t>data</w:t>
      </w:r>
      <w:proofErr w:type="gramEnd"/>
      <w:r>
        <w:t xml:space="preserve"> = new Buffer(data).</w:t>
      </w:r>
      <w:proofErr w:type="spellStart"/>
      <w:r>
        <w:t>toString</w:t>
      </w:r>
      <w:proofErr w:type="spellEnd"/>
      <w:r>
        <w:t>('base64');</w:t>
      </w:r>
    </w:p>
    <w:p w:rsidR="00533ECD" w:rsidRDefault="00533ECD" w:rsidP="00533ECD">
      <w:pPr>
        <w:ind w:left="420"/>
      </w:pPr>
      <w:proofErr w:type="gramStart"/>
      <w:r>
        <w:t>let</w:t>
      </w:r>
      <w:proofErr w:type="gramEnd"/>
      <w:r>
        <w:t xml:space="preserve"> base64Data = 'data:' + </w:t>
      </w:r>
      <w:proofErr w:type="spellStart"/>
      <w:r>
        <w:t>mineType.lookup</w:t>
      </w:r>
      <w:proofErr w:type="spellEnd"/>
      <w:r>
        <w:t>(</w:t>
      </w:r>
      <w:proofErr w:type="spellStart"/>
      <w:r>
        <w:t>filePath</w:t>
      </w:r>
      <w:proofErr w:type="spellEnd"/>
      <w:r>
        <w:t>) + ';base64,' + data;</w:t>
      </w:r>
    </w:p>
    <w:p w:rsidR="00533ECD" w:rsidRDefault="00533ECD" w:rsidP="00533ECD">
      <w:pPr>
        <w:ind w:left="420"/>
      </w:pPr>
      <w:proofErr w:type="gramStart"/>
      <w:r>
        <w:t>console.log(</w:t>
      </w:r>
      <w:proofErr w:type="gramEnd"/>
      <w:r>
        <w:t>base64Data, 'base64Data')</w:t>
      </w:r>
    </w:p>
    <w:p w:rsidR="00533ECD" w:rsidRDefault="00533ECD" w:rsidP="00533ECD">
      <w:pPr>
        <w:ind w:left="420"/>
      </w:pPr>
      <w:r>
        <w:t xml:space="preserve">// </w:t>
      </w:r>
      <w:proofErr w:type="spellStart"/>
      <w:proofErr w:type="gramStart"/>
      <w:r>
        <w:t>fs.writeFileSync</w:t>
      </w:r>
      <w:proofErr w:type="spellEnd"/>
      <w:r>
        <w:t>(</w:t>
      </w:r>
      <w:proofErr w:type="spellStart"/>
      <w:proofErr w:type="gramEnd"/>
      <w:r>
        <w:t>path.resolve</w:t>
      </w:r>
      <w:proofErr w:type="spellEnd"/>
      <w:r>
        <w:t>('your/save/file/path'), base64);</w:t>
      </w:r>
    </w:p>
    <w:p w:rsidR="00533ECD" w:rsidRDefault="00533ECD" w:rsidP="00533ECD">
      <w:pPr>
        <w:pStyle w:val="1"/>
      </w:pPr>
      <w:r w:rsidRPr="00533ECD">
        <w:rPr>
          <w:rFonts w:hint="eastAsia"/>
        </w:rPr>
        <w:t>提交时，滚动到第一个验证提示处</w:t>
      </w:r>
      <w:r w:rsidRPr="00533ECD">
        <w:rPr>
          <w:rFonts w:hint="eastAsia"/>
        </w:rPr>
        <w:t xml:space="preserve"> </w:t>
      </w:r>
      <w:proofErr w:type="spellStart"/>
      <w:r w:rsidRPr="00533ECD">
        <w:rPr>
          <w:rFonts w:hint="eastAsia"/>
        </w:rPr>
        <w:t>scrollIntoView</w:t>
      </w:r>
      <w:proofErr w:type="spellEnd"/>
    </w:p>
    <w:p w:rsidR="00533ECD" w:rsidRDefault="00533ECD" w:rsidP="00533ECD">
      <w:pPr>
        <w:ind w:left="420"/>
      </w:pPr>
      <w:proofErr w:type="spellStart"/>
      <w:proofErr w:type="gramStart"/>
      <w:r>
        <w:t>toError</w:t>
      </w:r>
      <w:proofErr w:type="spellEnd"/>
      <w:proofErr w:type="gramEnd"/>
      <w:r>
        <w:t xml:space="preserve"> () {</w:t>
      </w:r>
    </w:p>
    <w:p w:rsidR="00533ECD" w:rsidRDefault="00533ECD" w:rsidP="00533ECD">
      <w:pPr>
        <w:ind w:left="4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document.getElementsByClassName</w:t>
      </w:r>
      <w:proofErr w:type="spellEnd"/>
      <w:r>
        <w:t>('is-error').length &gt; 0) {</w:t>
      </w:r>
    </w:p>
    <w:p w:rsidR="00533ECD" w:rsidRDefault="00533ECD" w:rsidP="00533ECD">
      <w:pPr>
        <w:ind w:left="420"/>
      </w:pPr>
      <w:r>
        <w:t xml:space="preserve">          </w:t>
      </w:r>
      <w:proofErr w:type="gramStart"/>
      <w:r>
        <w:t>document.getElementsByClassName(</w:t>
      </w:r>
      <w:proofErr w:type="gramEnd"/>
      <w:r>
        <w:t>'is-error')[0].scrollIntoView({behavior: 'smooth', block: 'start', inline: 'nearest'});</w:t>
      </w:r>
    </w:p>
    <w:p w:rsidR="00533ECD" w:rsidRDefault="00533ECD" w:rsidP="00533ECD">
      <w:pPr>
        <w:ind w:left="420"/>
      </w:pPr>
      <w:r>
        <w:t xml:space="preserve">        }</w:t>
      </w:r>
    </w:p>
    <w:p w:rsidR="00533ECD" w:rsidRDefault="00533ECD" w:rsidP="00533ECD">
      <w:pPr>
        <w:ind w:left="420"/>
      </w:pPr>
      <w:r>
        <w:lastRenderedPageBreak/>
        <w:t xml:space="preserve">      }</w:t>
      </w:r>
    </w:p>
    <w:p w:rsidR="00533ECD" w:rsidRDefault="00533ECD" w:rsidP="00533ECD">
      <w:pPr>
        <w:pStyle w:val="1"/>
      </w:pPr>
      <w:r w:rsidRPr="00533ECD">
        <w:rPr>
          <w:rFonts w:hint="eastAsia"/>
        </w:rPr>
        <w:t>创建一个长度为</w:t>
      </w:r>
      <w:r w:rsidRPr="00533ECD">
        <w:rPr>
          <w:rFonts w:hint="eastAsia"/>
        </w:rPr>
        <w:t>10</w:t>
      </w:r>
      <w:r w:rsidRPr="00533ECD">
        <w:rPr>
          <w:rFonts w:hint="eastAsia"/>
        </w:rPr>
        <w:t>，值为</w:t>
      </w:r>
      <w:r w:rsidRPr="00533ECD">
        <w:rPr>
          <w:rFonts w:hint="eastAsia"/>
        </w:rPr>
        <w:t>undefined</w:t>
      </w:r>
      <w:r w:rsidRPr="00533ECD">
        <w:rPr>
          <w:rFonts w:hint="eastAsia"/>
        </w:rPr>
        <w:t>的数组</w:t>
      </w:r>
    </w:p>
    <w:p w:rsidR="00533ECD" w:rsidRDefault="00533ECD" w:rsidP="00533ECD">
      <w:pPr>
        <w:ind w:left="420"/>
      </w:pPr>
      <w:proofErr w:type="spellStart"/>
      <w:proofErr w:type="gramStart"/>
      <w:r>
        <w:t>Array.apply</w:t>
      </w:r>
      <w:proofErr w:type="spellEnd"/>
      <w:r>
        <w:t>(</w:t>
      </w:r>
      <w:proofErr w:type="gramEnd"/>
      <w:r>
        <w:t>null, {length: 10})</w:t>
      </w:r>
    </w:p>
    <w:p w:rsidR="00533ECD" w:rsidRDefault="00533ECD" w:rsidP="00533ECD">
      <w:pPr>
        <w:ind w:left="420"/>
      </w:pPr>
      <w:proofErr w:type="spellStart"/>
      <w:proofErr w:type="gramStart"/>
      <w:r>
        <w:t>Array.apply</w:t>
      </w:r>
      <w:proofErr w:type="spellEnd"/>
      <w:r>
        <w:t>(</w:t>
      </w:r>
      <w:proofErr w:type="gramEnd"/>
      <w:r>
        <w:t>null, Array(10))</w:t>
      </w:r>
    </w:p>
    <w:p w:rsidR="00533ECD" w:rsidRDefault="00533ECD" w:rsidP="00533ECD">
      <w:pPr>
        <w:pStyle w:val="1"/>
      </w:pPr>
      <w:r w:rsidRPr="00533ECD">
        <w:rPr>
          <w:rFonts w:hint="eastAsia"/>
        </w:rPr>
        <w:t>怎样把一个类数组变成数组</w:t>
      </w:r>
    </w:p>
    <w:p w:rsidR="00533ECD" w:rsidRDefault="00533ECD" w:rsidP="00533ECD">
      <w:pPr>
        <w:ind w:left="420" w:firstLineChars="50" w:firstLine="100"/>
      </w:pPr>
      <w:r>
        <w:rPr>
          <w:rFonts w:hint="eastAsia"/>
        </w:rPr>
        <w:t>1.for of</w:t>
      </w:r>
      <w:r>
        <w:rPr>
          <w:rFonts w:hint="eastAsia"/>
        </w:rPr>
        <w:t>循环添加进去</w:t>
      </w:r>
    </w:p>
    <w:p w:rsidR="00533ECD" w:rsidRDefault="00533ECD" w:rsidP="00533ECD">
      <w:pPr>
        <w:ind w:left="420"/>
      </w:pPr>
      <w:r>
        <w:rPr>
          <w:rFonts w:hint="eastAsia"/>
        </w:rPr>
        <w:t xml:space="preserve"> 2.Array.prototype.slice.call(</w:t>
      </w:r>
      <w:r>
        <w:rPr>
          <w:rFonts w:hint="eastAsia"/>
        </w:rPr>
        <w:t>类数组</w:t>
      </w:r>
      <w:r>
        <w:rPr>
          <w:rFonts w:hint="eastAsia"/>
        </w:rPr>
        <w:t xml:space="preserve">) </w:t>
      </w:r>
    </w:p>
    <w:p w:rsidR="00533ECD" w:rsidRDefault="00533ECD" w:rsidP="00533ECD">
      <w:pPr>
        <w:ind w:left="420"/>
      </w:pPr>
      <w:r>
        <w:rPr>
          <w:rFonts w:hint="eastAsia"/>
        </w:rPr>
        <w:t xml:space="preserve"> 3.es6</w:t>
      </w:r>
      <w:r>
        <w:rPr>
          <w:rFonts w:hint="eastAsia"/>
        </w:rPr>
        <w:t>新方法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>(</w:t>
      </w:r>
      <w:r>
        <w:rPr>
          <w:rFonts w:hint="eastAsia"/>
        </w:rPr>
        <w:t>类数组</w:t>
      </w:r>
      <w:r>
        <w:rPr>
          <w:rFonts w:hint="eastAsia"/>
        </w:rPr>
        <w:t>)</w:t>
      </w:r>
    </w:p>
    <w:p w:rsidR="00533ECD" w:rsidRDefault="00533ECD" w:rsidP="00533ECD">
      <w:pPr>
        <w:pStyle w:val="1"/>
      </w:pPr>
      <w:r w:rsidRPr="00533ECD">
        <w:rPr>
          <w:rFonts w:hint="eastAsia"/>
        </w:rPr>
        <w:t>防抖，节流</w:t>
      </w:r>
    </w:p>
    <w:p w:rsidR="00533ECD" w:rsidRDefault="00533ECD" w:rsidP="00533ECD">
      <w:pPr>
        <w:ind w:left="420"/>
      </w:pPr>
      <w:proofErr w:type="gramStart"/>
      <w:r>
        <w:t>export</w:t>
      </w:r>
      <w:proofErr w:type="gramEnd"/>
      <w:r>
        <w:t xml:space="preserve"> let </w:t>
      </w:r>
      <w:proofErr w:type="spellStart"/>
      <w:r>
        <w:t>debounce</w:t>
      </w:r>
      <w:proofErr w:type="spellEnd"/>
      <w:r>
        <w:t xml:space="preserve"> = function (</w:t>
      </w:r>
      <w:proofErr w:type="spellStart"/>
      <w:r>
        <w:t>fn</w:t>
      </w:r>
      <w:proofErr w:type="spellEnd"/>
      <w:r>
        <w:t>, time = 2000) {</w:t>
      </w:r>
    </w:p>
    <w:p w:rsidR="00533ECD" w:rsidRDefault="00533ECD" w:rsidP="00533ECD">
      <w:pPr>
        <w:ind w:left="420"/>
      </w:pPr>
      <w:r>
        <w:t xml:space="preserve">  </w:t>
      </w:r>
      <w:proofErr w:type="gramStart"/>
      <w:r>
        <w:t>let</w:t>
      </w:r>
      <w:proofErr w:type="gramEnd"/>
      <w:r>
        <w:t xml:space="preserve"> timeout = null;</w:t>
      </w:r>
    </w:p>
    <w:p w:rsidR="00533ECD" w:rsidRDefault="00533ECD" w:rsidP="00533ECD">
      <w:pPr>
        <w:ind w:left="420"/>
      </w:pPr>
      <w:r>
        <w:t xml:space="preserve">  </w:t>
      </w:r>
      <w:proofErr w:type="gramStart"/>
      <w:r>
        <w:t>return</w:t>
      </w:r>
      <w:proofErr w:type="gramEnd"/>
      <w:r>
        <w:t xml:space="preserve"> function () {</w:t>
      </w:r>
    </w:p>
    <w:p w:rsidR="00533ECD" w:rsidRDefault="00533ECD" w:rsidP="00533ECD">
      <w:pPr>
        <w:ind w:left="420"/>
      </w:pPr>
      <w:r>
        <w:t xml:space="preserve">    </w:t>
      </w:r>
      <w:proofErr w:type="spellStart"/>
      <w:proofErr w:type="gramStart"/>
      <w:r>
        <w:t>clearTimeout</w:t>
      </w:r>
      <w:proofErr w:type="spellEnd"/>
      <w:r>
        <w:t>(</w:t>
      </w:r>
      <w:proofErr w:type="gramEnd"/>
      <w:r>
        <w:t>timeout);</w:t>
      </w:r>
    </w:p>
    <w:p w:rsidR="00533ECD" w:rsidRDefault="00533ECD" w:rsidP="00533ECD">
      <w:pPr>
        <w:ind w:left="420"/>
      </w:pPr>
      <w:r>
        <w:t xml:space="preserve">    </w:t>
      </w:r>
      <w:proofErr w:type="gramStart"/>
      <w:r>
        <w:t>timeout</w:t>
      </w:r>
      <w:proofErr w:type="gramEnd"/>
      <w:r>
        <w:t xml:space="preserve"> = </w:t>
      </w:r>
      <w:proofErr w:type="spellStart"/>
      <w:r>
        <w:t>setTimeout</w:t>
      </w:r>
      <w:proofErr w:type="spellEnd"/>
      <w:r>
        <w:t>(() =&gt; {</w:t>
      </w:r>
    </w:p>
    <w:p w:rsidR="00533ECD" w:rsidRDefault="00533ECD" w:rsidP="00533ECD">
      <w:pPr>
        <w:ind w:left="420"/>
      </w:pPr>
      <w:r>
        <w:t xml:space="preserve">      </w:t>
      </w:r>
      <w:proofErr w:type="spellStart"/>
      <w:proofErr w:type="gramStart"/>
      <w:r>
        <w:t>fn.call</w:t>
      </w:r>
      <w:proofErr w:type="spellEnd"/>
      <w:r>
        <w:t>(</w:t>
      </w:r>
      <w:proofErr w:type="gramEnd"/>
      <w:r>
        <w:t>this, arguments);</w:t>
      </w:r>
    </w:p>
    <w:p w:rsidR="00533ECD" w:rsidRDefault="00533ECD" w:rsidP="00533ECD">
      <w:pPr>
        <w:ind w:left="420"/>
      </w:pPr>
      <w:r>
        <w:t xml:space="preserve">    }, time);</w:t>
      </w:r>
    </w:p>
    <w:p w:rsidR="00533ECD" w:rsidRDefault="00533ECD" w:rsidP="00533ECD">
      <w:pPr>
        <w:ind w:left="420"/>
      </w:pPr>
      <w:r>
        <w:t xml:space="preserve">  };</w:t>
      </w:r>
    </w:p>
    <w:p w:rsidR="00533ECD" w:rsidRDefault="00533ECD" w:rsidP="00533ECD">
      <w:pPr>
        <w:ind w:left="420"/>
      </w:pPr>
      <w:r>
        <w:t>};</w:t>
      </w:r>
    </w:p>
    <w:p w:rsidR="00533ECD" w:rsidRDefault="00533ECD" w:rsidP="00533ECD">
      <w:pPr>
        <w:ind w:left="420"/>
      </w:pPr>
      <w:proofErr w:type="gramStart"/>
      <w:r>
        <w:t>export</w:t>
      </w:r>
      <w:proofErr w:type="gramEnd"/>
      <w:r>
        <w:t xml:space="preserve"> let throttle = function (</w:t>
      </w:r>
      <w:proofErr w:type="spellStart"/>
      <w:r>
        <w:t>fn</w:t>
      </w:r>
      <w:proofErr w:type="spellEnd"/>
      <w:r>
        <w:t>, time = 2000) {</w:t>
      </w:r>
    </w:p>
    <w:p w:rsidR="00533ECD" w:rsidRDefault="00533ECD" w:rsidP="00533ECD">
      <w:pPr>
        <w:ind w:left="420"/>
      </w:pPr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canRun</w:t>
      </w:r>
      <w:proofErr w:type="spellEnd"/>
      <w:r>
        <w:t xml:space="preserve"> = true;</w:t>
      </w:r>
    </w:p>
    <w:p w:rsidR="00533ECD" w:rsidRDefault="00533ECD" w:rsidP="00533ECD">
      <w:pPr>
        <w:ind w:left="420"/>
      </w:pPr>
      <w:r>
        <w:t xml:space="preserve">  </w:t>
      </w:r>
      <w:proofErr w:type="gramStart"/>
      <w:r>
        <w:t>return</w:t>
      </w:r>
      <w:proofErr w:type="gramEnd"/>
      <w:r>
        <w:t xml:space="preserve"> function () {</w:t>
      </w:r>
    </w:p>
    <w:p w:rsidR="00533ECD" w:rsidRDefault="00533ECD" w:rsidP="00533ECD">
      <w:pPr>
        <w:ind w:left="420"/>
      </w:pPr>
      <w:r>
        <w:t xml:space="preserve">    </w:t>
      </w:r>
      <w:proofErr w:type="gramStart"/>
      <w:r>
        <w:t>let</w:t>
      </w:r>
      <w:proofErr w:type="gramEnd"/>
      <w:r>
        <w:t xml:space="preserve"> this_ = this;</w:t>
      </w:r>
    </w:p>
    <w:p w:rsidR="00533ECD" w:rsidRDefault="00533ECD" w:rsidP="00533ECD">
      <w:pPr>
        <w:ind w:left="420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arg</w:t>
      </w:r>
      <w:proofErr w:type="spellEnd"/>
      <w:r>
        <w:t xml:space="preserve"> = arguments;</w:t>
      </w:r>
    </w:p>
    <w:p w:rsidR="00533ECD" w:rsidRDefault="00533ECD" w:rsidP="00533ECD">
      <w:pPr>
        <w:ind w:left="420"/>
      </w:pPr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canRun</w:t>
      </w:r>
      <w:proofErr w:type="spellEnd"/>
      <w:r>
        <w:t>) return;</w:t>
      </w:r>
    </w:p>
    <w:p w:rsidR="00533ECD" w:rsidRDefault="00533ECD" w:rsidP="00533ECD">
      <w:pPr>
        <w:ind w:left="420"/>
      </w:pPr>
      <w:r>
        <w:t xml:space="preserve">    </w:t>
      </w:r>
      <w:proofErr w:type="spellStart"/>
      <w:proofErr w:type="gramStart"/>
      <w:r>
        <w:t>canRun</w:t>
      </w:r>
      <w:proofErr w:type="spellEnd"/>
      <w:proofErr w:type="gramEnd"/>
      <w:r>
        <w:t xml:space="preserve"> = false;</w:t>
      </w:r>
    </w:p>
    <w:p w:rsidR="00533ECD" w:rsidRDefault="00533ECD" w:rsidP="00533ECD">
      <w:pPr>
        <w:ind w:left="420"/>
      </w:pPr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:rsidR="00533ECD" w:rsidRDefault="00533ECD" w:rsidP="00533ECD">
      <w:pPr>
        <w:ind w:left="420"/>
      </w:pPr>
      <w:r>
        <w:t xml:space="preserve">      </w:t>
      </w:r>
      <w:proofErr w:type="spellStart"/>
      <w:proofErr w:type="gramStart"/>
      <w:r>
        <w:t>canRun</w:t>
      </w:r>
      <w:proofErr w:type="spellEnd"/>
      <w:proofErr w:type="gramEnd"/>
      <w:r>
        <w:t xml:space="preserve"> = true;</w:t>
      </w:r>
    </w:p>
    <w:p w:rsidR="00533ECD" w:rsidRDefault="00533ECD" w:rsidP="00533ECD">
      <w:pPr>
        <w:ind w:left="420"/>
      </w:pPr>
      <w:r>
        <w:t xml:space="preserve">      </w:t>
      </w:r>
      <w:proofErr w:type="spellStart"/>
      <w:proofErr w:type="gramStart"/>
      <w:r>
        <w:t>fn.call</w:t>
      </w:r>
      <w:proofErr w:type="spellEnd"/>
      <w:r>
        <w:t>(</w:t>
      </w:r>
      <w:proofErr w:type="gramEnd"/>
      <w:r>
        <w:t xml:space="preserve">this_, </w:t>
      </w:r>
      <w:proofErr w:type="spellStart"/>
      <w:r>
        <w:t>arg</w:t>
      </w:r>
      <w:proofErr w:type="spellEnd"/>
      <w:r>
        <w:t>);</w:t>
      </w:r>
    </w:p>
    <w:p w:rsidR="00533ECD" w:rsidRDefault="00533ECD" w:rsidP="00533ECD">
      <w:pPr>
        <w:ind w:left="420"/>
      </w:pPr>
      <w:r>
        <w:t xml:space="preserve">    }, time);</w:t>
      </w:r>
    </w:p>
    <w:p w:rsidR="00533ECD" w:rsidRDefault="00533ECD" w:rsidP="00533ECD">
      <w:pPr>
        <w:ind w:left="420"/>
      </w:pPr>
      <w:r>
        <w:t xml:space="preserve">  };</w:t>
      </w:r>
    </w:p>
    <w:p w:rsidR="00533ECD" w:rsidRDefault="00533ECD" w:rsidP="00533ECD">
      <w:pPr>
        <w:ind w:left="420"/>
      </w:pPr>
      <w:r>
        <w:t>};</w:t>
      </w:r>
    </w:p>
    <w:p w:rsidR="00533ECD" w:rsidRDefault="00533ECD" w:rsidP="00533ECD">
      <w:pPr>
        <w:pStyle w:val="1"/>
      </w:pPr>
      <w:r w:rsidRPr="00533ECD">
        <w:rPr>
          <w:rFonts w:hint="eastAsia"/>
        </w:rPr>
        <w:t xml:space="preserve">element </w:t>
      </w:r>
      <w:proofErr w:type="spellStart"/>
      <w:r w:rsidRPr="00533ECD">
        <w:rPr>
          <w:rFonts w:hint="eastAsia"/>
        </w:rPr>
        <w:t>ui</w:t>
      </w:r>
      <w:proofErr w:type="spellEnd"/>
      <w:r w:rsidRPr="00533ECD">
        <w:rPr>
          <w:rFonts w:hint="eastAsia"/>
        </w:rPr>
        <w:t>日期区间选择，限制选择区间</w:t>
      </w:r>
    </w:p>
    <w:p w:rsidR="00533ECD" w:rsidRDefault="00533ECD" w:rsidP="00533ECD">
      <w:pPr>
        <w:ind w:left="420"/>
      </w:pPr>
      <w:proofErr w:type="spellStart"/>
      <w:proofErr w:type="gramStart"/>
      <w:r>
        <w:t>pickerOptions</w:t>
      </w:r>
      <w:proofErr w:type="spellEnd"/>
      <w:proofErr w:type="gramEnd"/>
      <w:r>
        <w:t>: {</w:t>
      </w:r>
    </w:p>
    <w:p w:rsidR="00533ECD" w:rsidRDefault="00533ECD" w:rsidP="00533ECD">
      <w:pPr>
        <w:ind w:left="420"/>
      </w:pPr>
      <w:r>
        <w:t xml:space="preserve">        </w:t>
      </w:r>
      <w:proofErr w:type="spellStart"/>
      <w:proofErr w:type="gramStart"/>
      <w:r>
        <w:t>disabledDate</w:t>
      </w:r>
      <w:proofErr w:type="spellEnd"/>
      <w:proofErr w:type="gramEnd"/>
      <w:r>
        <w:t xml:space="preserve"> (time) {</w:t>
      </w:r>
    </w:p>
    <w:p w:rsidR="00533ECD" w:rsidRDefault="00533ECD" w:rsidP="00533ECD">
      <w:pPr>
        <w:ind w:left="420"/>
      </w:pPr>
      <w:r>
        <w:rPr>
          <w:rFonts w:hint="eastAsia"/>
        </w:rPr>
        <w:tab/>
        <w:t xml:space="preserve">  // </w:t>
      </w:r>
      <w:r>
        <w:rPr>
          <w:rFonts w:hint="eastAsia"/>
        </w:rPr>
        <w:t>区间为当前时间至一个月后</w:t>
      </w:r>
    </w:p>
    <w:p w:rsidR="00533ECD" w:rsidRDefault="00533ECD" w:rsidP="00533ECD">
      <w:pPr>
        <w:ind w:left="420"/>
      </w:pPr>
      <w:r>
        <w:t xml:space="preserve">          return (</w:t>
      </w:r>
      <w:proofErr w:type="spellStart"/>
      <w:r>
        <w:t>time.getTime</w:t>
      </w:r>
      <w:proofErr w:type="spellEnd"/>
      <w:r>
        <w:t xml:space="preserve">() &lt; </w:t>
      </w:r>
      <w:proofErr w:type="spellStart"/>
      <w:r>
        <w:t>Date.now</w:t>
      </w:r>
      <w:proofErr w:type="spellEnd"/>
      <w:r>
        <w:t>() - 8.64e7) || (</w:t>
      </w:r>
      <w:proofErr w:type="spellStart"/>
      <w:r>
        <w:t>time.getTime</w:t>
      </w:r>
      <w:proofErr w:type="spellEnd"/>
      <w:r>
        <w:t>() &gt; new Date(new Date().</w:t>
      </w:r>
      <w:proofErr w:type="spellStart"/>
      <w:r>
        <w:t>setMonth</w:t>
      </w:r>
      <w:proofErr w:type="spellEnd"/>
      <w:r>
        <w:t>(new Date().</w:t>
      </w:r>
      <w:proofErr w:type="spellStart"/>
      <w:r>
        <w:t>getMonth</w:t>
      </w:r>
      <w:proofErr w:type="spellEnd"/>
      <w:r>
        <w:t>() + 1)).</w:t>
      </w:r>
      <w:proofErr w:type="spellStart"/>
      <w:r>
        <w:t>valueOf</w:t>
      </w:r>
      <w:proofErr w:type="spellEnd"/>
      <w:r>
        <w:t>());</w:t>
      </w:r>
    </w:p>
    <w:p w:rsidR="00533ECD" w:rsidRDefault="00533ECD" w:rsidP="00533ECD">
      <w:pPr>
        <w:ind w:left="420"/>
      </w:pPr>
      <w:r>
        <w:t xml:space="preserve">        }</w:t>
      </w:r>
    </w:p>
    <w:p w:rsidR="00533ECD" w:rsidRDefault="00533ECD" w:rsidP="00533ECD">
      <w:pPr>
        <w:ind w:left="420"/>
      </w:pPr>
      <w:r>
        <w:t xml:space="preserve">      }</w:t>
      </w:r>
    </w:p>
    <w:p w:rsidR="00533ECD" w:rsidRDefault="00533ECD" w:rsidP="00533ECD">
      <w:pPr>
        <w:pStyle w:val="1"/>
      </w:pPr>
      <w:r>
        <w:rPr>
          <w:rFonts w:hint="eastAsia"/>
        </w:rPr>
        <w:lastRenderedPageBreak/>
        <w:t>文件</w:t>
      </w:r>
      <w:proofErr w:type="gramStart"/>
      <w:r>
        <w:rPr>
          <w:rFonts w:hint="eastAsia"/>
        </w:rPr>
        <w:t>流怎么</w:t>
      </w:r>
      <w:proofErr w:type="gramEnd"/>
      <w:r>
        <w:rPr>
          <w:rFonts w:hint="eastAsia"/>
        </w:rPr>
        <w:t>下载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:rsidR="00533ECD" w:rsidRDefault="00533ECD" w:rsidP="00533ECD">
      <w:pPr>
        <w:ind w:left="420"/>
      </w:pPr>
      <w:r>
        <w:rPr>
          <w:rFonts w:hint="eastAsia"/>
        </w:rPr>
        <w:t>后台返回</w:t>
      </w:r>
      <w:r>
        <w:rPr>
          <w:rFonts w:hint="eastAsia"/>
        </w:rPr>
        <w:t>excel</w:t>
      </w:r>
      <w:r>
        <w:rPr>
          <w:rFonts w:hint="eastAsia"/>
        </w:rPr>
        <w:t>文件回来，转成</w:t>
      </w:r>
      <w:r>
        <w:rPr>
          <w:rFonts w:hint="eastAsia"/>
        </w:rPr>
        <w:t>blob</w:t>
      </w:r>
      <w:r>
        <w:rPr>
          <w:rFonts w:hint="eastAsia"/>
        </w:rPr>
        <w:t>格式下载，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请求时就处理</w:t>
      </w:r>
    </w:p>
    <w:p w:rsidR="00533ECD" w:rsidRDefault="00533ECD" w:rsidP="00533ECD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from '@/assets/</w:t>
      </w:r>
      <w:proofErr w:type="spellStart"/>
      <w:r>
        <w:t>js</w:t>
      </w:r>
      <w:proofErr w:type="spellEnd"/>
      <w:r>
        <w:t>/AxiosPlugin.js';</w:t>
      </w:r>
    </w:p>
    <w:p w:rsidR="00533ECD" w:rsidRDefault="00533ECD" w:rsidP="00533ECD">
      <w:pPr>
        <w:ind w:left="4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FileSaver</w:t>
      </w:r>
      <w:proofErr w:type="spellEnd"/>
      <w:r>
        <w:t xml:space="preserve"> from 'file-saver';</w:t>
      </w:r>
    </w:p>
    <w:p w:rsidR="00533ECD" w:rsidRDefault="00533ECD" w:rsidP="00533ECD">
      <w:pPr>
        <w:ind w:left="420"/>
      </w:pPr>
      <w:proofErr w:type="gramStart"/>
      <w:r>
        <w:t>export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exportLocationsData</w:t>
      </w:r>
      <w:proofErr w:type="spellEnd"/>
      <w:r>
        <w:t xml:space="preserve"> = data =&gt; {</w:t>
      </w:r>
    </w:p>
    <w:p w:rsidR="00533ECD" w:rsidRDefault="00533ECD" w:rsidP="00533ECD">
      <w:pPr>
        <w:ind w:left="420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Axios</w:t>
      </w:r>
      <w:proofErr w:type="spellEnd"/>
      <w:r>
        <w:t>({</w:t>
      </w:r>
    </w:p>
    <w:p w:rsidR="00533ECD" w:rsidRDefault="00533ECD" w:rsidP="00533ECD">
      <w:pPr>
        <w:ind w:left="420"/>
      </w:pPr>
      <w:r>
        <w:t xml:space="preserve">    </w:t>
      </w:r>
      <w:proofErr w:type="spellStart"/>
      <w:proofErr w:type="gramStart"/>
      <w:r>
        <w:t>responseType</w:t>
      </w:r>
      <w:proofErr w:type="spellEnd"/>
      <w:proofErr w:type="gramEnd"/>
      <w:r>
        <w:t>: 'blob',</w:t>
      </w:r>
    </w:p>
    <w:p w:rsidR="00533ECD" w:rsidRDefault="00533ECD" w:rsidP="00533ECD">
      <w:pPr>
        <w:ind w:left="420"/>
      </w:pPr>
      <w:r>
        <w:t xml:space="preserve">    </w:t>
      </w:r>
      <w:proofErr w:type="gramStart"/>
      <w:r>
        <w:t>method</w:t>
      </w:r>
      <w:proofErr w:type="gramEnd"/>
      <w:r>
        <w:t>: 'post',</w:t>
      </w:r>
    </w:p>
    <w:p w:rsidR="00533ECD" w:rsidRDefault="00533ECD" w:rsidP="00533ECD">
      <w:pPr>
        <w:ind w:left="420"/>
      </w:pPr>
      <w:r>
        <w:t xml:space="preserve">    </w:t>
      </w:r>
      <w:proofErr w:type="gramStart"/>
      <w:r>
        <w:t>url</w:t>
      </w:r>
      <w:proofErr w:type="gramEnd"/>
      <w:r>
        <w:t xml:space="preserve">: </w:t>
      </w:r>
      <w:proofErr w:type="spellStart"/>
      <w:r>
        <w:t>exportLocations</w:t>
      </w:r>
      <w:proofErr w:type="spellEnd"/>
      <w:r>
        <w:t>,</w:t>
      </w:r>
    </w:p>
    <w:p w:rsidR="00533ECD" w:rsidRDefault="00533ECD" w:rsidP="00533ECD">
      <w:pPr>
        <w:ind w:left="420"/>
      </w:pPr>
      <w:r>
        <w:t xml:space="preserve">    </w:t>
      </w:r>
      <w:proofErr w:type="gramStart"/>
      <w:r>
        <w:t>data</w:t>
      </w:r>
      <w:proofErr w:type="gramEnd"/>
      <w:r>
        <w:t>: data</w:t>
      </w:r>
    </w:p>
    <w:p w:rsidR="00533ECD" w:rsidRDefault="00533ECD" w:rsidP="00533ECD">
      <w:pPr>
        <w:ind w:left="420"/>
      </w:pPr>
      <w:r>
        <w:t xml:space="preserve">  })</w:t>
      </w:r>
    </w:p>
    <w:p w:rsidR="00533ECD" w:rsidRDefault="00533ECD" w:rsidP="00533ECD">
      <w:pPr>
        <w:ind w:left="420"/>
      </w:pPr>
      <w:r>
        <w:t xml:space="preserve">  .</w:t>
      </w:r>
      <w:proofErr w:type="gramStart"/>
      <w:r>
        <w:t>then(</w:t>
      </w:r>
      <w:proofErr w:type="gramEnd"/>
    </w:p>
    <w:p w:rsidR="00533ECD" w:rsidRDefault="00533ECD" w:rsidP="00533ECD">
      <w:pPr>
        <w:ind w:left="420"/>
      </w:pPr>
      <w:r>
        <w:t xml:space="preserve">    </w:t>
      </w:r>
      <w:proofErr w:type="gramStart"/>
      <w:r>
        <w:t>res</w:t>
      </w:r>
      <w:proofErr w:type="gramEnd"/>
      <w:r>
        <w:t xml:space="preserve"> =&gt; {</w:t>
      </w:r>
    </w:p>
    <w:p w:rsidR="00533ECD" w:rsidRDefault="00533ECD" w:rsidP="00533ECD">
      <w:pPr>
        <w:ind w:left="420"/>
      </w:pPr>
      <w:r>
        <w:t xml:space="preserve">      </w:t>
      </w:r>
      <w:proofErr w:type="gramStart"/>
      <w:r>
        <w:t>let</w:t>
      </w:r>
      <w:proofErr w:type="gramEnd"/>
      <w:r>
        <w:t xml:space="preserve"> blob = new Blob([</w:t>
      </w:r>
      <w:proofErr w:type="spellStart"/>
      <w:r>
        <w:t>res.data</w:t>
      </w:r>
      <w:proofErr w:type="spellEnd"/>
      <w:r>
        <w:t>], {type: 'application/vnd.ms-excel'});</w:t>
      </w:r>
    </w:p>
    <w:p w:rsidR="00533ECD" w:rsidRDefault="00533ECD" w:rsidP="00533ECD">
      <w:pPr>
        <w:ind w:left="42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FileSaver.saveAs</w:t>
      </w:r>
      <w:proofErr w:type="spellEnd"/>
      <w:r>
        <w:rPr>
          <w:rFonts w:hint="eastAsia"/>
        </w:rPr>
        <w:t>(blob, '</w:t>
      </w:r>
      <w:r>
        <w:rPr>
          <w:rFonts w:hint="eastAsia"/>
        </w:rPr>
        <w:t>足迹地图点位信息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');</w:t>
      </w:r>
    </w:p>
    <w:p w:rsidR="00533ECD" w:rsidRDefault="00533ECD" w:rsidP="00533ECD">
      <w:pPr>
        <w:ind w:left="420"/>
      </w:pPr>
      <w:r>
        <w:t xml:space="preserve">    }</w:t>
      </w:r>
    </w:p>
    <w:p w:rsidR="00533ECD" w:rsidRDefault="00533ECD" w:rsidP="00533ECD">
      <w:pPr>
        <w:ind w:left="420"/>
      </w:pPr>
      <w:r>
        <w:t xml:space="preserve">  );</w:t>
      </w:r>
    </w:p>
    <w:p w:rsidR="00533ECD" w:rsidRDefault="00533ECD" w:rsidP="00533ECD">
      <w:pPr>
        <w:ind w:left="420"/>
      </w:pPr>
      <w:r>
        <w:t>};</w:t>
      </w:r>
    </w:p>
    <w:p w:rsidR="00533ECD" w:rsidRDefault="00533ECD" w:rsidP="00533ECD">
      <w:pPr>
        <w:pStyle w:val="1"/>
      </w:pPr>
      <w:proofErr w:type="spellStart"/>
      <w:r w:rsidRPr="00533ECD">
        <w:rPr>
          <w:rFonts w:hint="eastAsia"/>
        </w:rPr>
        <w:t>vue</w:t>
      </w:r>
      <w:proofErr w:type="spellEnd"/>
      <w:r w:rsidRPr="00533ECD">
        <w:rPr>
          <w:rFonts w:hint="eastAsia"/>
        </w:rPr>
        <w:t>富文本</w:t>
      </w:r>
      <w:r w:rsidRPr="00533ECD">
        <w:rPr>
          <w:rFonts w:hint="eastAsia"/>
        </w:rPr>
        <w:t xml:space="preserve"> </w:t>
      </w:r>
      <w:r w:rsidRPr="00533ECD">
        <w:rPr>
          <w:rFonts w:hint="eastAsia"/>
        </w:rPr>
        <w:t>大神推荐：</w:t>
      </w:r>
      <w:r w:rsidRPr="00533ECD">
        <w:rPr>
          <w:rFonts w:hint="eastAsia"/>
        </w:rPr>
        <w:t xml:space="preserve"> </w:t>
      </w:r>
      <w:proofErr w:type="spellStart"/>
      <w:r w:rsidRPr="00533ECD">
        <w:rPr>
          <w:rFonts w:hint="eastAsia"/>
        </w:rPr>
        <w:t>tinymce</w:t>
      </w:r>
      <w:proofErr w:type="spellEnd"/>
    </w:p>
    <w:p w:rsidR="00DE685E" w:rsidRDefault="00DE685E" w:rsidP="00DE685E">
      <w:pPr>
        <w:pStyle w:val="afb"/>
      </w:pPr>
      <w:r>
        <w:t>管理后台富文本也是一个非常重要的功能，楼主在这里也踩了不少的坑。楼主在项目</w:t>
      </w:r>
      <w:proofErr w:type="gramStart"/>
      <w:r>
        <w:t>里最终</w:t>
      </w:r>
      <w:proofErr w:type="gramEnd"/>
      <w:r>
        <w:t xml:space="preserve">选择了 </w:t>
      </w:r>
      <w:hyperlink r:id="rId10" w:tgtFrame="_blank" w:history="1">
        <w:r>
          <w:rPr>
            <w:rStyle w:val="aa"/>
          </w:rPr>
          <w:t>tinymce</w:t>
        </w:r>
      </w:hyperlink>
    </w:p>
    <w:p w:rsidR="00DE685E" w:rsidRDefault="00DE685E" w:rsidP="00DE685E">
      <w:pPr>
        <w:pStyle w:val="afb"/>
      </w:pPr>
      <w:r>
        <w:t>这里在简述一下推荐使用</w:t>
      </w:r>
      <w:proofErr w:type="spellStart"/>
      <w:r>
        <w:t>tinymce</w:t>
      </w:r>
      <w:proofErr w:type="spellEnd"/>
      <w:r>
        <w:t>的原因：</w:t>
      </w:r>
      <w:proofErr w:type="spellStart"/>
      <w:r>
        <w:t>tinymce</w:t>
      </w:r>
      <w:proofErr w:type="spellEnd"/>
      <w:r>
        <w:t xml:space="preserve"> 是一家老牌做富文本的公司(这里也推荐 </w:t>
      </w:r>
      <w:proofErr w:type="spellStart"/>
      <w:r>
        <w:t>ckeditor</w:t>
      </w:r>
      <w:proofErr w:type="spellEnd"/>
      <w:r>
        <w:t>，也是一家一直做富文本的公司，新版本很不错)，它的产品经受了市场的认可，不管是文档还是配置的自由度都很好。在使用富文本的时候有一点也</w:t>
      </w:r>
      <w:proofErr w:type="gramStart"/>
      <w:r>
        <w:t>很</w:t>
      </w:r>
      <w:proofErr w:type="gramEnd"/>
      <w:r>
        <w:t>关键就是复制格式化，之前在用一款韩国人做的富文本</w:t>
      </w:r>
      <w:proofErr w:type="spellStart"/>
      <w:r>
        <w:t>summernote</w:t>
      </w:r>
      <w:proofErr w:type="spellEnd"/>
      <w:r>
        <w:t xml:space="preserve">被它的格式化坑的死去活来，但 </w:t>
      </w:r>
      <w:proofErr w:type="spellStart"/>
      <w:r>
        <w:t>tinymce</w:t>
      </w:r>
      <w:proofErr w:type="spellEnd"/>
      <w:r>
        <w:t xml:space="preserve"> 的去格式化相当的好，它还有一个增值项目就是</w:t>
      </w:r>
      <w:proofErr w:type="spellStart"/>
      <w:r>
        <w:t>powerpaste</w:t>
      </w:r>
      <w:proofErr w:type="spellEnd"/>
      <w:r>
        <w:t>,那是无比的强大，支持从word里面复制各种东西，都不会有问题。富文本还有一点也</w:t>
      </w:r>
      <w:proofErr w:type="gramStart"/>
      <w:r>
        <w:t>很</w:t>
      </w:r>
      <w:proofErr w:type="gramEnd"/>
      <w:r>
        <w:t>关键，就是拓展性。楼主用</w:t>
      </w:r>
      <w:proofErr w:type="spellStart"/>
      <w:r>
        <w:t>tinymce</w:t>
      </w:r>
      <w:proofErr w:type="spellEnd"/>
      <w:r>
        <w:t>写了好几个插件，学习成本和容易度都不错，很方便拓展。最后一点就是文档很完善，基本你想得到的配置项，它都有。</w:t>
      </w:r>
      <w:proofErr w:type="spellStart"/>
      <w:r>
        <w:t>tinymce</w:t>
      </w:r>
      <w:proofErr w:type="spellEnd"/>
      <w:r>
        <w:t>也支持按需加载，你可以通过它官方的build页定制自己需要的plugins。 我再来分析一下市面上其它的一些富文本：</w:t>
      </w:r>
    </w:p>
    <w:p w:rsidR="00DE685E" w:rsidRDefault="00673439" w:rsidP="00DE685E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hyperlink r:id="rId11" w:tgtFrame="_blank" w:history="1">
        <w:r w:rsidR="00DE685E">
          <w:rPr>
            <w:rStyle w:val="aa"/>
            <w:b/>
            <w:bCs/>
          </w:rPr>
          <w:t>summernote</w:t>
        </w:r>
      </w:hyperlink>
      <w:r w:rsidR="00DE685E">
        <w:t xml:space="preserve"> </w:t>
      </w:r>
      <w:proofErr w:type="gramStart"/>
      <w:r w:rsidR="00DE685E">
        <w:t>先来说</w:t>
      </w:r>
      <w:proofErr w:type="gramEnd"/>
      <w:r w:rsidR="00DE685E">
        <w:t>一个我绝对不推荐的富文本。这是一个韩国人开源的富文本</w:t>
      </w:r>
      <w:r w:rsidR="00DE685E">
        <w:t>(</w:t>
      </w:r>
      <w:r w:rsidR="00DE685E">
        <w:t>当然不推荐的理由不是因为这个</w:t>
      </w:r>
      <w:r w:rsidR="00DE685E">
        <w:t>)</w:t>
      </w:r>
      <w:r w:rsidR="00DE685E">
        <w:t>，它对很多富文本业界公认的默认行为理解是反起到而行的，而且只为用了一个</w:t>
      </w:r>
      <w:r w:rsidR="00DE685E">
        <w:t>dialog</w:t>
      </w:r>
      <w:r w:rsidR="00DE685E">
        <w:t>的功能，引入了</w:t>
      </w:r>
      <w:proofErr w:type="spellStart"/>
      <w:r w:rsidR="00DE685E">
        <w:t>boostrap</w:t>
      </w:r>
      <w:proofErr w:type="spellEnd"/>
      <w:r w:rsidR="00DE685E">
        <w:t>，一堆人抗议就是不改。格式化也是差劲。。反正不要用！不要用！不要用！</w:t>
      </w:r>
    </w:p>
    <w:p w:rsidR="00DE685E" w:rsidRDefault="00673439" w:rsidP="00DE685E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hyperlink r:id="rId12" w:tgtFrame="_blank" w:history="1">
        <w:r w:rsidR="00DE685E">
          <w:rPr>
            <w:rStyle w:val="aa"/>
            <w:b/>
            <w:bCs/>
          </w:rPr>
          <w:t>ckeditor</w:t>
        </w:r>
      </w:hyperlink>
      <w:r w:rsidR="00DE685E">
        <w:t xml:space="preserve"> </w:t>
      </w:r>
      <w:proofErr w:type="spellStart"/>
      <w:r w:rsidR="00DE685E">
        <w:t>ckeditor</w:t>
      </w:r>
      <w:proofErr w:type="spellEnd"/>
      <w:r w:rsidR="00DE685E">
        <w:t>也是一家老牌做富文本的公司，楼主旧版后台用的就是这个，今年也出了</w:t>
      </w:r>
      <w:r w:rsidR="00DE685E">
        <w:t>5.0</w:t>
      </w:r>
      <w:r w:rsidR="00DE685E">
        <w:t>版本，</w:t>
      </w:r>
      <w:proofErr w:type="spellStart"/>
      <w:r w:rsidR="00DE685E">
        <w:t>ui</w:t>
      </w:r>
      <w:proofErr w:type="spellEnd"/>
      <w:r w:rsidR="00DE685E">
        <w:t>也变美观了不少，相当的不错，而且它号称是插件最丰富的富文本了。推荐大家也可以试用一下。</w:t>
      </w:r>
    </w:p>
    <w:p w:rsidR="00DE685E" w:rsidRDefault="00673439" w:rsidP="00DE685E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hyperlink r:id="rId13" w:tgtFrame="_blank" w:history="1">
        <w:r w:rsidR="00DE685E">
          <w:rPr>
            <w:rStyle w:val="aa"/>
            <w:b/>
            <w:bCs/>
          </w:rPr>
          <w:t>quill</w:t>
        </w:r>
      </w:hyperlink>
      <w:r w:rsidR="00DE685E">
        <w:t xml:space="preserve"> </w:t>
      </w:r>
      <w:r w:rsidR="00DE685E">
        <w:t>也是一个非常火的富文本，长相很不错。基于它写插件也很简单，</w:t>
      </w:r>
      <w:proofErr w:type="spellStart"/>
      <w:r w:rsidR="00DE685E">
        <w:t>api</w:t>
      </w:r>
      <w:proofErr w:type="spellEnd"/>
      <w:r w:rsidR="00DE685E">
        <w:t>设计也很简单。楼主不选择它的原因是它对图片的各种操作</w:t>
      </w:r>
      <w:proofErr w:type="gramStart"/>
      <w:r w:rsidR="00DE685E">
        <w:t>不</w:t>
      </w:r>
      <w:proofErr w:type="gramEnd"/>
      <w:r w:rsidR="00DE685E">
        <w:t>友善，而且很难改。如果对图片没什么操作的用户，推荐使用。</w:t>
      </w:r>
    </w:p>
    <w:p w:rsidR="00DE685E" w:rsidRDefault="00673439" w:rsidP="00DE685E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hyperlink r:id="rId14" w:tgtFrame="_blank" w:history="1">
        <w:r w:rsidR="00DE685E">
          <w:rPr>
            <w:rStyle w:val="aa"/>
            <w:b/>
            <w:bCs/>
          </w:rPr>
          <w:t>medium-</w:t>
        </w:r>
        <w:r w:rsidR="00DE685E">
          <w:rPr>
            <w:rStyle w:val="afc"/>
            <w:b/>
            <w:bCs/>
            <w:color w:val="0000FF"/>
            <w:u w:val="single"/>
          </w:rPr>
          <w:t>editor</w:t>
        </w:r>
      </w:hyperlink>
      <w:r w:rsidR="00DE685E">
        <w:t xml:space="preserve"> </w:t>
      </w:r>
      <w:r w:rsidR="00DE685E">
        <w:t>大名鼎鼎的</w:t>
      </w:r>
      <w:r w:rsidR="00DE685E">
        <w:t>medium</w:t>
      </w:r>
      <w:r w:rsidR="00DE685E">
        <w:t>的富文本</w:t>
      </w:r>
      <w:r w:rsidR="00DE685E">
        <w:t>(</w:t>
      </w:r>
      <w:r w:rsidR="00DE685E">
        <w:t>非官方出品</w:t>
      </w:r>
      <w:r w:rsidR="00DE685E">
        <w:t>)</w:t>
      </w:r>
      <w:r w:rsidR="00DE685E">
        <w:t>，但完成度还是不很不错，拓展性也不错。不过我觉得大部分用户还是会不习惯</w:t>
      </w:r>
      <w:r w:rsidR="00DE685E">
        <w:t>medium</w:t>
      </w:r>
      <w:r w:rsidR="00DE685E">
        <w:t>这种写作方式的。</w:t>
      </w:r>
    </w:p>
    <w:p w:rsidR="00DE685E" w:rsidRDefault="00673439" w:rsidP="00DE685E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hyperlink r:id="rId15" w:tgtFrame="_blank" w:history="1">
        <w:r w:rsidR="00DE685E">
          <w:rPr>
            <w:rStyle w:val="aa"/>
            <w:b/>
            <w:bCs/>
          </w:rPr>
          <w:t>Squire</w:t>
        </w:r>
      </w:hyperlink>
      <w:r w:rsidR="00DE685E">
        <w:t xml:space="preserve"> </w:t>
      </w:r>
      <w:r w:rsidR="00DE685E">
        <w:t>一个比较轻量的富文本，压缩完才</w:t>
      </w:r>
      <w:r w:rsidR="00DE685E">
        <w:t>11.5kb</w:t>
      </w:r>
      <w:r w:rsidR="00DE685E">
        <w:t>，相对于其它的富文本来说是非常的小了，推荐功能不复杂的建议使用。</w:t>
      </w:r>
    </w:p>
    <w:p w:rsidR="00DE685E" w:rsidRDefault="00673439" w:rsidP="00DE685E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hyperlink r:id="rId16" w:tgtFrame="_blank" w:history="1">
        <w:r w:rsidR="00DE685E">
          <w:rPr>
            <w:rStyle w:val="aa"/>
            <w:b/>
            <w:bCs/>
          </w:rPr>
          <w:t>wangEditor</w:t>
        </w:r>
      </w:hyperlink>
      <w:r w:rsidR="00DE685E">
        <w:t xml:space="preserve"> </w:t>
      </w:r>
      <w:r w:rsidR="00DE685E">
        <w:t>一个国人写的富文本，用过感觉还是不错的。不过毕竟是个人的，不像专门公司做富文本的，配置型和丰富性不足。</w:t>
      </w:r>
      <w:proofErr w:type="gramStart"/>
      <w:r w:rsidR="00DE685E">
        <w:t>前端几</w:t>
      </w:r>
      <w:proofErr w:type="gramEnd"/>
      <w:r w:rsidR="00DE685E">
        <w:t>大禁忌就有富文本</w:t>
      </w:r>
      <w:r w:rsidR="00DE685E">
        <w:t xml:space="preserve"> </w:t>
      </w:r>
      <w:hyperlink r:id="rId17" w:tgtFrame="_blank" w:history="1">
        <w:r w:rsidR="00DE685E">
          <w:rPr>
            <w:rStyle w:val="aa"/>
          </w:rPr>
          <w:t>为什么都说富文本编辑器是天坑</w:t>
        </w:r>
        <w:r w:rsidR="00DE685E">
          <w:rPr>
            <w:rStyle w:val="aa"/>
          </w:rPr>
          <w:t>?</w:t>
        </w:r>
      </w:hyperlink>
      <w:r w:rsidR="00DE685E">
        <w:t>，不过个人能做成这样子很不容易了。</w:t>
      </w:r>
    </w:p>
    <w:p w:rsidR="00DE685E" w:rsidRDefault="00673439" w:rsidP="00DE685E">
      <w:pPr>
        <w:widowControl/>
        <w:numPr>
          <w:ilvl w:val="0"/>
          <w:numId w:val="28"/>
        </w:numPr>
        <w:spacing w:before="100" w:beforeAutospacing="1" w:after="100" w:afterAutospacing="1"/>
        <w:jc w:val="left"/>
      </w:pPr>
      <w:hyperlink r:id="rId18" w:tgtFrame="_blank" w:history="1">
        <w:r w:rsidR="00DE685E">
          <w:rPr>
            <w:rStyle w:val="aa"/>
            <w:b/>
            <w:bCs/>
          </w:rPr>
          <w:t>百度</w:t>
        </w:r>
        <w:r w:rsidR="00DE685E">
          <w:rPr>
            <w:rStyle w:val="aa"/>
            <w:b/>
            <w:bCs/>
          </w:rPr>
          <w:t>UEditor</w:t>
        </w:r>
      </w:hyperlink>
      <w:r w:rsidR="00DE685E">
        <w:t xml:space="preserve"> </w:t>
      </w:r>
      <w:r w:rsidR="00DE685E">
        <w:t>没有深入使用过，只在一个</w:t>
      </w:r>
      <w:r w:rsidR="00DE685E">
        <w:t>angular1X</w:t>
      </w:r>
      <w:r w:rsidR="00DE685E">
        <w:t>的项目简单用过，不过说着的</w:t>
      </w:r>
      <w:proofErr w:type="spellStart"/>
      <w:r w:rsidR="00DE685E">
        <w:t>ui</w:t>
      </w:r>
      <w:proofErr w:type="spellEnd"/>
      <w:r w:rsidR="00DE685E">
        <w:t>真的不好看，不符合当今审美了，官方也已经很久没跟新过了。</w:t>
      </w:r>
    </w:p>
    <w:p w:rsidR="00DE685E" w:rsidRDefault="00DE685E" w:rsidP="00DE685E">
      <w:pPr>
        <w:pStyle w:val="afb"/>
      </w:pPr>
      <w:r>
        <w:t xml:space="preserve">楼主列举了很多富文本但并没有列举任何 </w:t>
      </w:r>
      <w:proofErr w:type="spellStart"/>
      <w:r>
        <w:t>vue</w:t>
      </w:r>
      <w:proofErr w:type="spellEnd"/>
      <w:r>
        <w:t xml:space="preserve"> 相关的富文本，主要是因为富文本真的比想象中复杂，在前面的文章里也说过了，其实用 </w:t>
      </w:r>
      <w:proofErr w:type="spellStart"/>
      <w:r>
        <w:t>vue</w:t>
      </w:r>
      <w:proofErr w:type="spellEnd"/>
      <w:r>
        <w:t xml:space="preserve"> 封装组件很方便的，没必要去用人家封装的东西什么</w:t>
      </w:r>
      <w:proofErr w:type="spellStart"/>
      <w:r>
        <w:t>vue</w:t>
      </w:r>
      <w:proofErr w:type="spellEnd"/>
      <w:r>
        <w:t xml:space="preserve">-quill </w:t>
      </w:r>
      <w:proofErr w:type="spellStart"/>
      <w:r>
        <w:t>vue</w:t>
      </w:r>
      <w:proofErr w:type="spellEnd"/>
      <w:r>
        <w:t xml:space="preserve">-editor这种都只是简单包了一层，没什么难度的。还不如自己来封装，灵活性可控性更强一点。还有一点基于 </w:t>
      </w:r>
      <w:proofErr w:type="spellStart"/>
      <w:r>
        <w:t>vue</w:t>
      </w:r>
      <w:proofErr w:type="spellEnd"/>
      <w:r>
        <w:t xml:space="preserve"> 真没什么好的富文本，不像 react 有 </w:t>
      </w:r>
      <w:proofErr w:type="spellStart"/>
      <w:r>
        <w:t>facebook</w:t>
      </w:r>
      <w:proofErr w:type="spellEnd"/>
      <w:r>
        <w:t xml:space="preserve"> 出的 </w:t>
      </w:r>
      <w:hyperlink r:id="rId19" w:tgtFrame="_blank" w:history="1">
        <w:r>
          <w:rPr>
            <w:rStyle w:val="aa"/>
          </w:rPr>
          <w:t>draft-js</w:t>
        </w:r>
      </w:hyperlink>
      <w:r>
        <w:t>，</w:t>
      </w:r>
      <w:proofErr w:type="spellStart"/>
      <w:r>
        <w:t>ory</w:t>
      </w:r>
      <w:proofErr w:type="spellEnd"/>
      <w:r>
        <w:t xml:space="preserve"> 出的 </w:t>
      </w:r>
      <w:hyperlink r:id="rId20" w:tgtFrame="_blank" w:history="1">
        <w:r>
          <w:rPr>
            <w:rStyle w:val="aa"/>
          </w:rPr>
          <w:t>editor</w:t>
        </w:r>
      </w:hyperlink>
      <w:r>
        <w:t>，这种大厂出的产品。</w:t>
      </w:r>
    </w:p>
    <w:p w:rsidR="00DE685E" w:rsidRDefault="00DE685E" w:rsidP="00DE685E">
      <w:pPr>
        <w:pStyle w:val="afb"/>
      </w:pPr>
      <w:r>
        <w:t xml:space="preserve">当然你也可以选择一些付费的富文本编辑器，作者自己公司里面有一个项目就使用了 </w:t>
      </w:r>
      <w:hyperlink r:id="rId21" w:tgtFrame="_blank" w:history="1">
        <w:r>
          <w:rPr>
            <w:rStyle w:val="aa"/>
          </w:rPr>
          <w:t>froala-editor</w:t>
        </w:r>
      </w:hyperlink>
      <w:r>
        <w:t xml:space="preserve"> 这款编辑器。不管是美观和易用性都是不错的，公司买的是专业版，一年也就 </w:t>
      </w:r>
      <w:r>
        <w:rPr>
          <w:rStyle w:val="HTML"/>
        </w:rPr>
        <w:t>$349</w:t>
      </w:r>
      <w:r>
        <w:t xml:space="preserve"> ，价格也是很合理的，但其实省去的程序员开发陈本可能远不止这个价钱。</w:t>
      </w:r>
    </w:p>
    <w:p w:rsidR="00DE685E" w:rsidRDefault="00DE685E" w:rsidP="00DE685E">
      <w:r>
        <w:br/>
      </w:r>
      <w:r>
        <w:t>作者：花裤衩</w:t>
      </w:r>
      <w:r>
        <w:br/>
      </w:r>
      <w:r>
        <w:t>链接：</w:t>
      </w:r>
      <w:r>
        <w:t>https://juejin.im/post/593121aa0ce4630057f70d35</w:t>
      </w:r>
      <w:r>
        <w:br/>
      </w:r>
      <w:r>
        <w:t>来源：掘金</w:t>
      </w:r>
      <w:r>
        <w:br/>
      </w:r>
      <w:r>
        <w:t>著作权</w:t>
      </w:r>
      <w:proofErr w:type="gramStart"/>
      <w:r>
        <w:t>归作者</w:t>
      </w:r>
      <w:proofErr w:type="gramEnd"/>
      <w:r>
        <w:t>所有。商业转载请联系作者获得授权，非商业转载请注明出处。</w:t>
      </w:r>
    </w:p>
    <w:p w:rsidR="00D14F37" w:rsidRDefault="00D14F37" w:rsidP="00DE685E"/>
    <w:p w:rsidR="00D14F37" w:rsidRDefault="00D14F37" w:rsidP="00DE685E">
      <w:pPr>
        <w:rPr>
          <w:rFonts w:hint="eastAsia"/>
        </w:rPr>
      </w:pPr>
    </w:p>
    <w:p w:rsidR="00D14F37" w:rsidRDefault="00D14F37" w:rsidP="00DE685E">
      <w:proofErr w:type="spellStart"/>
      <w:r>
        <w:t>U</w:t>
      </w:r>
      <w:r>
        <w:rPr>
          <w:rFonts w:hint="eastAsia"/>
        </w:rPr>
        <w:t>g</w:t>
      </w:r>
      <w:proofErr w:type="spellEnd"/>
      <w:r>
        <w:t xml:space="preserve"> </w:t>
      </w:r>
      <w:proofErr w:type="gramStart"/>
      <w:r>
        <w:t>build :</w:t>
      </w:r>
      <w:proofErr w:type="gramEnd"/>
      <w:r>
        <w:t xml:space="preserve"> 53931ms</w:t>
      </w:r>
      <w:r w:rsidR="004C04B4">
        <w:t xml:space="preserve"> </w:t>
      </w:r>
    </w:p>
    <w:p w:rsidR="00D14F37" w:rsidRPr="00D14F37" w:rsidRDefault="00D14F37" w:rsidP="00DE685E">
      <w:pPr>
        <w:rPr>
          <w:rFonts w:hint="eastAsia"/>
        </w:rPr>
      </w:pPr>
      <w:r>
        <w:t>M</w:t>
      </w:r>
      <w:r>
        <w:rPr>
          <w:rFonts w:hint="eastAsia"/>
        </w:rPr>
        <w:t>y-</w:t>
      </w:r>
      <w:proofErr w:type="spellStart"/>
      <w:r>
        <w:t>vue</w:t>
      </w:r>
      <w:proofErr w:type="spellEnd"/>
      <w:r>
        <w:t xml:space="preserve">-cli: </w:t>
      </w:r>
      <w:r w:rsidRPr="00D14F37">
        <w:t>87395ms</w:t>
      </w:r>
    </w:p>
    <w:p w:rsidR="00DE685E" w:rsidRPr="00DE685E" w:rsidRDefault="00DE685E" w:rsidP="00DE685E"/>
    <w:sectPr w:rsidR="00DE685E" w:rsidRPr="00DE685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850" w:h="16783"/>
      <w:pgMar w:top="1134" w:right="1134" w:bottom="1134" w:left="1134" w:header="567" w:footer="580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439" w:rsidRDefault="00673439">
      <w:r>
        <w:separator/>
      </w:r>
    </w:p>
  </w:endnote>
  <w:endnote w:type="continuationSeparator" w:id="0">
    <w:p w:rsidR="00673439" w:rsidRDefault="00673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00"/>
    <w:family w:val="modern"/>
    <w:pitch w:val="default"/>
    <w:sig w:usb0="00000001" w:usb1="080E0000" w:usb2="00000010" w:usb3="00000000" w:csb0="0004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BF3" w:rsidRDefault="00861BF3">
    <w:pPr>
      <w:pStyle w:val="a6"/>
      <w:tabs>
        <w:tab w:val="clear" w:pos="4153"/>
        <w:tab w:val="clear" w:pos="8306"/>
        <w:tab w:val="center" w:pos="4320"/>
        <w:tab w:val="right" w:pos="8640"/>
      </w:tabs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861BF3" w:rsidRDefault="00861BF3">
    <w:pPr>
      <w:pStyle w:val="a6"/>
      <w:tabs>
        <w:tab w:val="clear" w:pos="4153"/>
        <w:tab w:val="clear" w:pos="8306"/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BF3" w:rsidRDefault="00861BF3">
    <w:pPr>
      <w:pBdr>
        <w:top w:val="single" w:sz="24" w:space="1" w:color="auto"/>
      </w:pBdr>
      <w:tabs>
        <w:tab w:val="right" w:pos="9360"/>
      </w:tabs>
      <w:rPr>
        <w:rFonts w:ascii="宋体" w:hAnsi="宋体"/>
        <w:sz w:val="16"/>
        <w:szCs w:val="16"/>
      </w:rPr>
    </w:pPr>
    <w:bookmarkStart w:id="0" w:name="_GoBack"/>
    <w:bookmarkEnd w:id="0"/>
    <w:r>
      <w:rPr>
        <w:rFonts w:ascii="宋体" w:hAnsi="宋体"/>
        <w:sz w:val="16"/>
        <w:szCs w:val="16"/>
      </w:rPr>
      <w:tab/>
      <w:t xml:space="preserve">    </w:t>
    </w:r>
    <w:r>
      <w:rPr>
        <w:rFonts w:ascii="宋体" w:hAnsi="宋体" w:hint="eastAsia"/>
        <w:sz w:val="16"/>
        <w:szCs w:val="16"/>
      </w:rPr>
      <w:t>第</w:t>
    </w:r>
    <w:r>
      <w:rPr>
        <w:rFonts w:ascii="宋体" w:hAnsi="宋体"/>
        <w:sz w:val="16"/>
        <w:szCs w:val="16"/>
      </w:rPr>
      <w:fldChar w:fldCharType="begin"/>
    </w:r>
    <w:r>
      <w:rPr>
        <w:rFonts w:ascii="宋体" w:hAnsi="宋体"/>
        <w:sz w:val="16"/>
        <w:szCs w:val="16"/>
      </w:rPr>
      <w:instrText>PAGE</w:instrText>
    </w:r>
    <w:r>
      <w:rPr>
        <w:rFonts w:ascii="宋体" w:hAnsi="宋体"/>
        <w:sz w:val="16"/>
        <w:szCs w:val="16"/>
      </w:rPr>
      <w:fldChar w:fldCharType="separate"/>
    </w:r>
    <w:r w:rsidR="00711B36">
      <w:rPr>
        <w:rFonts w:ascii="宋体" w:hAnsi="宋体"/>
        <w:noProof/>
        <w:sz w:val="16"/>
        <w:szCs w:val="16"/>
      </w:rPr>
      <w:t>1</w:t>
    </w:r>
    <w:r>
      <w:rPr>
        <w:rFonts w:ascii="宋体" w:hAnsi="宋体"/>
        <w:sz w:val="16"/>
        <w:szCs w:val="16"/>
      </w:rPr>
      <w:fldChar w:fldCharType="end"/>
    </w:r>
    <w:r>
      <w:rPr>
        <w:rFonts w:ascii="宋体" w:hAnsi="宋体" w:hint="eastAsia"/>
        <w:sz w:val="16"/>
        <w:szCs w:val="16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BF3" w:rsidRDefault="00861BF3">
    <w:pPr>
      <w:pBdr>
        <w:top w:val="single" w:sz="24" w:space="1" w:color="auto"/>
      </w:pBdr>
      <w:tabs>
        <w:tab w:val="right" w:pos="9360"/>
      </w:tabs>
      <w:rPr>
        <w:rFonts w:ascii="宋体" w:hAnsi="宋体"/>
        <w:sz w:val="16"/>
        <w:szCs w:val="16"/>
      </w:rPr>
    </w:pPr>
    <w:r>
      <w:rPr>
        <w:rFonts w:ascii="宋体" w:hAnsi="宋体" w:hint="eastAsia"/>
        <w:sz w:val="16"/>
        <w:szCs w:val="16"/>
      </w:rPr>
      <w:t>恒大旅游集团</w:t>
    </w:r>
    <w:r>
      <w:rPr>
        <w:rFonts w:ascii="宋体" w:hAnsi="宋体"/>
        <w:sz w:val="16"/>
        <w:szCs w:val="16"/>
      </w:rPr>
      <w:tab/>
    </w:r>
    <w:r>
      <w:rPr>
        <w:rFonts w:ascii="宋体" w:hAnsi="宋体" w:hint="eastAsia"/>
        <w:sz w:val="16"/>
        <w:szCs w:val="16"/>
      </w:rPr>
      <w:t>第</w:t>
    </w:r>
    <w:r>
      <w:rPr>
        <w:rFonts w:ascii="宋体" w:hAnsi="宋体"/>
        <w:sz w:val="16"/>
        <w:szCs w:val="16"/>
      </w:rPr>
      <w:fldChar w:fldCharType="begin"/>
    </w:r>
    <w:r>
      <w:rPr>
        <w:rFonts w:ascii="宋体" w:hAnsi="宋体"/>
        <w:sz w:val="16"/>
        <w:szCs w:val="16"/>
      </w:rPr>
      <w:instrText>PAGE</w:instrText>
    </w:r>
    <w:r>
      <w:rPr>
        <w:rFonts w:ascii="宋体" w:hAnsi="宋体"/>
        <w:sz w:val="16"/>
        <w:szCs w:val="16"/>
      </w:rPr>
      <w:fldChar w:fldCharType="separate"/>
    </w:r>
    <w:r>
      <w:rPr>
        <w:rFonts w:ascii="宋体" w:hAnsi="宋体"/>
        <w:noProof/>
        <w:sz w:val="16"/>
        <w:szCs w:val="16"/>
      </w:rPr>
      <w:t>1</w:t>
    </w:r>
    <w:r>
      <w:rPr>
        <w:rFonts w:ascii="宋体" w:hAnsi="宋体"/>
        <w:sz w:val="16"/>
        <w:szCs w:val="16"/>
      </w:rPr>
      <w:fldChar w:fldCharType="end"/>
    </w:r>
    <w:r>
      <w:rPr>
        <w:rFonts w:ascii="宋体" w:hAnsi="宋体" w:hint="eastAsia"/>
        <w:sz w:val="16"/>
        <w:szCs w:val="16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439" w:rsidRDefault="00673439">
      <w:r>
        <w:separator/>
      </w:r>
    </w:p>
  </w:footnote>
  <w:footnote w:type="continuationSeparator" w:id="0">
    <w:p w:rsidR="00673439" w:rsidRDefault="006734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BF3" w:rsidRDefault="00861BF3">
    <w:pPr>
      <w:pStyle w:val="a7"/>
      <w:tabs>
        <w:tab w:val="clear" w:pos="4153"/>
        <w:tab w:val="clear" w:pos="8306"/>
        <w:tab w:val="center" w:pos="4320"/>
        <w:tab w:val="right" w:pos="8640"/>
      </w:tabs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t>5</w:t>
    </w:r>
    <w:r>
      <w:rPr>
        <w:rStyle w:val="a9"/>
      </w:rPr>
      <w:fldChar w:fldCharType="end"/>
    </w:r>
  </w:p>
  <w:p w:rsidR="00861BF3" w:rsidRDefault="00861BF3">
    <w:pPr>
      <w:pStyle w:val="a7"/>
      <w:tabs>
        <w:tab w:val="clear" w:pos="4153"/>
        <w:tab w:val="clear" w:pos="8306"/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B36" w:rsidRDefault="00711B36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B36" w:rsidRDefault="00711B36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B9A43A0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F861B3"/>
    <w:multiLevelType w:val="hybridMultilevel"/>
    <w:tmpl w:val="A20C1DC4"/>
    <w:lvl w:ilvl="0" w:tplc="3A5EA0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334AD"/>
    <w:multiLevelType w:val="hybridMultilevel"/>
    <w:tmpl w:val="6FE4E0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897C34"/>
    <w:multiLevelType w:val="hybridMultilevel"/>
    <w:tmpl w:val="81089D12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" w15:restartNumberingAfterBreak="0">
    <w:nsid w:val="0C97353D"/>
    <w:multiLevelType w:val="hybridMultilevel"/>
    <w:tmpl w:val="4B64B894"/>
    <w:lvl w:ilvl="0" w:tplc="12E667C6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430228"/>
    <w:multiLevelType w:val="hybridMultilevel"/>
    <w:tmpl w:val="533EE500"/>
    <w:lvl w:ilvl="0" w:tplc="04090013">
      <w:start w:val="1"/>
      <w:numFmt w:val="chineseCountingThousand"/>
      <w:lvlText w:val="%1、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6" w15:restartNumberingAfterBreak="0">
    <w:nsid w:val="11187DC1"/>
    <w:multiLevelType w:val="hybridMultilevel"/>
    <w:tmpl w:val="9E244FF6"/>
    <w:lvl w:ilvl="0" w:tplc="7F2C50B4">
      <w:start w:val="1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 w15:restartNumberingAfterBreak="0">
    <w:nsid w:val="14221685"/>
    <w:multiLevelType w:val="multilevel"/>
    <w:tmpl w:val="14221685"/>
    <w:lvl w:ilvl="0">
      <w:start w:val="1"/>
      <w:numFmt w:val="decimal"/>
      <w:pStyle w:val="10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left" w:pos="1145"/>
        </w:tabs>
        <w:ind w:left="992" w:hanging="567"/>
      </w:pPr>
    </w:lvl>
    <w:lvl w:ilvl="2">
      <w:start w:val="1"/>
      <w:numFmt w:val="decimal"/>
      <w:pStyle w:val="30"/>
      <w:lvlText w:val="%1.%2.%3"/>
      <w:lvlJc w:val="left"/>
      <w:pPr>
        <w:tabs>
          <w:tab w:val="left" w:pos="2291"/>
        </w:tabs>
        <w:ind w:left="1418" w:hanging="567"/>
      </w:pPr>
    </w:lvl>
    <w:lvl w:ilvl="3">
      <w:start w:val="1"/>
      <w:numFmt w:val="decimal"/>
      <w:pStyle w:val="40"/>
      <w:lvlText w:val="%1.%2.%3.%4"/>
      <w:lvlJc w:val="left"/>
      <w:pPr>
        <w:tabs>
          <w:tab w:val="left" w:pos="3076"/>
        </w:tabs>
        <w:ind w:left="1984" w:hanging="708"/>
      </w:pPr>
    </w:lvl>
    <w:lvl w:ilvl="4">
      <w:start w:val="1"/>
      <w:numFmt w:val="decimal"/>
      <w:pStyle w:val="50"/>
      <w:lvlText w:val="%1.%2.%3.%4.%5"/>
      <w:lvlJc w:val="left"/>
      <w:pPr>
        <w:tabs>
          <w:tab w:val="left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7362"/>
        </w:tabs>
        <w:ind w:left="5102" w:hanging="1700"/>
      </w:pPr>
    </w:lvl>
  </w:abstractNum>
  <w:abstractNum w:abstractNumId="8" w15:restartNumberingAfterBreak="0">
    <w:nsid w:val="1D5919D0"/>
    <w:multiLevelType w:val="hybridMultilevel"/>
    <w:tmpl w:val="BB7C28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0353A7A"/>
    <w:multiLevelType w:val="hybridMultilevel"/>
    <w:tmpl w:val="DFA8B1F6"/>
    <w:lvl w:ilvl="0" w:tplc="12E667C6">
      <w:start w:val="1"/>
      <w:numFmt w:val="decimal"/>
      <w:lvlText w:val="（%1）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0" w15:restartNumberingAfterBreak="0">
    <w:nsid w:val="22375C5D"/>
    <w:multiLevelType w:val="hybridMultilevel"/>
    <w:tmpl w:val="6FE4E0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755B44"/>
    <w:multiLevelType w:val="multilevel"/>
    <w:tmpl w:val="2592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EE6C41"/>
    <w:multiLevelType w:val="hybridMultilevel"/>
    <w:tmpl w:val="AC0CC900"/>
    <w:lvl w:ilvl="0" w:tplc="12E667C6">
      <w:start w:val="1"/>
      <w:numFmt w:val="decimal"/>
      <w:lvlText w:val="（%1）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3" w15:restartNumberingAfterBreak="0">
    <w:nsid w:val="30B3027C"/>
    <w:multiLevelType w:val="hybridMultilevel"/>
    <w:tmpl w:val="AC0CC900"/>
    <w:lvl w:ilvl="0" w:tplc="12E667C6">
      <w:start w:val="1"/>
      <w:numFmt w:val="decimal"/>
      <w:lvlText w:val="（%1）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4" w15:restartNumberingAfterBreak="0">
    <w:nsid w:val="36A2300C"/>
    <w:multiLevelType w:val="hybridMultilevel"/>
    <w:tmpl w:val="6FE4E0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8D192B"/>
    <w:multiLevelType w:val="hybridMultilevel"/>
    <w:tmpl w:val="81089D12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6" w15:restartNumberingAfterBreak="0">
    <w:nsid w:val="3B8F2D1F"/>
    <w:multiLevelType w:val="hybridMultilevel"/>
    <w:tmpl w:val="6FE4E0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48457C"/>
    <w:multiLevelType w:val="hybridMultilevel"/>
    <w:tmpl w:val="AC0CC900"/>
    <w:lvl w:ilvl="0" w:tplc="12E667C6">
      <w:start w:val="1"/>
      <w:numFmt w:val="decimal"/>
      <w:lvlText w:val="（%1）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8" w15:restartNumberingAfterBreak="0">
    <w:nsid w:val="4F275627"/>
    <w:multiLevelType w:val="hybridMultilevel"/>
    <w:tmpl w:val="9C9CA1F2"/>
    <w:lvl w:ilvl="0" w:tplc="12E667C6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EC5032"/>
    <w:multiLevelType w:val="hybridMultilevel"/>
    <w:tmpl w:val="6FE4E0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A33242A"/>
    <w:multiLevelType w:val="hybridMultilevel"/>
    <w:tmpl w:val="6FE4E0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801ACE"/>
    <w:multiLevelType w:val="hybridMultilevel"/>
    <w:tmpl w:val="DFA8B1F6"/>
    <w:lvl w:ilvl="0" w:tplc="12E667C6">
      <w:start w:val="1"/>
      <w:numFmt w:val="decimal"/>
      <w:lvlText w:val="（%1）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2" w15:restartNumberingAfterBreak="0">
    <w:nsid w:val="5EE66879"/>
    <w:multiLevelType w:val="hybridMultilevel"/>
    <w:tmpl w:val="533EE500"/>
    <w:lvl w:ilvl="0" w:tplc="04090013">
      <w:start w:val="1"/>
      <w:numFmt w:val="chineseCountingThousand"/>
      <w:lvlText w:val="%1、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3" w15:restartNumberingAfterBreak="0">
    <w:nsid w:val="600E3C52"/>
    <w:multiLevelType w:val="hybridMultilevel"/>
    <w:tmpl w:val="DFA8B1F6"/>
    <w:lvl w:ilvl="0" w:tplc="12E667C6">
      <w:start w:val="1"/>
      <w:numFmt w:val="decimal"/>
      <w:lvlText w:val="（%1）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4" w15:restartNumberingAfterBreak="0">
    <w:nsid w:val="69E71BE4"/>
    <w:multiLevelType w:val="hybridMultilevel"/>
    <w:tmpl w:val="8D2EB3F4"/>
    <w:lvl w:ilvl="0" w:tplc="8C16A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38E66AD"/>
    <w:multiLevelType w:val="hybridMultilevel"/>
    <w:tmpl w:val="DFA8B1F6"/>
    <w:lvl w:ilvl="0" w:tplc="12E667C6">
      <w:start w:val="1"/>
      <w:numFmt w:val="decimal"/>
      <w:lvlText w:val="（%1）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6" w15:restartNumberingAfterBreak="0">
    <w:nsid w:val="783B3D5E"/>
    <w:multiLevelType w:val="hybridMultilevel"/>
    <w:tmpl w:val="24041FF2"/>
    <w:lvl w:ilvl="0" w:tplc="04090011">
      <w:start w:val="1"/>
      <w:numFmt w:val="decimal"/>
      <w:lvlText w:val="%1)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7" w15:restartNumberingAfterBreak="0">
    <w:nsid w:val="7A0D0699"/>
    <w:multiLevelType w:val="hybridMultilevel"/>
    <w:tmpl w:val="BC7090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8"/>
  </w:num>
  <w:num w:numId="4">
    <w:abstractNumId w:val="4"/>
  </w:num>
  <w:num w:numId="5">
    <w:abstractNumId w:val="8"/>
  </w:num>
  <w:num w:numId="6">
    <w:abstractNumId w:val="27"/>
  </w:num>
  <w:num w:numId="7">
    <w:abstractNumId w:val="19"/>
  </w:num>
  <w:num w:numId="8">
    <w:abstractNumId w:val="16"/>
  </w:num>
  <w:num w:numId="9">
    <w:abstractNumId w:val="10"/>
  </w:num>
  <w:num w:numId="10">
    <w:abstractNumId w:val="14"/>
  </w:num>
  <w:num w:numId="11">
    <w:abstractNumId w:val="15"/>
  </w:num>
  <w:num w:numId="12">
    <w:abstractNumId w:val="20"/>
  </w:num>
  <w:num w:numId="13">
    <w:abstractNumId w:val="26"/>
  </w:num>
  <w:num w:numId="14">
    <w:abstractNumId w:val="21"/>
  </w:num>
  <w:num w:numId="15">
    <w:abstractNumId w:val="12"/>
  </w:num>
  <w:num w:numId="16">
    <w:abstractNumId w:val="23"/>
  </w:num>
  <w:num w:numId="17">
    <w:abstractNumId w:val="9"/>
  </w:num>
  <w:num w:numId="18">
    <w:abstractNumId w:val="22"/>
  </w:num>
  <w:num w:numId="19">
    <w:abstractNumId w:val="25"/>
  </w:num>
  <w:num w:numId="20">
    <w:abstractNumId w:val="17"/>
  </w:num>
  <w:num w:numId="21">
    <w:abstractNumId w:val="2"/>
  </w:num>
  <w:num w:numId="22">
    <w:abstractNumId w:val="13"/>
  </w:num>
  <w:num w:numId="23">
    <w:abstractNumId w:val="3"/>
  </w:num>
  <w:num w:numId="24">
    <w:abstractNumId w:val="5"/>
  </w:num>
  <w:num w:numId="25">
    <w:abstractNumId w:val="24"/>
  </w:num>
  <w:num w:numId="26">
    <w:abstractNumId w:val="1"/>
  </w:num>
  <w:num w:numId="27">
    <w:abstractNumId w:val="6"/>
  </w:num>
  <w:num w:numId="28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2B"/>
    <w:rsid w:val="9D16AA8F"/>
    <w:rsid w:val="BFFDEAA7"/>
    <w:rsid w:val="F3F116FA"/>
    <w:rsid w:val="FF9BB292"/>
    <w:rsid w:val="00004850"/>
    <w:rsid w:val="0001136D"/>
    <w:rsid w:val="00013224"/>
    <w:rsid w:val="000153BA"/>
    <w:rsid w:val="00016230"/>
    <w:rsid w:val="00022EB3"/>
    <w:rsid w:val="000241E1"/>
    <w:rsid w:val="000243F8"/>
    <w:rsid w:val="00031FFD"/>
    <w:rsid w:val="000320D1"/>
    <w:rsid w:val="00041467"/>
    <w:rsid w:val="00042C68"/>
    <w:rsid w:val="00044F39"/>
    <w:rsid w:val="00060CEB"/>
    <w:rsid w:val="00062DA7"/>
    <w:rsid w:val="0006426A"/>
    <w:rsid w:val="00071C5D"/>
    <w:rsid w:val="00072056"/>
    <w:rsid w:val="00072867"/>
    <w:rsid w:val="00072F81"/>
    <w:rsid w:val="000752BF"/>
    <w:rsid w:val="00077B5D"/>
    <w:rsid w:val="00081B7B"/>
    <w:rsid w:val="0008378A"/>
    <w:rsid w:val="00083E21"/>
    <w:rsid w:val="0009150E"/>
    <w:rsid w:val="00091ACB"/>
    <w:rsid w:val="00093A76"/>
    <w:rsid w:val="00096D2B"/>
    <w:rsid w:val="0009781D"/>
    <w:rsid w:val="000A1380"/>
    <w:rsid w:val="000A29D4"/>
    <w:rsid w:val="000A2E4E"/>
    <w:rsid w:val="000A628F"/>
    <w:rsid w:val="000A63AF"/>
    <w:rsid w:val="000B2EBB"/>
    <w:rsid w:val="000B658D"/>
    <w:rsid w:val="000C2737"/>
    <w:rsid w:val="000D2CFA"/>
    <w:rsid w:val="000D713A"/>
    <w:rsid w:val="000E2398"/>
    <w:rsid w:val="000E4630"/>
    <w:rsid w:val="000F2DD6"/>
    <w:rsid w:val="000F5D2E"/>
    <w:rsid w:val="00101399"/>
    <w:rsid w:val="0011015A"/>
    <w:rsid w:val="00112526"/>
    <w:rsid w:val="00112CC6"/>
    <w:rsid w:val="00114943"/>
    <w:rsid w:val="00114A35"/>
    <w:rsid w:val="00120F32"/>
    <w:rsid w:val="001213EF"/>
    <w:rsid w:val="00122476"/>
    <w:rsid w:val="00123300"/>
    <w:rsid w:val="00137942"/>
    <w:rsid w:val="00141A01"/>
    <w:rsid w:val="00145051"/>
    <w:rsid w:val="0014745F"/>
    <w:rsid w:val="00147D49"/>
    <w:rsid w:val="00161E35"/>
    <w:rsid w:val="001715FB"/>
    <w:rsid w:val="001717EF"/>
    <w:rsid w:val="001760D9"/>
    <w:rsid w:val="0018067A"/>
    <w:rsid w:val="0018089F"/>
    <w:rsid w:val="00180D17"/>
    <w:rsid w:val="001826B3"/>
    <w:rsid w:val="0018395A"/>
    <w:rsid w:val="00183DB9"/>
    <w:rsid w:val="00183E28"/>
    <w:rsid w:val="001A18E4"/>
    <w:rsid w:val="001A265C"/>
    <w:rsid w:val="001A44F6"/>
    <w:rsid w:val="001A7A00"/>
    <w:rsid w:val="001A7FCD"/>
    <w:rsid w:val="001B0995"/>
    <w:rsid w:val="001B1133"/>
    <w:rsid w:val="001B65E0"/>
    <w:rsid w:val="001C2ADB"/>
    <w:rsid w:val="001C3745"/>
    <w:rsid w:val="001C3AA8"/>
    <w:rsid w:val="001C65B2"/>
    <w:rsid w:val="001C758B"/>
    <w:rsid w:val="001D055B"/>
    <w:rsid w:val="001D1A7C"/>
    <w:rsid w:val="001D53CA"/>
    <w:rsid w:val="001E187D"/>
    <w:rsid w:val="001E5158"/>
    <w:rsid w:val="001E5F2E"/>
    <w:rsid w:val="001E6841"/>
    <w:rsid w:val="001E717D"/>
    <w:rsid w:val="001F0E60"/>
    <w:rsid w:val="001F2052"/>
    <w:rsid w:val="001F364F"/>
    <w:rsid w:val="001F5099"/>
    <w:rsid w:val="00213950"/>
    <w:rsid w:val="0021460B"/>
    <w:rsid w:val="00215742"/>
    <w:rsid w:val="00216F8D"/>
    <w:rsid w:val="00220317"/>
    <w:rsid w:val="002211A2"/>
    <w:rsid w:val="002230CA"/>
    <w:rsid w:val="002277A0"/>
    <w:rsid w:val="002365C0"/>
    <w:rsid w:val="00236CAD"/>
    <w:rsid w:val="0024127B"/>
    <w:rsid w:val="00243A09"/>
    <w:rsid w:val="00246259"/>
    <w:rsid w:val="00251CA3"/>
    <w:rsid w:val="00252781"/>
    <w:rsid w:val="00254ACA"/>
    <w:rsid w:val="00256223"/>
    <w:rsid w:val="00260A38"/>
    <w:rsid w:val="00263BC1"/>
    <w:rsid w:val="00266F8B"/>
    <w:rsid w:val="00271DBE"/>
    <w:rsid w:val="00284658"/>
    <w:rsid w:val="002863F2"/>
    <w:rsid w:val="00293C3C"/>
    <w:rsid w:val="002A34E0"/>
    <w:rsid w:val="002A48DB"/>
    <w:rsid w:val="002A79A6"/>
    <w:rsid w:val="002A79B6"/>
    <w:rsid w:val="002B6075"/>
    <w:rsid w:val="002C2F84"/>
    <w:rsid w:val="002C5261"/>
    <w:rsid w:val="002C5B28"/>
    <w:rsid w:val="002D25BE"/>
    <w:rsid w:val="002D37D0"/>
    <w:rsid w:val="002E347F"/>
    <w:rsid w:val="002E4D0F"/>
    <w:rsid w:val="002E515C"/>
    <w:rsid w:val="002F16C8"/>
    <w:rsid w:val="002F407E"/>
    <w:rsid w:val="002F78D9"/>
    <w:rsid w:val="00300EAE"/>
    <w:rsid w:val="0030201F"/>
    <w:rsid w:val="00304515"/>
    <w:rsid w:val="0031051E"/>
    <w:rsid w:val="0031087D"/>
    <w:rsid w:val="003127AB"/>
    <w:rsid w:val="003220E2"/>
    <w:rsid w:val="00322578"/>
    <w:rsid w:val="0032328F"/>
    <w:rsid w:val="00323BEE"/>
    <w:rsid w:val="0033078C"/>
    <w:rsid w:val="00330F1B"/>
    <w:rsid w:val="00335EE6"/>
    <w:rsid w:val="00341083"/>
    <w:rsid w:val="0034394F"/>
    <w:rsid w:val="00344D90"/>
    <w:rsid w:val="00345206"/>
    <w:rsid w:val="00345E19"/>
    <w:rsid w:val="00350359"/>
    <w:rsid w:val="0035614D"/>
    <w:rsid w:val="00357372"/>
    <w:rsid w:val="00357E69"/>
    <w:rsid w:val="003652E1"/>
    <w:rsid w:val="00365DC1"/>
    <w:rsid w:val="00370790"/>
    <w:rsid w:val="003731E3"/>
    <w:rsid w:val="00381021"/>
    <w:rsid w:val="003810D2"/>
    <w:rsid w:val="003822C1"/>
    <w:rsid w:val="00384157"/>
    <w:rsid w:val="0038466A"/>
    <w:rsid w:val="003851FD"/>
    <w:rsid w:val="0038593D"/>
    <w:rsid w:val="00385D20"/>
    <w:rsid w:val="00393DAB"/>
    <w:rsid w:val="003A1AA9"/>
    <w:rsid w:val="003B5598"/>
    <w:rsid w:val="003B5D4C"/>
    <w:rsid w:val="003B6ABF"/>
    <w:rsid w:val="003B6B65"/>
    <w:rsid w:val="003C4035"/>
    <w:rsid w:val="003C4885"/>
    <w:rsid w:val="003C586D"/>
    <w:rsid w:val="003D2E9E"/>
    <w:rsid w:val="003E2038"/>
    <w:rsid w:val="003E2C8A"/>
    <w:rsid w:val="003E3FEC"/>
    <w:rsid w:val="003F2CBC"/>
    <w:rsid w:val="003F606A"/>
    <w:rsid w:val="003F65DF"/>
    <w:rsid w:val="003F6A17"/>
    <w:rsid w:val="00402D82"/>
    <w:rsid w:val="00403075"/>
    <w:rsid w:val="00411F1A"/>
    <w:rsid w:val="00413BA4"/>
    <w:rsid w:val="00416B11"/>
    <w:rsid w:val="00416F8B"/>
    <w:rsid w:val="00417C3B"/>
    <w:rsid w:val="00417CB4"/>
    <w:rsid w:val="00424A3C"/>
    <w:rsid w:val="004433AB"/>
    <w:rsid w:val="004563A3"/>
    <w:rsid w:val="00463250"/>
    <w:rsid w:val="00465549"/>
    <w:rsid w:val="00466764"/>
    <w:rsid w:val="00470277"/>
    <w:rsid w:val="00473E60"/>
    <w:rsid w:val="00474E9B"/>
    <w:rsid w:val="004752F6"/>
    <w:rsid w:val="00475BB7"/>
    <w:rsid w:val="004830C1"/>
    <w:rsid w:val="00484868"/>
    <w:rsid w:val="00484E28"/>
    <w:rsid w:val="0049118B"/>
    <w:rsid w:val="0049427C"/>
    <w:rsid w:val="004A18C1"/>
    <w:rsid w:val="004B48B8"/>
    <w:rsid w:val="004B7746"/>
    <w:rsid w:val="004C04B4"/>
    <w:rsid w:val="004C7646"/>
    <w:rsid w:val="004D08CD"/>
    <w:rsid w:val="004D1FF6"/>
    <w:rsid w:val="004D52F2"/>
    <w:rsid w:val="004D5C8D"/>
    <w:rsid w:val="004D6497"/>
    <w:rsid w:val="004E2046"/>
    <w:rsid w:val="004E43EA"/>
    <w:rsid w:val="004F1DEE"/>
    <w:rsid w:val="004F2787"/>
    <w:rsid w:val="004F305B"/>
    <w:rsid w:val="004F5160"/>
    <w:rsid w:val="005035C6"/>
    <w:rsid w:val="00506CD1"/>
    <w:rsid w:val="00515568"/>
    <w:rsid w:val="00516295"/>
    <w:rsid w:val="00516DA9"/>
    <w:rsid w:val="0052081E"/>
    <w:rsid w:val="005265AE"/>
    <w:rsid w:val="00530C41"/>
    <w:rsid w:val="00530E91"/>
    <w:rsid w:val="00533ECD"/>
    <w:rsid w:val="00534735"/>
    <w:rsid w:val="00542067"/>
    <w:rsid w:val="00544AF9"/>
    <w:rsid w:val="00546AC0"/>
    <w:rsid w:val="00547D50"/>
    <w:rsid w:val="00560AE6"/>
    <w:rsid w:val="00565674"/>
    <w:rsid w:val="00565B3A"/>
    <w:rsid w:val="00571CBB"/>
    <w:rsid w:val="00571D0A"/>
    <w:rsid w:val="005737E7"/>
    <w:rsid w:val="00573A60"/>
    <w:rsid w:val="00577B5C"/>
    <w:rsid w:val="005854E8"/>
    <w:rsid w:val="005A0E09"/>
    <w:rsid w:val="005A33EF"/>
    <w:rsid w:val="005A4DA6"/>
    <w:rsid w:val="005B3788"/>
    <w:rsid w:val="005B7C88"/>
    <w:rsid w:val="005C25A7"/>
    <w:rsid w:val="005C53A3"/>
    <w:rsid w:val="005C667C"/>
    <w:rsid w:val="005D747A"/>
    <w:rsid w:val="005E1CB5"/>
    <w:rsid w:val="005E4562"/>
    <w:rsid w:val="00602338"/>
    <w:rsid w:val="006046F7"/>
    <w:rsid w:val="00611636"/>
    <w:rsid w:val="00621A8F"/>
    <w:rsid w:val="00622250"/>
    <w:rsid w:val="00626363"/>
    <w:rsid w:val="00626782"/>
    <w:rsid w:val="006367B7"/>
    <w:rsid w:val="006443E5"/>
    <w:rsid w:val="00651694"/>
    <w:rsid w:val="00654C9F"/>
    <w:rsid w:val="00655321"/>
    <w:rsid w:val="006642EA"/>
    <w:rsid w:val="00666601"/>
    <w:rsid w:val="0066725C"/>
    <w:rsid w:val="006706D6"/>
    <w:rsid w:val="00673439"/>
    <w:rsid w:val="00673F3F"/>
    <w:rsid w:val="006855B0"/>
    <w:rsid w:val="006916C4"/>
    <w:rsid w:val="00696E80"/>
    <w:rsid w:val="006A0448"/>
    <w:rsid w:val="006A5207"/>
    <w:rsid w:val="006B0546"/>
    <w:rsid w:val="006B6E3F"/>
    <w:rsid w:val="006C0C53"/>
    <w:rsid w:val="006C12E6"/>
    <w:rsid w:val="006D58A4"/>
    <w:rsid w:val="006E01B9"/>
    <w:rsid w:val="006E44AC"/>
    <w:rsid w:val="006F12B1"/>
    <w:rsid w:val="006F6D75"/>
    <w:rsid w:val="00705DC3"/>
    <w:rsid w:val="00707090"/>
    <w:rsid w:val="00711B36"/>
    <w:rsid w:val="00714054"/>
    <w:rsid w:val="00714D95"/>
    <w:rsid w:val="00717C15"/>
    <w:rsid w:val="00717EB5"/>
    <w:rsid w:val="00726F1A"/>
    <w:rsid w:val="00730CDF"/>
    <w:rsid w:val="00734ACA"/>
    <w:rsid w:val="00736B97"/>
    <w:rsid w:val="0074614F"/>
    <w:rsid w:val="00750900"/>
    <w:rsid w:val="00754331"/>
    <w:rsid w:val="0076087D"/>
    <w:rsid w:val="00765754"/>
    <w:rsid w:val="00765AE7"/>
    <w:rsid w:val="00767D12"/>
    <w:rsid w:val="007725CF"/>
    <w:rsid w:val="007749F6"/>
    <w:rsid w:val="00775F17"/>
    <w:rsid w:val="00781B2F"/>
    <w:rsid w:val="00786A8A"/>
    <w:rsid w:val="007871B3"/>
    <w:rsid w:val="0079203B"/>
    <w:rsid w:val="00795584"/>
    <w:rsid w:val="007956EA"/>
    <w:rsid w:val="00796250"/>
    <w:rsid w:val="007A08C7"/>
    <w:rsid w:val="007A7EF4"/>
    <w:rsid w:val="007B0326"/>
    <w:rsid w:val="007B4658"/>
    <w:rsid w:val="007B695E"/>
    <w:rsid w:val="007B6D73"/>
    <w:rsid w:val="007C0AC4"/>
    <w:rsid w:val="007D0CD1"/>
    <w:rsid w:val="007D18E0"/>
    <w:rsid w:val="007D33CA"/>
    <w:rsid w:val="007D4C5A"/>
    <w:rsid w:val="007D5234"/>
    <w:rsid w:val="007E1249"/>
    <w:rsid w:val="007F1A93"/>
    <w:rsid w:val="007F20C8"/>
    <w:rsid w:val="007F3C1A"/>
    <w:rsid w:val="007F7BB7"/>
    <w:rsid w:val="008001FA"/>
    <w:rsid w:val="008026AC"/>
    <w:rsid w:val="00805C0F"/>
    <w:rsid w:val="00811433"/>
    <w:rsid w:val="00823261"/>
    <w:rsid w:val="00824529"/>
    <w:rsid w:val="00824B8B"/>
    <w:rsid w:val="008310D3"/>
    <w:rsid w:val="00834B78"/>
    <w:rsid w:val="008369E9"/>
    <w:rsid w:val="00841F9E"/>
    <w:rsid w:val="008452BC"/>
    <w:rsid w:val="008532A6"/>
    <w:rsid w:val="0085472A"/>
    <w:rsid w:val="00854C82"/>
    <w:rsid w:val="008576E2"/>
    <w:rsid w:val="00861AA4"/>
    <w:rsid w:val="00861BF3"/>
    <w:rsid w:val="008700FF"/>
    <w:rsid w:val="0087128F"/>
    <w:rsid w:val="0089134C"/>
    <w:rsid w:val="00892EEF"/>
    <w:rsid w:val="008A3CEA"/>
    <w:rsid w:val="008B0751"/>
    <w:rsid w:val="008B1470"/>
    <w:rsid w:val="008B6EA5"/>
    <w:rsid w:val="008B7B21"/>
    <w:rsid w:val="008C4BE9"/>
    <w:rsid w:val="008C74F8"/>
    <w:rsid w:val="008C7BCA"/>
    <w:rsid w:val="008C7E55"/>
    <w:rsid w:val="008C7F8F"/>
    <w:rsid w:val="008D15B1"/>
    <w:rsid w:val="008D18BC"/>
    <w:rsid w:val="008D2972"/>
    <w:rsid w:val="008D5AFB"/>
    <w:rsid w:val="008E0B60"/>
    <w:rsid w:val="008E5429"/>
    <w:rsid w:val="008E6717"/>
    <w:rsid w:val="008F1E4F"/>
    <w:rsid w:val="008F3CF4"/>
    <w:rsid w:val="008F6FB0"/>
    <w:rsid w:val="00907AF4"/>
    <w:rsid w:val="00911483"/>
    <w:rsid w:val="00922829"/>
    <w:rsid w:val="0093115B"/>
    <w:rsid w:val="009357AF"/>
    <w:rsid w:val="00935EBE"/>
    <w:rsid w:val="00937E77"/>
    <w:rsid w:val="009419B3"/>
    <w:rsid w:val="00944637"/>
    <w:rsid w:val="009465FD"/>
    <w:rsid w:val="009555F6"/>
    <w:rsid w:val="00963585"/>
    <w:rsid w:val="00963722"/>
    <w:rsid w:val="00963AF2"/>
    <w:rsid w:val="009655BA"/>
    <w:rsid w:val="009672C1"/>
    <w:rsid w:val="00973B56"/>
    <w:rsid w:val="009741BD"/>
    <w:rsid w:val="00977CAB"/>
    <w:rsid w:val="00984C7B"/>
    <w:rsid w:val="0098591F"/>
    <w:rsid w:val="00986FD6"/>
    <w:rsid w:val="0099438A"/>
    <w:rsid w:val="009A00AD"/>
    <w:rsid w:val="009A0A31"/>
    <w:rsid w:val="009A580E"/>
    <w:rsid w:val="009B33EB"/>
    <w:rsid w:val="009B538A"/>
    <w:rsid w:val="009B7BAD"/>
    <w:rsid w:val="009C5914"/>
    <w:rsid w:val="009D3213"/>
    <w:rsid w:val="009D509F"/>
    <w:rsid w:val="009D6DB6"/>
    <w:rsid w:val="009D7D24"/>
    <w:rsid w:val="009E1ED1"/>
    <w:rsid w:val="009E56B1"/>
    <w:rsid w:val="009F602C"/>
    <w:rsid w:val="00A001E9"/>
    <w:rsid w:val="00A0509D"/>
    <w:rsid w:val="00A0678C"/>
    <w:rsid w:val="00A10AF7"/>
    <w:rsid w:val="00A11DD2"/>
    <w:rsid w:val="00A12D06"/>
    <w:rsid w:val="00A17E38"/>
    <w:rsid w:val="00A2096E"/>
    <w:rsid w:val="00A21974"/>
    <w:rsid w:val="00A2675D"/>
    <w:rsid w:val="00A27BDC"/>
    <w:rsid w:val="00A3122F"/>
    <w:rsid w:val="00A31DFB"/>
    <w:rsid w:val="00A32347"/>
    <w:rsid w:val="00A4058B"/>
    <w:rsid w:val="00A415B0"/>
    <w:rsid w:val="00A4201E"/>
    <w:rsid w:val="00A43D6A"/>
    <w:rsid w:val="00A54808"/>
    <w:rsid w:val="00A556E8"/>
    <w:rsid w:val="00A61F0D"/>
    <w:rsid w:val="00A637AB"/>
    <w:rsid w:val="00A63C8F"/>
    <w:rsid w:val="00A66E1E"/>
    <w:rsid w:val="00A707E3"/>
    <w:rsid w:val="00A74068"/>
    <w:rsid w:val="00A74142"/>
    <w:rsid w:val="00A75292"/>
    <w:rsid w:val="00A8058E"/>
    <w:rsid w:val="00A81E9F"/>
    <w:rsid w:val="00A8669E"/>
    <w:rsid w:val="00A93BA3"/>
    <w:rsid w:val="00A93C82"/>
    <w:rsid w:val="00A94F54"/>
    <w:rsid w:val="00A950C0"/>
    <w:rsid w:val="00AA0030"/>
    <w:rsid w:val="00AB1D09"/>
    <w:rsid w:val="00AB4D39"/>
    <w:rsid w:val="00AC3741"/>
    <w:rsid w:val="00AC43CC"/>
    <w:rsid w:val="00AD4766"/>
    <w:rsid w:val="00AE0AEA"/>
    <w:rsid w:val="00AE2353"/>
    <w:rsid w:val="00AE3421"/>
    <w:rsid w:val="00AE66AD"/>
    <w:rsid w:val="00AE6AA4"/>
    <w:rsid w:val="00AE7B68"/>
    <w:rsid w:val="00AF4DF7"/>
    <w:rsid w:val="00AF7596"/>
    <w:rsid w:val="00B008F1"/>
    <w:rsid w:val="00B025FD"/>
    <w:rsid w:val="00B063E2"/>
    <w:rsid w:val="00B066D3"/>
    <w:rsid w:val="00B06D71"/>
    <w:rsid w:val="00B1310F"/>
    <w:rsid w:val="00B15D2B"/>
    <w:rsid w:val="00B167F6"/>
    <w:rsid w:val="00B2125A"/>
    <w:rsid w:val="00B2217F"/>
    <w:rsid w:val="00B24D6B"/>
    <w:rsid w:val="00B34BCE"/>
    <w:rsid w:val="00B3517A"/>
    <w:rsid w:val="00B55EEB"/>
    <w:rsid w:val="00B576AF"/>
    <w:rsid w:val="00B710A0"/>
    <w:rsid w:val="00B7133E"/>
    <w:rsid w:val="00B74E29"/>
    <w:rsid w:val="00B8032F"/>
    <w:rsid w:val="00B83EB4"/>
    <w:rsid w:val="00B85300"/>
    <w:rsid w:val="00B85E02"/>
    <w:rsid w:val="00B92E80"/>
    <w:rsid w:val="00B96761"/>
    <w:rsid w:val="00B97B5D"/>
    <w:rsid w:val="00BA583D"/>
    <w:rsid w:val="00BB4C51"/>
    <w:rsid w:val="00BB6373"/>
    <w:rsid w:val="00BB7E04"/>
    <w:rsid w:val="00BC12EC"/>
    <w:rsid w:val="00BD2268"/>
    <w:rsid w:val="00BD2E03"/>
    <w:rsid w:val="00BD3648"/>
    <w:rsid w:val="00BD719A"/>
    <w:rsid w:val="00BE0DA0"/>
    <w:rsid w:val="00BE3BAF"/>
    <w:rsid w:val="00BF0B0B"/>
    <w:rsid w:val="00BF2027"/>
    <w:rsid w:val="00BF2ABF"/>
    <w:rsid w:val="00C01355"/>
    <w:rsid w:val="00C048E1"/>
    <w:rsid w:val="00C05732"/>
    <w:rsid w:val="00C12DF8"/>
    <w:rsid w:val="00C13595"/>
    <w:rsid w:val="00C22A80"/>
    <w:rsid w:val="00C25054"/>
    <w:rsid w:val="00C31D28"/>
    <w:rsid w:val="00C33BE6"/>
    <w:rsid w:val="00C365FE"/>
    <w:rsid w:val="00C432D9"/>
    <w:rsid w:val="00C46B98"/>
    <w:rsid w:val="00C5010A"/>
    <w:rsid w:val="00C51DAE"/>
    <w:rsid w:val="00C53588"/>
    <w:rsid w:val="00C53757"/>
    <w:rsid w:val="00C53956"/>
    <w:rsid w:val="00C53CF7"/>
    <w:rsid w:val="00C63390"/>
    <w:rsid w:val="00C63E7B"/>
    <w:rsid w:val="00C72B61"/>
    <w:rsid w:val="00C7445E"/>
    <w:rsid w:val="00C758F6"/>
    <w:rsid w:val="00C75C06"/>
    <w:rsid w:val="00C8432D"/>
    <w:rsid w:val="00C86C3C"/>
    <w:rsid w:val="00C92845"/>
    <w:rsid w:val="00C9328E"/>
    <w:rsid w:val="00C94D19"/>
    <w:rsid w:val="00CB2FF9"/>
    <w:rsid w:val="00CC06D5"/>
    <w:rsid w:val="00CC2662"/>
    <w:rsid w:val="00CC45E8"/>
    <w:rsid w:val="00CC7963"/>
    <w:rsid w:val="00CC7A1E"/>
    <w:rsid w:val="00CD2D34"/>
    <w:rsid w:val="00CD4A29"/>
    <w:rsid w:val="00CD5C50"/>
    <w:rsid w:val="00CD7821"/>
    <w:rsid w:val="00CE294A"/>
    <w:rsid w:val="00CF046F"/>
    <w:rsid w:val="00CF14D1"/>
    <w:rsid w:val="00CF1FA4"/>
    <w:rsid w:val="00CF353C"/>
    <w:rsid w:val="00CF3F30"/>
    <w:rsid w:val="00CF514B"/>
    <w:rsid w:val="00D00F48"/>
    <w:rsid w:val="00D05C39"/>
    <w:rsid w:val="00D10E88"/>
    <w:rsid w:val="00D12374"/>
    <w:rsid w:val="00D12B4F"/>
    <w:rsid w:val="00D14F37"/>
    <w:rsid w:val="00D22221"/>
    <w:rsid w:val="00D24442"/>
    <w:rsid w:val="00D259C5"/>
    <w:rsid w:val="00D31F2C"/>
    <w:rsid w:val="00D33836"/>
    <w:rsid w:val="00D37370"/>
    <w:rsid w:val="00D44A96"/>
    <w:rsid w:val="00D4560E"/>
    <w:rsid w:val="00D46B37"/>
    <w:rsid w:val="00D631D8"/>
    <w:rsid w:val="00D632B8"/>
    <w:rsid w:val="00D63F18"/>
    <w:rsid w:val="00D65745"/>
    <w:rsid w:val="00D6628D"/>
    <w:rsid w:val="00D67460"/>
    <w:rsid w:val="00D67F9B"/>
    <w:rsid w:val="00D71FA2"/>
    <w:rsid w:val="00D775CB"/>
    <w:rsid w:val="00D77BEC"/>
    <w:rsid w:val="00D92412"/>
    <w:rsid w:val="00D944CA"/>
    <w:rsid w:val="00D94C66"/>
    <w:rsid w:val="00D95D49"/>
    <w:rsid w:val="00DA7DF9"/>
    <w:rsid w:val="00DC0291"/>
    <w:rsid w:val="00DC313E"/>
    <w:rsid w:val="00DC6888"/>
    <w:rsid w:val="00DD1EC1"/>
    <w:rsid w:val="00DD5812"/>
    <w:rsid w:val="00DD5CE8"/>
    <w:rsid w:val="00DD6C88"/>
    <w:rsid w:val="00DE3498"/>
    <w:rsid w:val="00DE55EC"/>
    <w:rsid w:val="00DE685E"/>
    <w:rsid w:val="00DF089F"/>
    <w:rsid w:val="00DF6CA2"/>
    <w:rsid w:val="00DF6F8A"/>
    <w:rsid w:val="00E01259"/>
    <w:rsid w:val="00E11665"/>
    <w:rsid w:val="00E16EEF"/>
    <w:rsid w:val="00E16F8F"/>
    <w:rsid w:val="00E17ACE"/>
    <w:rsid w:val="00E20A8C"/>
    <w:rsid w:val="00E2293D"/>
    <w:rsid w:val="00E23CA5"/>
    <w:rsid w:val="00E25E89"/>
    <w:rsid w:val="00E33E43"/>
    <w:rsid w:val="00E419DD"/>
    <w:rsid w:val="00E45918"/>
    <w:rsid w:val="00E521A5"/>
    <w:rsid w:val="00E533C6"/>
    <w:rsid w:val="00E53B37"/>
    <w:rsid w:val="00E56559"/>
    <w:rsid w:val="00E81393"/>
    <w:rsid w:val="00E83716"/>
    <w:rsid w:val="00E916E2"/>
    <w:rsid w:val="00E9516F"/>
    <w:rsid w:val="00E97DF9"/>
    <w:rsid w:val="00EA054F"/>
    <w:rsid w:val="00EA2863"/>
    <w:rsid w:val="00EA69C4"/>
    <w:rsid w:val="00EA6A90"/>
    <w:rsid w:val="00EB0D07"/>
    <w:rsid w:val="00EB18B8"/>
    <w:rsid w:val="00EB2A77"/>
    <w:rsid w:val="00EB2E98"/>
    <w:rsid w:val="00EB315A"/>
    <w:rsid w:val="00EB5B21"/>
    <w:rsid w:val="00EC4332"/>
    <w:rsid w:val="00EC7003"/>
    <w:rsid w:val="00ED2F7B"/>
    <w:rsid w:val="00EF55B5"/>
    <w:rsid w:val="00F0324F"/>
    <w:rsid w:val="00F0461B"/>
    <w:rsid w:val="00F05DCD"/>
    <w:rsid w:val="00F143DD"/>
    <w:rsid w:val="00F148C7"/>
    <w:rsid w:val="00F177DB"/>
    <w:rsid w:val="00F21375"/>
    <w:rsid w:val="00F30EDC"/>
    <w:rsid w:val="00F42EE1"/>
    <w:rsid w:val="00F51824"/>
    <w:rsid w:val="00F523E1"/>
    <w:rsid w:val="00F565A3"/>
    <w:rsid w:val="00F62E57"/>
    <w:rsid w:val="00F63C0D"/>
    <w:rsid w:val="00F701E7"/>
    <w:rsid w:val="00F7098E"/>
    <w:rsid w:val="00F72A8D"/>
    <w:rsid w:val="00F75A28"/>
    <w:rsid w:val="00F762AE"/>
    <w:rsid w:val="00F76DD9"/>
    <w:rsid w:val="00FA3BC5"/>
    <w:rsid w:val="00FA7906"/>
    <w:rsid w:val="00FB0490"/>
    <w:rsid w:val="00FB1E55"/>
    <w:rsid w:val="00FB3039"/>
    <w:rsid w:val="00FC203F"/>
    <w:rsid w:val="00FC26EC"/>
    <w:rsid w:val="00FC6AF7"/>
    <w:rsid w:val="00FC6D01"/>
    <w:rsid w:val="00FC7B8D"/>
    <w:rsid w:val="00FD132B"/>
    <w:rsid w:val="00FD72B0"/>
    <w:rsid w:val="00FE5B45"/>
    <w:rsid w:val="00FF2CFA"/>
    <w:rsid w:val="2BDB9699"/>
    <w:rsid w:val="795B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FF438B4-2C12-4372-912D-F2D7A1DA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仿宋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DA9"/>
    <w:pPr>
      <w:widowControl w:val="0"/>
      <w:jc w:val="both"/>
    </w:pPr>
  </w:style>
  <w:style w:type="paragraph" w:styleId="10">
    <w:name w:val="heading 1"/>
    <w:basedOn w:val="a"/>
    <w:next w:val="a"/>
    <w:link w:val="1Char"/>
    <w:pPr>
      <w:keepNext/>
      <w:keepLines/>
      <w:numPr>
        <w:numId w:val="1"/>
      </w:numPr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Char"/>
    <w:pPr>
      <w:keepNext/>
      <w:keepLines/>
      <w:spacing w:before="120" w:after="120" w:line="415" w:lineRule="auto"/>
      <w:ind w:left="425" w:hanging="425"/>
      <w:outlineLvl w:val="1"/>
    </w:pPr>
    <w:rPr>
      <w:rFonts w:ascii="Arial" w:hAnsi="Arial"/>
      <w:b/>
      <w:bCs/>
      <w:sz w:val="24"/>
      <w:szCs w:val="32"/>
    </w:rPr>
  </w:style>
  <w:style w:type="paragraph" w:styleId="30">
    <w:name w:val="heading 3"/>
    <w:basedOn w:val="a"/>
    <w:next w:val="a"/>
    <w:link w:val="3Char"/>
    <w:pPr>
      <w:keepNext/>
      <w:keepLines/>
      <w:numPr>
        <w:ilvl w:val="2"/>
        <w:numId w:val="1"/>
      </w:numPr>
      <w:tabs>
        <w:tab w:val="left" w:pos="425"/>
      </w:tabs>
      <w:spacing w:before="120" w:after="120" w:line="415" w:lineRule="auto"/>
      <w:outlineLvl w:val="2"/>
    </w:pPr>
    <w:rPr>
      <w:b/>
      <w:bCs/>
      <w:szCs w:val="32"/>
    </w:rPr>
  </w:style>
  <w:style w:type="paragraph" w:styleId="40">
    <w:name w:val="heading 4"/>
    <w:basedOn w:val="a"/>
    <w:next w:val="a"/>
    <w:pPr>
      <w:keepNext/>
      <w:keepLines/>
      <w:numPr>
        <w:ilvl w:val="3"/>
        <w:numId w:val="1"/>
      </w:numPr>
      <w:spacing w:before="120" w:after="120" w:line="377" w:lineRule="auto"/>
      <w:ind w:left="1985" w:hanging="709"/>
      <w:outlineLvl w:val="3"/>
    </w:pPr>
    <w:rPr>
      <w:rFonts w:ascii="Arial" w:eastAsia="黑体" w:hAnsi="Arial"/>
      <w:bCs/>
      <w:i/>
      <w:szCs w:val="28"/>
    </w:rPr>
  </w:style>
  <w:style w:type="paragraph" w:styleId="50">
    <w:name w:val="heading 5"/>
    <w:basedOn w:val="a"/>
    <w:next w:val="a"/>
    <w:unhideWhenUsed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ody Text"/>
    <w:basedOn w:val="a"/>
    <w:qFormat/>
    <w:pPr>
      <w:widowControl/>
      <w:spacing w:before="120" w:after="120"/>
    </w:pPr>
    <w:rPr>
      <w:rFonts w:ascii="宋体" w:hAnsi="宋体"/>
      <w:iCs/>
    </w:rPr>
  </w:style>
  <w:style w:type="paragraph" w:styleId="a5">
    <w:name w:val="Balloon Text"/>
    <w:basedOn w:val="a"/>
    <w:link w:val="Char"/>
    <w:semiHidden/>
    <w:qFormat/>
    <w:rPr>
      <w:sz w:val="18"/>
      <w:szCs w:val="18"/>
    </w:rPr>
  </w:style>
  <w:style w:type="paragraph" w:styleId="a6">
    <w:name w:val="footer"/>
    <w:basedOn w:val="a"/>
    <w:link w:val="Char0"/>
    <w:unhideWhenUsed/>
    <w:pPr>
      <w:pBdr>
        <w:top w:val="single" w:sz="12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1"/>
    <w:uiPriority w:val="99"/>
    <w:qFormat/>
    <w:pPr>
      <w:pBdr>
        <w:bottom w:val="single" w:sz="12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</w:rPr>
  </w:style>
  <w:style w:type="paragraph" w:styleId="12">
    <w:name w:val="index 1"/>
    <w:basedOn w:val="a"/>
    <w:next w:val="a"/>
    <w:semiHidden/>
    <w:qFormat/>
  </w:style>
  <w:style w:type="paragraph" w:styleId="a8">
    <w:name w:val="Title"/>
    <w:basedOn w:val="a"/>
    <w:next w:val="a"/>
    <w:pPr>
      <w:jc w:val="center"/>
    </w:pPr>
    <w:rPr>
      <w:rFonts w:ascii="Arial" w:hAnsi="Arial"/>
      <w:b/>
      <w:sz w:val="36"/>
      <w:lang w:eastAsia="en-US"/>
    </w:rPr>
  </w:style>
  <w:style w:type="character" w:styleId="a9">
    <w:name w:val="page number"/>
    <w:basedOn w:val="a0"/>
    <w:unhideWhenUsed/>
  </w:style>
  <w:style w:type="character" w:styleId="aa">
    <w:name w:val="Hyperlink"/>
    <w:uiPriority w:val="99"/>
    <w:qFormat/>
    <w:rPr>
      <w:color w:val="0000FF"/>
      <w:u w:val="single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文档标题"/>
    <w:basedOn w:val="a"/>
    <w:pPr>
      <w:spacing w:line="360" w:lineRule="auto"/>
      <w:jc w:val="center"/>
    </w:pPr>
    <w:rPr>
      <w:rFonts w:ascii="华文中宋" w:eastAsia="华文中宋" w:hAnsi="华文中宋"/>
      <w:b/>
      <w:sz w:val="52"/>
      <w:szCs w:val="52"/>
    </w:rPr>
  </w:style>
  <w:style w:type="paragraph" w:customStyle="1" w:styleId="ad">
    <w:name w:val="项目缩写"/>
    <w:basedOn w:val="a"/>
    <w:link w:val="Char2"/>
    <w:pPr>
      <w:framePr w:hSpace="180" w:wrap="around" w:vAnchor="text" w:hAnchor="margin" w:xAlign="right" w:y="41"/>
    </w:pPr>
    <w:rPr>
      <w:rFonts w:ascii="宋体" w:hAnsi="宋体"/>
      <w:sz w:val="18"/>
    </w:rPr>
  </w:style>
  <w:style w:type="character" w:customStyle="1" w:styleId="Char2">
    <w:name w:val="项目缩写 Char"/>
    <w:link w:val="ad"/>
    <w:qFormat/>
    <w:rPr>
      <w:rFonts w:ascii="宋体" w:eastAsia="宋体" w:hAnsi="宋体"/>
      <w:kern w:val="2"/>
      <w:sz w:val="18"/>
      <w:szCs w:val="24"/>
      <w:lang w:val="en-US" w:eastAsia="zh-CN" w:bidi="ar-SA"/>
    </w:rPr>
  </w:style>
  <w:style w:type="paragraph" w:customStyle="1" w:styleId="ae">
    <w:name w:val="机构名称"/>
    <w:basedOn w:val="a"/>
    <w:pPr>
      <w:jc w:val="center"/>
    </w:pPr>
    <w:rPr>
      <w:rFonts w:ascii="华文中宋" w:eastAsia="华文中宋" w:hAnsi="华文中宋"/>
      <w:b/>
      <w:sz w:val="52"/>
      <w:szCs w:val="52"/>
    </w:rPr>
  </w:style>
  <w:style w:type="paragraph" w:customStyle="1" w:styleId="1">
    <w:name w:val="样式1"/>
    <w:basedOn w:val="10"/>
    <w:link w:val="1Char0"/>
    <w:qFormat/>
    <w:rsid w:val="000D2CFA"/>
    <w:pPr>
      <w:keepLines w:val="0"/>
      <w:numPr>
        <w:numId w:val="2"/>
      </w:numPr>
      <w:tabs>
        <w:tab w:val="left" w:pos="0"/>
      </w:tabs>
      <w:spacing w:after="60" w:line="240" w:lineRule="auto"/>
      <w:ind w:left="0" w:firstLine="0"/>
      <w:jc w:val="left"/>
    </w:pPr>
    <w:rPr>
      <w:rFonts w:ascii="仿宋_GB2312" w:hAnsi="宋体"/>
    </w:rPr>
  </w:style>
  <w:style w:type="paragraph" w:customStyle="1" w:styleId="2">
    <w:name w:val="样式2"/>
    <w:basedOn w:val="20"/>
    <w:link w:val="2Char0"/>
    <w:qFormat/>
    <w:rsid w:val="000D2CFA"/>
    <w:pPr>
      <w:keepLines w:val="0"/>
      <w:numPr>
        <w:ilvl w:val="1"/>
        <w:numId w:val="2"/>
      </w:numPr>
      <w:tabs>
        <w:tab w:val="left" w:pos="0"/>
      </w:tabs>
      <w:spacing w:after="60" w:line="240" w:lineRule="auto"/>
      <w:ind w:left="0" w:firstLine="0"/>
      <w:jc w:val="left"/>
    </w:pPr>
    <w:rPr>
      <w:rFonts w:ascii="仿宋_GB2312" w:hAnsi="宋体"/>
    </w:rPr>
  </w:style>
  <w:style w:type="paragraph" w:customStyle="1" w:styleId="af">
    <w:name w:val="文档提示信息"/>
    <w:basedOn w:val="a"/>
    <w:rPr>
      <w:i/>
      <w:sz w:val="18"/>
    </w:rPr>
  </w:style>
  <w:style w:type="character" w:customStyle="1" w:styleId="1Char">
    <w:name w:val="标题 1 Char"/>
    <w:basedOn w:val="a0"/>
    <w:link w:val="10"/>
    <w:rsid w:val="007871B3"/>
    <w:rPr>
      <w:b/>
      <w:bCs/>
      <w:kern w:val="44"/>
      <w:sz w:val="28"/>
      <w:szCs w:val="44"/>
    </w:rPr>
  </w:style>
  <w:style w:type="character" w:customStyle="1" w:styleId="1Char0">
    <w:name w:val="样式1 Char"/>
    <w:basedOn w:val="1Char"/>
    <w:link w:val="1"/>
    <w:rsid w:val="000D2CFA"/>
    <w:rPr>
      <w:rFonts w:ascii="仿宋_GB2312" w:hAnsi="宋体"/>
      <w:b/>
      <w:bCs/>
      <w:kern w:val="44"/>
      <w:sz w:val="28"/>
      <w:szCs w:val="44"/>
    </w:rPr>
  </w:style>
  <w:style w:type="paragraph" w:customStyle="1" w:styleId="3">
    <w:name w:val="样式3"/>
    <w:basedOn w:val="30"/>
    <w:link w:val="3Char0"/>
    <w:qFormat/>
    <w:rsid w:val="000D2CFA"/>
    <w:pPr>
      <w:numPr>
        <w:numId w:val="2"/>
      </w:numPr>
      <w:ind w:left="0" w:firstLine="0"/>
    </w:pPr>
    <w:rPr>
      <w:rFonts w:ascii="仿宋_GB2312" w:hAnsi="宋体"/>
    </w:rPr>
  </w:style>
  <w:style w:type="character" w:customStyle="1" w:styleId="2Char0">
    <w:name w:val="样式2 Char"/>
    <w:basedOn w:val="2Char"/>
    <w:link w:val="2"/>
    <w:rsid w:val="000D2CFA"/>
    <w:rPr>
      <w:rFonts w:ascii="仿宋_GB2312" w:hAnsi="宋体"/>
      <w:b/>
      <w:bCs/>
      <w:kern w:val="2"/>
      <w:sz w:val="24"/>
      <w:szCs w:val="32"/>
    </w:rPr>
  </w:style>
  <w:style w:type="character" w:customStyle="1" w:styleId="Char1">
    <w:name w:val="页眉 Char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6"/>
    <w:qFormat/>
    <w:rsid w:val="001E717D"/>
    <w:rPr>
      <w:rFonts w:eastAsia="仿宋"/>
      <w:kern w:val="2"/>
      <w:sz w:val="18"/>
      <w:szCs w:val="18"/>
    </w:rPr>
  </w:style>
  <w:style w:type="paragraph" w:styleId="af0">
    <w:name w:val="No Spacing"/>
    <w:link w:val="Char3"/>
    <w:uiPriority w:val="1"/>
    <w:qFormat/>
    <w:rsid w:val="002230CA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f0"/>
    <w:uiPriority w:val="1"/>
    <w:rsid w:val="002230CA"/>
    <w:rPr>
      <w:rFonts w:asciiTheme="minorHAnsi" w:eastAsiaTheme="minorEastAsia" w:hAnsiTheme="minorHAnsi" w:cstheme="minorBidi"/>
      <w:sz w:val="22"/>
      <w:szCs w:val="22"/>
    </w:rPr>
  </w:style>
  <w:style w:type="paragraph" w:styleId="af1">
    <w:name w:val="List Paragraph"/>
    <w:basedOn w:val="a"/>
    <w:uiPriority w:val="34"/>
    <w:qFormat/>
    <w:rsid w:val="00C53956"/>
    <w:pPr>
      <w:ind w:firstLineChars="200" w:firstLine="420"/>
    </w:pPr>
  </w:style>
  <w:style w:type="character" w:customStyle="1" w:styleId="1-2Char">
    <w:name w:val="中等深浅网格 1 - 强调文字颜色 2 Char"/>
    <w:link w:val="1-2"/>
    <w:uiPriority w:val="34"/>
    <w:rsid w:val="00EB2E98"/>
    <w:rPr>
      <w:rFonts w:ascii="Calibri" w:hAnsi="Calibri"/>
      <w:kern w:val="2"/>
      <w:sz w:val="21"/>
      <w:szCs w:val="22"/>
    </w:rPr>
  </w:style>
  <w:style w:type="paragraph" w:customStyle="1" w:styleId="af2">
    <w:name w:val="正文格式"/>
    <w:basedOn w:val="a"/>
    <w:link w:val="CharChar"/>
    <w:rsid w:val="00EB2E98"/>
    <w:pPr>
      <w:widowControl/>
      <w:adjustRightInd w:val="0"/>
      <w:snapToGrid w:val="0"/>
      <w:spacing w:line="360" w:lineRule="atLeast"/>
      <w:ind w:firstLine="482"/>
      <w:textAlignment w:val="baseline"/>
    </w:pPr>
    <w:rPr>
      <w:sz w:val="24"/>
      <w:lang w:val="x-none" w:eastAsia="x-none"/>
    </w:rPr>
  </w:style>
  <w:style w:type="character" w:customStyle="1" w:styleId="CharChar">
    <w:name w:val="正文格式 Char Char"/>
    <w:link w:val="af2"/>
    <w:rsid w:val="00EB2E98"/>
    <w:rPr>
      <w:sz w:val="24"/>
      <w:lang w:val="x-none" w:eastAsia="x-none"/>
    </w:rPr>
  </w:style>
  <w:style w:type="table" w:styleId="1-2">
    <w:name w:val="Medium Grid 1 Accent 2"/>
    <w:basedOn w:val="a1"/>
    <w:link w:val="1-2Char"/>
    <w:uiPriority w:val="34"/>
    <w:semiHidden/>
    <w:unhideWhenUsed/>
    <w:rsid w:val="00EB2E98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character" w:customStyle="1" w:styleId="2Char">
    <w:name w:val="标题 2 Char"/>
    <w:basedOn w:val="a0"/>
    <w:link w:val="20"/>
    <w:rsid w:val="00775F17"/>
    <w:rPr>
      <w:rFonts w:ascii="Arial" w:hAnsi="Arial"/>
      <w:b/>
      <w:bCs/>
      <w:kern w:val="2"/>
      <w:sz w:val="24"/>
      <w:szCs w:val="32"/>
    </w:rPr>
  </w:style>
  <w:style w:type="character" w:customStyle="1" w:styleId="3Char">
    <w:name w:val="标题 3 Char"/>
    <w:basedOn w:val="a0"/>
    <w:link w:val="30"/>
    <w:rsid w:val="007871B3"/>
    <w:rPr>
      <w:b/>
      <w:bCs/>
      <w:szCs w:val="32"/>
    </w:rPr>
  </w:style>
  <w:style w:type="character" w:customStyle="1" w:styleId="3Char0">
    <w:name w:val="样式3 Char"/>
    <w:basedOn w:val="3Char"/>
    <w:link w:val="3"/>
    <w:rsid w:val="000D2CFA"/>
    <w:rPr>
      <w:rFonts w:ascii="仿宋_GB2312" w:hAnsi="宋体"/>
      <w:b/>
      <w:bCs/>
      <w:szCs w:val="32"/>
    </w:rPr>
  </w:style>
  <w:style w:type="paragraph" w:customStyle="1" w:styleId="4">
    <w:name w:val="样式4"/>
    <w:basedOn w:val="3"/>
    <w:link w:val="4Char"/>
    <w:rsid w:val="009D509F"/>
    <w:pPr>
      <w:numPr>
        <w:ilvl w:val="3"/>
      </w:numPr>
      <w:outlineLvl w:val="3"/>
    </w:pPr>
  </w:style>
  <w:style w:type="paragraph" w:customStyle="1" w:styleId="5">
    <w:name w:val="样式5"/>
    <w:basedOn w:val="4"/>
    <w:link w:val="5Char"/>
    <w:rsid w:val="009D509F"/>
    <w:pPr>
      <w:numPr>
        <w:ilvl w:val="4"/>
      </w:numPr>
      <w:outlineLvl w:val="4"/>
    </w:pPr>
  </w:style>
  <w:style w:type="character" w:customStyle="1" w:styleId="4Char">
    <w:name w:val="样式4 Char"/>
    <w:basedOn w:val="3Char0"/>
    <w:link w:val="4"/>
    <w:rsid w:val="009D509F"/>
    <w:rPr>
      <w:rFonts w:ascii="仿宋_GB2312" w:hAnsi="宋体"/>
      <w:b/>
      <w:bCs/>
      <w:szCs w:val="32"/>
    </w:rPr>
  </w:style>
  <w:style w:type="character" w:customStyle="1" w:styleId="5Char">
    <w:name w:val="样式5 Char"/>
    <w:basedOn w:val="4Char"/>
    <w:link w:val="5"/>
    <w:rsid w:val="009D509F"/>
    <w:rPr>
      <w:rFonts w:ascii="仿宋_GB2312" w:hAnsi="宋体"/>
      <w:b/>
      <w:bCs/>
      <w:szCs w:val="32"/>
    </w:rPr>
  </w:style>
  <w:style w:type="paragraph" w:customStyle="1" w:styleId="0">
    <w:name w:val="样式0段落"/>
    <w:basedOn w:val="af1"/>
    <w:rsid w:val="009D509F"/>
    <w:rPr>
      <w:rFonts w:asciiTheme="minorHAnsi" w:eastAsiaTheme="minorEastAsia" w:hAnsiTheme="minorHAnsi" w:cstheme="minorBidi"/>
      <w:kern w:val="2"/>
      <w:sz w:val="21"/>
      <w:szCs w:val="22"/>
    </w:rPr>
  </w:style>
  <w:style w:type="table" w:styleId="4-6">
    <w:name w:val="Grid Table 4 Accent 6"/>
    <w:basedOn w:val="a1"/>
    <w:uiPriority w:val="49"/>
    <w:rsid w:val="009D509F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f3">
    <w:name w:val="footnote text"/>
    <w:basedOn w:val="a"/>
    <w:link w:val="Char4"/>
    <w:semiHidden/>
    <w:unhideWhenUsed/>
    <w:rsid w:val="0000485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3"/>
    <w:semiHidden/>
    <w:rsid w:val="00004850"/>
    <w:rPr>
      <w:sz w:val="18"/>
      <w:szCs w:val="18"/>
    </w:rPr>
  </w:style>
  <w:style w:type="character" w:styleId="af4">
    <w:name w:val="footnote reference"/>
    <w:basedOn w:val="a0"/>
    <w:semiHidden/>
    <w:unhideWhenUsed/>
    <w:rsid w:val="00004850"/>
    <w:rPr>
      <w:vertAlign w:val="superscript"/>
    </w:rPr>
  </w:style>
  <w:style w:type="paragraph" w:styleId="af5">
    <w:name w:val="endnote text"/>
    <w:basedOn w:val="a"/>
    <w:link w:val="Char5"/>
    <w:semiHidden/>
    <w:unhideWhenUsed/>
    <w:rsid w:val="00004850"/>
    <w:pPr>
      <w:snapToGrid w:val="0"/>
      <w:jc w:val="left"/>
    </w:pPr>
  </w:style>
  <w:style w:type="character" w:customStyle="1" w:styleId="Char5">
    <w:name w:val="尾注文本 Char"/>
    <w:basedOn w:val="a0"/>
    <w:link w:val="af5"/>
    <w:semiHidden/>
    <w:rsid w:val="00004850"/>
  </w:style>
  <w:style w:type="character" w:styleId="af6">
    <w:name w:val="endnote reference"/>
    <w:basedOn w:val="a0"/>
    <w:semiHidden/>
    <w:unhideWhenUsed/>
    <w:rsid w:val="00004850"/>
    <w:rPr>
      <w:vertAlign w:val="superscript"/>
    </w:rPr>
  </w:style>
  <w:style w:type="paragraph" w:styleId="af7">
    <w:name w:val="caption"/>
    <w:basedOn w:val="a"/>
    <w:next w:val="a"/>
    <w:unhideWhenUsed/>
    <w:rsid w:val="00004850"/>
    <w:rPr>
      <w:rFonts w:asciiTheme="majorHAnsi" w:eastAsia="黑体" w:hAnsiTheme="majorHAnsi" w:cstheme="majorBidi"/>
    </w:rPr>
  </w:style>
  <w:style w:type="character" w:styleId="af8">
    <w:name w:val="annotation reference"/>
    <w:basedOn w:val="a0"/>
    <w:uiPriority w:val="99"/>
    <w:semiHidden/>
    <w:unhideWhenUsed/>
    <w:rsid w:val="00F30EDC"/>
    <w:rPr>
      <w:sz w:val="21"/>
      <w:szCs w:val="21"/>
    </w:rPr>
  </w:style>
  <w:style w:type="paragraph" w:styleId="af9">
    <w:name w:val="annotation text"/>
    <w:basedOn w:val="a"/>
    <w:link w:val="Char6"/>
    <w:uiPriority w:val="99"/>
    <w:semiHidden/>
    <w:unhideWhenUsed/>
    <w:rsid w:val="00F30EDC"/>
    <w:pPr>
      <w:jc w:val="left"/>
    </w:pPr>
    <w:rPr>
      <w:rFonts w:asciiTheme="minorHAnsi" w:eastAsiaTheme="minorEastAsia" w:hAnsiTheme="minorHAnsi" w:cstheme="minorBidi"/>
      <w:kern w:val="2"/>
      <w:sz w:val="21"/>
      <w:szCs w:val="21"/>
    </w:rPr>
  </w:style>
  <w:style w:type="character" w:customStyle="1" w:styleId="Char6">
    <w:name w:val="批注文字 Char"/>
    <w:basedOn w:val="a0"/>
    <w:link w:val="af9"/>
    <w:uiPriority w:val="99"/>
    <w:semiHidden/>
    <w:rsid w:val="00F30EDC"/>
    <w:rPr>
      <w:rFonts w:asciiTheme="minorHAnsi" w:eastAsiaTheme="minorEastAsia" w:hAnsiTheme="minorHAnsi" w:cstheme="minorBidi"/>
      <w:kern w:val="2"/>
      <w:sz w:val="21"/>
      <w:szCs w:val="21"/>
    </w:rPr>
  </w:style>
  <w:style w:type="character" w:customStyle="1" w:styleId="Char">
    <w:name w:val="批注框文本 Char"/>
    <w:basedOn w:val="a0"/>
    <w:link w:val="a5"/>
    <w:semiHidden/>
    <w:rsid w:val="00C46B98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DD1EC1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DD1EC1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DD1EC1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D1EC1"/>
    <w:pPr>
      <w:ind w:leftChars="1000" w:left="210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DD1EC1"/>
    <w:pPr>
      <w:ind w:leftChars="1200" w:left="252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DD1EC1"/>
    <w:pPr>
      <w:ind w:leftChars="1400" w:left="294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DD1EC1"/>
    <w:pPr>
      <w:ind w:leftChars="1600" w:left="3360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fa">
    <w:name w:val="Strong"/>
    <w:basedOn w:val="a0"/>
    <w:uiPriority w:val="22"/>
    <w:qFormat/>
    <w:rsid w:val="008F6FB0"/>
    <w:rPr>
      <w:b/>
      <w:bCs/>
    </w:rPr>
  </w:style>
  <w:style w:type="paragraph" w:styleId="afb">
    <w:name w:val="Normal (Web)"/>
    <w:basedOn w:val="a"/>
    <w:uiPriority w:val="99"/>
    <w:semiHidden/>
    <w:unhideWhenUsed/>
    <w:rsid w:val="00DE6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styleId="afc">
    <w:name w:val="Emphasis"/>
    <w:basedOn w:val="a0"/>
    <w:uiPriority w:val="20"/>
    <w:qFormat/>
    <w:rsid w:val="00DE685E"/>
    <w:rPr>
      <w:i/>
      <w:iCs/>
    </w:rPr>
  </w:style>
  <w:style w:type="character" w:styleId="HTML">
    <w:name w:val="HTML Code"/>
    <w:basedOn w:val="a0"/>
    <w:uiPriority w:val="99"/>
    <w:semiHidden/>
    <w:unhideWhenUsed/>
    <w:rsid w:val="00DE685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11B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11B3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quilljs/quill" TargetMode="External"/><Relationship Id="rId18" Type="http://schemas.openxmlformats.org/officeDocument/2006/relationships/hyperlink" Target="http://ueditor.baidu.com/website/index.html" TargetMode="External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hyperlink" Target="https://www.froala.com/wysiwyg-editor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galetahub/ckeditor" TargetMode="External"/><Relationship Id="rId17" Type="http://schemas.openxmlformats.org/officeDocument/2006/relationships/hyperlink" Target="https://www.zhihu.com/question/38699645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wangfupeng1988/wangEditor" TargetMode="External"/><Relationship Id="rId20" Type="http://schemas.openxmlformats.org/officeDocument/2006/relationships/hyperlink" Target="https://github.com/ory/edito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ummernote/summernote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neilj/Squire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github.com/tinymce/tinymce" TargetMode="External"/><Relationship Id="rId19" Type="http://schemas.openxmlformats.org/officeDocument/2006/relationships/hyperlink" Target="https://github.com/facebook/draft-j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cnblogs.com/little-ab/p/11460246.html" TargetMode="External"/><Relationship Id="rId14" Type="http://schemas.openxmlformats.org/officeDocument/2006/relationships/hyperlink" Target="https://github.com/yabwe/medium-editor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1000185\Documents\Works\Evergrande\Works\Evergrande\&#20135;&#21697;&#37096;\&#32489;&#25928;&#32771;&#26680;\D02_F%20&#39033;&#30446;&#38656;&#27714;&#35828;&#26126;&#20070;-&#27169;&#2925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E2FBF1-7AF7-483C-B3B5-B4CD671FD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D02_F 项目需求说明书-模版.dotx</Template>
  <TotalTime>257</TotalTime>
  <Pages>12</Pages>
  <Words>2119</Words>
  <Characters>12083</Characters>
  <Application>Microsoft Office Word</Application>
  <DocSecurity>0</DocSecurity>
  <Lines>100</Lines>
  <Paragraphs>28</Paragraphs>
  <ScaleCrop>false</ScaleCrop>
  <Company>杭州电子科技大学</Company>
  <LinksUpToDate>false</LinksUpToDate>
  <CharactersWithSpaces>14174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马云峰</dc:creator>
  <cp:lastModifiedBy>谢章瑞</cp:lastModifiedBy>
  <cp:revision>18</cp:revision>
  <cp:lastPrinted>2020-04-23T04:09:00Z</cp:lastPrinted>
  <dcterms:created xsi:type="dcterms:W3CDTF">2020-06-03T02:59:00Z</dcterms:created>
  <dcterms:modified xsi:type="dcterms:W3CDTF">2020-06-04T03:36:00Z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